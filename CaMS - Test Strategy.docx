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aps/>
          <w:color w:val="4472C4" w:themeColor="accent1"/>
          <w:sz w:val="22"/>
          <w:szCs w:val="22"/>
          <w:lang w:val="en-ZA" w:eastAsia="en-US"/>
        </w:rPr>
        <w:id w:val="-1622613041"/>
        <w:docPartObj>
          <w:docPartGallery w:val="Cover Pages"/>
          <w:docPartUnique/>
        </w:docPartObj>
      </w:sdtPr>
      <w:sdtEndPr>
        <w:rPr>
          <w:rFonts w:ascii="Proxima Nova Alt Lt" w:hAnsi="Proxima Nova Alt Lt"/>
          <w:caps w:val="0"/>
          <w:color w:val="000000" w:themeColor="text1"/>
        </w:rPr>
      </w:sdtEndPr>
      <w:sdtContent>
        <w:sdt>
          <w:sdtPr>
            <w:rPr>
              <w:sz w:val="64"/>
              <w:szCs w:val="64"/>
            </w:rPr>
            <w:alias w:val="Document name"/>
            <w:tag w:val="Document name"/>
            <w:id w:val="116424667"/>
            <w:showingPlcHdr/>
            <w:dataBinding w:prefixMappings="xmlns:ns0='http://schemas.openxmlformats.org/package/2006/metadata/core-properties' xmlns:ns1='http://purl.org/dc/elements/1.1/'" w:xpath="/ns0:coreProperties[1]/ns1:title[1]" w:storeItemID="{6C3C8BC8-F283-45AE-878A-BAB7291924A1}"/>
            <w:text/>
          </w:sdtPr>
          <w:sdtEndPr/>
          <w:sdtContent>
            <w:p w14:paraId="0CBEF616" w14:textId="63D7EC7E" w:rsidR="007001AD" w:rsidRDefault="00EF0600" w:rsidP="0032459C">
              <w:pPr>
                <w:pStyle w:val="Titlepage2"/>
              </w:pPr>
              <w:r>
                <w:rPr>
                  <w:sz w:val="64"/>
                  <w:szCs w:val="64"/>
                </w:rPr>
                <w:t xml:space="preserve">     </w:t>
              </w:r>
            </w:p>
          </w:sdtContent>
        </w:sdt>
        <w:p w14:paraId="14F357A0" w14:textId="3E02FB59" w:rsidR="007001AD" w:rsidRDefault="007001AD" w:rsidP="007001AD">
          <w:pPr>
            <w:pStyle w:val="Titlepage3"/>
          </w:pPr>
          <w:r>
            <w:t xml:space="preserve">Version </w:t>
          </w:r>
          <w:sdt>
            <w:sdtPr>
              <w:alias w:val="Version"/>
              <w:tag w:val=""/>
              <w:id w:val="1774590237"/>
              <w:placeholder>
                <w:docPart w:val="1694F0B6C1A14822A79A246FE695BD91"/>
              </w:placeholder>
              <w:dataBinding w:prefixMappings="xmlns:ns0='http://purl.org/dc/elements/1.1/' xmlns:ns1='http://schemas.openxmlformats.org/package/2006/metadata/core-properties' " w:xpath="/ns1:coreProperties[1]/ns1:contentStatus[1]" w:storeItemID="{6C3C8BC8-F283-45AE-878A-BAB7291924A1}"/>
              <w:text/>
            </w:sdtPr>
            <w:sdtEndPr/>
            <w:sdtContent>
              <w:r w:rsidR="00657221">
                <w:t>Draft</w:t>
              </w:r>
            </w:sdtContent>
          </w:sdt>
        </w:p>
        <w:sdt>
          <w:sdtPr>
            <w:alias w:val="Client"/>
            <w:tag w:val="Client"/>
            <w:id w:val="1347294524"/>
            <w:dataBinding w:prefixMappings="xmlns:ns0='http://schemas.openxmlformats.org/officeDocument/2006/extended-properties'" w:xpath="/ns0:Properties[1]/ns0:Company[1]" w:storeItemID="{6668398D-A668-4E3E-A5EB-62B293D839F1}"/>
            <w:text/>
          </w:sdtPr>
          <w:sdtEndPr/>
          <w:sdtContent>
            <w:p w14:paraId="5675605A" w14:textId="68089D8C" w:rsidR="007001AD" w:rsidRPr="00D7531A" w:rsidRDefault="005C71E8" w:rsidP="007001AD">
              <w:pPr>
                <w:pStyle w:val="Titlepage3"/>
              </w:pPr>
              <w:r>
                <w:t xml:space="preserve">Affinity </w:t>
              </w:r>
              <w:r w:rsidR="007B327E">
                <w:t>Solutions</w:t>
              </w:r>
            </w:p>
          </w:sdtContent>
        </w:sdt>
        <w:p w14:paraId="26D59071" w14:textId="77777777" w:rsidR="008D5D38" w:rsidRDefault="006E155F">
          <w:r>
            <w:rPr>
              <w:noProof/>
              <w:color w:val="4472C4" w:themeColor="accent1"/>
            </w:rPr>
            <mc:AlternateContent>
              <mc:Choice Requires="wps">
                <w:drawing>
                  <wp:anchor distT="0" distB="0" distL="114300" distR="114300" simplePos="0" relativeHeight="251659264" behindDoc="0" locked="0" layoutInCell="1" allowOverlap="1" wp14:anchorId="2C8FE90C" wp14:editId="2FE8019B">
                    <wp:simplePos x="0" y="0"/>
                    <wp:positionH relativeFrom="margin">
                      <wp:align>right</wp:align>
                    </wp:positionH>
                    <wp:positionV relativeFrom="page">
                      <wp:posOffset>9244330</wp:posOffset>
                    </wp:positionV>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8T00:00:00Z">
                                    <w:dateFormat w:val="MMMM d, yyyy"/>
                                    <w:lid w:val="en-US"/>
                                    <w:storeMappedDataAs w:val="dateTime"/>
                                    <w:calendar w:val="gregorian"/>
                                  </w:date>
                                </w:sdtPr>
                                <w:sdtEndPr/>
                                <w:sdtContent>
                                  <w:p w14:paraId="202F3536" w14:textId="059D5C20" w:rsidR="005B378E" w:rsidRDefault="00165E60">
                                    <w:pPr>
                                      <w:pStyle w:val="NoSpacing"/>
                                      <w:spacing w:after="40"/>
                                      <w:jc w:val="center"/>
                                      <w:rPr>
                                        <w:caps/>
                                        <w:color w:val="4472C4" w:themeColor="accent1"/>
                                        <w:sz w:val="28"/>
                                        <w:szCs w:val="28"/>
                                      </w:rPr>
                                    </w:pPr>
                                    <w:r>
                                      <w:rPr>
                                        <w:caps/>
                                        <w:color w:val="4472C4" w:themeColor="accent1"/>
                                        <w:sz w:val="28"/>
                                        <w:szCs w:val="28"/>
                                      </w:rPr>
                                      <w:t>June 18,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8FE90C" id="_x0000_t202" coordsize="21600,21600" o:spt="202" path="m,l,21600r21600,l21600,xe">
                    <v:stroke joinstyle="miter"/>
                    <v:path gradientshapeok="t" o:connecttype="rect"/>
                  </v:shapetype>
                  <v:shape id="Text Box 142" o:spid="_x0000_s1026" type="#_x0000_t202" style="position:absolute;margin-left:464.8pt;margin-top:727.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8T00:00:00Z">
                              <w:dateFormat w:val="MMMM d, yyyy"/>
                              <w:lid w:val="en-US"/>
                              <w:storeMappedDataAs w:val="dateTime"/>
                              <w:calendar w:val="gregorian"/>
                            </w:date>
                          </w:sdtPr>
                          <w:sdtEndPr/>
                          <w:sdtContent>
                            <w:p w14:paraId="202F3536" w14:textId="059D5C20" w:rsidR="005B378E" w:rsidRDefault="00165E60">
                              <w:pPr>
                                <w:pStyle w:val="NoSpacing"/>
                                <w:spacing w:after="40"/>
                                <w:jc w:val="center"/>
                                <w:rPr>
                                  <w:caps/>
                                  <w:color w:val="4472C4" w:themeColor="accent1"/>
                                  <w:sz w:val="28"/>
                                  <w:szCs w:val="28"/>
                                </w:rPr>
                              </w:pPr>
                              <w:r>
                                <w:rPr>
                                  <w:caps/>
                                  <w:color w:val="4472C4" w:themeColor="accent1"/>
                                  <w:sz w:val="28"/>
                                  <w:szCs w:val="28"/>
                                </w:rPr>
                                <w:t>June 18, 2020</w:t>
                              </w:r>
                            </w:p>
                          </w:sdtContent>
                        </w:sdt>
                      </w:txbxContent>
                    </v:textbox>
                    <w10:wrap anchorx="margin" anchory="page"/>
                  </v:shape>
                </w:pict>
              </mc:Fallback>
            </mc:AlternateContent>
          </w:r>
        </w:p>
        <w:p w14:paraId="4B9D4709" w14:textId="569779F0" w:rsidR="005B378E" w:rsidRDefault="008D5D38" w:rsidP="008D5D38">
          <w:pPr>
            <w:spacing w:before="0" w:after="160" w:line="259" w:lineRule="auto"/>
          </w:pPr>
          <w:r>
            <w:br w:type="page"/>
          </w:r>
        </w:p>
      </w:sdtContent>
    </w:sdt>
    <w:p w14:paraId="6BBAFA23" w14:textId="7DC65EAB" w:rsidR="00DE6272" w:rsidRDefault="00DE6272" w:rsidP="00542C31">
      <w:pPr>
        <w:pStyle w:val="Headertitle"/>
        <w:rPr>
          <w:lang w:bidi="en-US"/>
        </w:rPr>
      </w:pPr>
      <w:bookmarkStart w:id="0" w:name="_Toc416693065"/>
      <w:bookmarkStart w:id="1" w:name="_Toc24102965"/>
      <w:bookmarkStart w:id="2" w:name="_Toc42629485"/>
      <w:r w:rsidRPr="00137E3C">
        <w:rPr>
          <w:lang w:bidi="en-US"/>
        </w:rPr>
        <w:lastRenderedPageBreak/>
        <w:t>Version History</w:t>
      </w:r>
      <w:bookmarkEnd w:id="0"/>
      <w:bookmarkEnd w:id="1"/>
      <w:bookmarkEnd w:id="2"/>
    </w:p>
    <w:tbl>
      <w:tblPr>
        <w:tblW w:w="963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410"/>
        <w:gridCol w:w="2126"/>
        <w:gridCol w:w="3260"/>
        <w:gridCol w:w="2835"/>
      </w:tblGrid>
      <w:tr w:rsidR="00DE6272" w:rsidRPr="00137E3C" w14:paraId="02B9F85F" w14:textId="77777777" w:rsidTr="00C24C74">
        <w:trPr>
          <w:cantSplit/>
          <w:jc w:val="center"/>
        </w:trPr>
        <w:tc>
          <w:tcPr>
            <w:tcW w:w="1410" w:type="dxa"/>
            <w:shd w:val="clear" w:color="auto" w:fill="D9D9D9" w:themeFill="background1" w:themeFillShade="D9"/>
          </w:tcPr>
          <w:p w14:paraId="7F1AF0B2" w14:textId="77777777" w:rsidR="00DE6272" w:rsidRPr="00137E3C" w:rsidRDefault="00DE6272" w:rsidP="00467B59">
            <w:pPr>
              <w:rPr>
                <w:b/>
                <w:bCs/>
              </w:rPr>
            </w:pPr>
            <w:r w:rsidRPr="00137E3C">
              <w:rPr>
                <w:b/>
                <w:bCs/>
              </w:rPr>
              <w:t>Date</w:t>
            </w:r>
          </w:p>
        </w:tc>
        <w:tc>
          <w:tcPr>
            <w:tcW w:w="2126" w:type="dxa"/>
            <w:shd w:val="clear" w:color="auto" w:fill="D9D9D9" w:themeFill="background1" w:themeFillShade="D9"/>
          </w:tcPr>
          <w:p w14:paraId="4790D0BA" w14:textId="77777777" w:rsidR="00DE6272" w:rsidRPr="00137E3C" w:rsidRDefault="00DE6272" w:rsidP="00467B59">
            <w:pPr>
              <w:rPr>
                <w:b/>
                <w:bCs/>
              </w:rPr>
            </w:pPr>
            <w:r w:rsidRPr="00137E3C">
              <w:rPr>
                <w:b/>
                <w:bCs/>
              </w:rPr>
              <w:t>Document Version</w:t>
            </w:r>
          </w:p>
        </w:tc>
        <w:tc>
          <w:tcPr>
            <w:tcW w:w="3260" w:type="dxa"/>
            <w:shd w:val="clear" w:color="auto" w:fill="D9D9D9" w:themeFill="background1" w:themeFillShade="D9"/>
          </w:tcPr>
          <w:p w14:paraId="19A45759" w14:textId="2F1C8331" w:rsidR="00DE6272" w:rsidRPr="00137E3C" w:rsidRDefault="00C24C74" w:rsidP="00467B59">
            <w:pPr>
              <w:jc w:val="center"/>
              <w:rPr>
                <w:b/>
                <w:bCs/>
              </w:rPr>
            </w:pPr>
            <w:r>
              <w:rPr>
                <w:b/>
                <w:bCs/>
              </w:rPr>
              <w:t>Document Revision History</w:t>
            </w:r>
          </w:p>
        </w:tc>
        <w:tc>
          <w:tcPr>
            <w:tcW w:w="2835" w:type="dxa"/>
            <w:shd w:val="clear" w:color="auto" w:fill="D9D9D9" w:themeFill="background1" w:themeFillShade="D9"/>
          </w:tcPr>
          <w:p w14:paraId="3384A4FB" w14:textId="21D2F435" w:rsidR="00DE6272" w:rsidRPr="00137E3C" w:rsidRDefault="00DE6272" w:rsidP="00C24C74">
            <w:pPr>
              <w:jc w:val="center"/>
              <w:rPr>
                <w:b/>
                <w:bCs/>
              </w:rPr>
            </w:pPr>
            <w:r w:rsidRPr="00137E3C">
              <w:rPr>
                <w:b/>
                <w:bCs/>
              </w:rPr>
              <w:t>Author/Reviser</w:t>
            </w:r>
          </w:p>
        </w:tc>
      </w:tr>
      <w:tr w:rsidR="00DE6272" w:rsidRPr="00137E3C" w14:paraId="5ABE7A4A" w14:textId="77777777" w:rsidTr="00C24C74">
        <w:trPr>
          <w:cantSplit/>
          <w:jc w:val="center"/>
        </w:trPr>
        <w:tc>
          <w:tcPr>
            <w:tcW w:w="1410" w:type="dxa"/>
          </w:tcPr>
          <w:p w14:paraId="3379F70E" w14:textId="58597133" w:rsidR="00DE6272" w:rsidRPr="00137E3C" w:rsidRDefault="00657221" w:rsidP="00657221">
            <w:pPr>
              <w:rPr>
                <w:lang w:eastAsia="en-ZA"/>
              </w:rPr>
            </w:pPr>
            <w:r>
              <w:rPr>
                <w:lang w:eastAsia="en-ZA"/>
              </w:rPr>
              <w:t>2020/06/18</w:t>
            </w:r>
          </w:p>
        </w:tc>
        <w:tc>
          <w:tcPr>
            <w:tcW w:w="2126" w:type="dxa"/>
          </w:tcPr>
          <w:p w14:paraId="6907A3CF" w14:textId="0C2B44DB" w:rsidR="00DE6272" w:rsidRPr="00137E3C" w:rsidRDefault="00657221" w:rsidP="00657221">
            <w:pPr>
              <w:rPr>
                <w:lang w:eastAsia="en-ZA"/>
              </w:rPr>
            </w:pPr>
            <w:r>
              <w:rPr>
                <w:lang w:eastAsia="en-ZA"/>
              </w:rPr>
              <w:t>Draft</w:t>
            </w:r>
          </w:p>
        </w:tc>
        <w:tc>
          <w:tcPr>
            <w:tcW w:w="3260" w:type="dxa"/>
          </w:tcPr>
          <w:p w14:paraId="6524373B" w14:textId="118D2D4A" w:rsidR="00DE6272" w:rsidRPr="00137E3C" w:rsidRDefault="00F80BC8" w:rsidP="00657221">
            <w:pPr>
              <w:rPr>
                <w:lang w:eastAsia="en-ZA"/>
              </w:rPr>
            </w:pPr>
            <w:r>
              <w:rPr>
                <w:lang w:eastAsia="en-ZA"/>
              </w:rPr>
              <w:t xml:space="preserve">CaMS </w:t>
            </w:r>
            <w:r w:rsidR="00EC243D">
              <w:rPr>
                <w:lang w:eastAsia="en-ZA"/>
              </w:rPr>
              <w:t>Tes</w:t>
            </w:r>
            <w:r>
              <w:rPr>
                <w:lang w:eastAsia="en-ZA"/>
              </w:rPr>
              <w:t xml:space="preserve">t </w:t>
            </w:r>
            <w:r w:rsidR="00EC243D">
              <w:rPr>
                <w:lang w:eastAsia="en-ZA"/>
              </w:rPr>
              <w:t>Strategy</w:t>
            </w:r>
            <w:r>
              <w:rPr>
                <w:lang w:eastAsia="en-ZA"/>
              </w:rPr>
              <w:t xml:space="preserve"> document</w:t>
            </w:r>
          </w:p>
        </w:tc>
        <w:tc>
          <w:tcPr>
            <w:tcW w:w="2835" w:type="dxa"/>
          </w:tcPr>
          <w:p w14:paraId="3967B604" w14:textId="5DE63290" w:rsidR="00DE6272" w:rsidRPr="00137E3C" w:rsidRDefault="00657221" w:rsidP="00657221">
            <w:pPr>
              <w:rPr>
                <w:lang w:eastAsia="en-ZA"/>
              </w:rPr>
            </w:pPr>
            <w:r>
              <w:rPr>
                <w:lang w:eastAsia="en-ZA"/>
              </w:rPr>
              <w:t>Anneline van der Merwe</w:t>
            </w:r>
          </w:p>
        </w:tc>
      </w:tr>
      <w:tr w:rsidR="00DE6272" w:rsidRPr="00137E3C" w14:paraId="4BD34F29" w14:textId="77777777" w:rsidTr="00C24C74">
        <w:trPr>
          <w:cantSplit/>
          <w:jc w:val="center"/>
        </w:trPr>
        <w:tc>
          <w:tcPr>
            <w:tcW w:w="1410" w:type="dxa"/>
          </w:tcPr>
          <w:p w14:paraId="5866439F" w14:textId="77777777" w:rsidR="00DE6272" w:rsidRPr="00137E3C" w:rsidRDefault="00DE6272" w:rsidP="00657221">
            <w:pPr>
              <w:rPr>
                <w:lang w:eastAsia="en-ZA"/>
              </w:rPr>
            </w:pPr>
          </w:p>
        </w:tc>
        <w:tc>
          <w:tcPr>
            <w:tcW w:w="2126" w:type="dxa"/>
          </w:tcPr>
          <w:p w14:paraId="663D0353" w14:textId="77777777" w:rsidR="00DE6272" w:rsidRPr="00137E3C" w:rsidRDefault="00DE6272" w:rsidP="00657221">
            <w:pPr>
              <w:rPr>
                <w:lang w:eastAsia="en-ZA"/>
              </w:rPr>
            </w:pPr>
          </w:p>
        </w:tc>
        <w:tc>
          <w:tcPr>
            <w:tcW w:w="3260" w:type="dxa"/>
          </w:tcPr>
          <w:p w14:paraId="4DB57BD1" w14:textId="77777777" w:rsidR="00DE6272" w:rsidRPr="00137E3C" w:rsidRDefault="00DE6272" w:rsidP="00657221">
            <w:pPr>
              <w:rPr>
                <w:lang w:eastAsia="en-ZA"/>
              </w:rPr>
            </w:pPr>
          </w:p>
        </w:tc>
        <w:tc>
          <w:tcPr>
            <w:tcW w:w="2835" w:type="dxa"/>
          </w:tcPr>
          <w:p w14:paraId="465BD3A6" w14:textId="77777777" w:rsidR="00DE6272" w:rsidRPr="00137E3C" w:rsidRDefault="00DE6272" w:rsidP="00657221">
            <w:pPr>
              <w:rPr>
                <w:lang w:eastAsia="en-ZA"/>
              </w:rPr>
            </w:pPr>
          </w:p>
        </w:tc>
      </w:tr>
      <w:tr w:rsidR="00DE6272" w:rsidRPr="00137E3C" w14:paraId="57AB56B6" w14:textId="77777777" w:rsidTr="00C24C74">
        <w:trPr>
          <w:cantSplit/>
          <w:jc w:val="center"/>
        </w:trPr>
        <w:tc>
          <w:tcPr>
            <w:tcW w:w="1410" w:type="dxa"/>
          </w:tcPr>
          <w:p w14:paraId="0490B928" w14:textId="77777777" w:rsidR="00DE6272" w:rsidRPr="00137E3C" w:rsidRDefault="00DE6272" w:rsidP="00657221">
            <w:pPr>
              <w:rPr>
                <w:sz w:val="20"/>
                <w:lang w:eastAsia="en-ZA"/>
              </w:rPr>
            </w:pPr>
          </w:p>
        </w:tc>
        <w:tc>
          <w:tcPr>
            <w:tcW w:w="2126" w:type="dxa"/>
          </w:tcPr>
          <w:p w14:paraId="3F1BDE2A" w14:textId="77777777" w:rsidR="00DE6272" w:rsidRPr="00137E3C" w:rsidRDefault="00DE6272" w:rsidP="00657221">
            <w:pPr>
              <w:rPr>
                <w:sz w:val="20"/>
                <w:lang w:eastAsia="en-ZA"/>
              </w:rPr>
            </w:pPr>
          </w:p>
        </w:tc>
        <w:tc>
          <w:tcPr>
            <w:tcW w:w="3260" w:type="dxa"/>
          </w:tcPr>
          <w:p w14:paraId="2B26D8A9" w14:textId="77777777" w:rsidR="00DE6272" w:rsidRPr="00137E3C" w:rsidRDefault="00DE6272" w:rsidP="00657221">
            <w:pPr>
              <w:rPr>
                <w:sz w:val="20"/>
                <w:lang w:eastAsia="en-ZA"/>
              </w:rPr>
            </w:pPr>
          </w:p>
        </w:tc>
        <w:tc>
          <w:tcPr>
            <w:tcW w:w="2835" w:type="dxa"/>
          </w:tcPr>
          <w:p w14:paraId="0C529859" w14:textId="77777777" w:rsidR="00DE6272" w:rsidRPr="00137E3C" w:rsidRDefault="00DE6272" w:rsidP="00657221">
            <w:pPr>
              <w:rPr>
                <w:sz w:val="20"/>
                <w:lang w:eastAsia="en-ZA"/>
              </w:rPr>
            </w:pPr>
          </w:p>
        </w:tc>
      </w:tr>
      <w:tr w:rsidR="00DE6272" w:rsidRPr="00137E3C" w14:paraId="7C63B068" w14:textId="77777777" w:rsidTr="00C24C74">
        <w:trPr>
          <w:cantSplit/>
          <w:jc w:val="center"/>
        </w:trPr>
        <w:tc>
          <w:tcPr>
            <w:tcW w:w="1410" w:type="dxa"/>
          </w:tcPr>
          <w:p w14:paraId="632A6FCA" w14:textId="77777777" w:rsidR="00DE6272" w:rsidRPr="00137E3C" w:rsidRDefault="00DE6272" w:rsidP="00657221">
            <w:pPr>
              <w:rPr>
                <w:sz w:val="20"/>
                <w:lang w:eastAsia="en-ZA"/>
              </w:rPr>
            </w:pPr>
          </w:p>
        </w:tc>
        <w:tc>
          <w:tcPr>
            <w:tcW w:w="2126" w:type="dxa"/>
          </w:tcPr>
          <w:p w14:paraId="6E0F72E5" w14:textId="77777777" w:rsidR="00DE6272" w:rsidRPr="00137E3C" w:rsidRDefault="00DE6272" w:rsidP="00657221">
            <w:pPr>
              <w:rPr>
                <w:sz w:val="20"/>
                <w:lang w:eastAsia="en-ZA"/>
              </w:rPr>
            </w:pPr>
          </w:p>
        </w:tc>
        <w:tc>
          <w:tcPr>
            <w:tcW w:w="3260" w:type="dxa"/>
          </w:tcPr>
          <w:p w14:paraId="61B7A537" w14:textId="77777777" w:rsidR="00DE6272" w:rsidRPr="00137E3C" w:rsidRDefault="00DE6272" w:rsidP="00657221">
            <w:pPr>
              <w:rPr>
                <w:sz w:val="20"/>
                <w:lang w:eastAsia="en-ZA"/>
              </w:rPr>
            </w:pPr>
          </w:p>
        </w:tc>
        <w:tc>
          <w:tcPr>
            <w:tcW w:w="2835" w:type="dxa"/>
          </w:tcPr>
          <w:p w14:paraId="5D4A09B8" w14:textId="77777777" w:rsidR="00DE6272" w:rsidRPr="00137E3C" w:rsidRDefault="00DE6272" w:rsidP="00657221">
            <w:pPr>
              <w:rPr>
                <w:sz w:val="20"/>
                <w:lang w:eastAsia="en-ZA"/>
              </w:rPr>
            </w:pPr>
          </w:p>
        </w:tc>
      </w:tr>
      <w:tr w:rsidR="00DE6272" w:rsidRPr="00137E3C" w14:paraId="2497D6D0" w14:textId="77777777" w:rsidTr="00C24C74">
        <w:trPr>
          <w:cantSplit/>
          <w:jc w:val="center"/>
        </w:trPr>
        <w:tc>
          <w:tcPr>
            <w:tcW w:w="1410" w:type="dxa"/>
          </w:tcPr>
          <w:p w14:paraId="17737A73" w14:textId="77777777" w:rsidR="00DE6272" w:rsidRPr="00137E3C" w:rsidRDefault="00DE6272" w:rsidP="00657221">
            <w:pPr>
              <w:rPr>
                <w:sz w:val="20"/>
                <w:lang w:eastAsia="en-ZA"/>
              </w:rPr>
            </w:pPr>
          </w:p>
        </w:tc>
        <w:tc>
          <w:tcPr>
            <w:tcW w:w="2126" w:type="dxa"/>
          </w:tcPr>
          <w:p w14:paraId="442D3A36" w14:textId="77777777" w:rsidR="00DE6272" w:rsidRPr="00137E3C" w:rsidRDefault="00DE6272" w:rsidP="00657221">
            <w:pPr>
              <w:rPr>
                <w:sz w:val="20"/>
                <w:lang w:eastAsia="en-ZA"/>
              </w:rPr>
            </w:pPr>
          </w:p>
        </w:tc>
        <w:tc>
          <w:tcPr>
            <w:tcW w:w="3260" w:type="dxa"/>
          </w:tcPr>
          <w:p w14:paraId="161EF872" w14:textId="77777777" w:rsidR="00DE6272" w:rsidRPr="00137E3C" w:rsidRDefault="00DE6272" w:rsidP="00657221">
            <w:pPr>
              <w:rPr>
                <w:sz w:val="20"/>
                <w:lang w:eastAsia="en-ZA"/>
              </w:rPr>
            </w:pPr>
          </w:p>
        </w:tc>
        <w:tc>
          <w:tcPr>
            <w:tcW w:w="2835" w:type="dxa"/>
          </w:tcPr>
          <w:p w14:paraId="3D2DE430" w14:textId="77777777" w:rsidR="00DE6272" w:rsidRPr="00137E3C" w:rsidRDefault="00DE6272" w:rsidP="00657221">
            <w:pPr>
              <w:rPr>
                <w:sz w:val="20"/>
                <w:lang w:eastAsia="en-ZA"/>
              </w:rPr>
            </w:pPr>
          </w:p>
        </w:tc>
      </w:tr>
      <w:tr w:rsidR="00DE6272" w:rsidRPr="00137E3C" w14:paraId="1A0F252E" w14:textId="77777777" w:rsidTr="00C24C74">
        <w:trPr>
          <w:cantSplit/>
          <w:jc w:val="center"/>
        </w:trPr>
        <w:tc>
          <w:tcPr>
            <w:tcW w:w="1410" w:type="dxa"/>
            <w:tcBorders>
              <w:top w:val="single" w:sz="6" w:space="0" w:color="auto"/>
              <w:left w:val="single" w:sz="6" w:space="0" w:color="auto"/>
              <w:bottom w:val="single" w:sz="6" w:space="0" w:color="auto"/>
              <w:right w:val="single" w:sz="6" w:space="0" w:color="auto"/>
            </w:tcBorders>
          </w:tcPr>
          <w:p w14:paraId="7018A713" w14:textId="77777777" w:rsidR="00DE6272" w:rsidRPr="00137E3C" w:rsidRDefault="00DE6272" w:rsidP="00657221">
            <w:pPr>
              <w:rPr>
                <w:sz w:val="20"/>
                <w:lang w:eastAsia="en-ZA"/>
              </w:rPr>
            </w:pPr>
          </w:p>
        </w:tc>
        <w:tc>
          <w:tcPr>
            <w:tcW w:w="2126" w:type="dxa"/>
            <w:tcBorders>
              <w:top w:val="single" w:sz="6" w:space="0" w:color="auto"/>
              <w:left w:val="single" w:sz="6" w:space="0" w:color="auto"/>
              <w:bottom w:val="single" w:sz="6" w:space="0" w:color="auto"/>
              <w:right w:val="single" w:sz="6" w:space="0" w:color="auto"/>
            </w:tcBorders>
          </w:tcPr>
          <w:p w14:paraId="7CCE88F9" w14:textId="77777777" w:rsidR="00DE6272" w:rsidRPr="00137E3C" w:rsidRDefault="00DE6272" w:rsidP="00657221">
            <w:pPr>
              <w:rPr>
                <w:sz w:val="20"/>
                <w:lang w:eastAsia="en-ZA"/>
              </w:rPr>
            </w:pPr>
          </w:p>
        </w:tc>
        <w:tc>
          <w:tcPr>
            <w:tcW w:w="3260" w:type="dxa"/>
            <w:tcBorders>
              <w:top w:val="single" w:sz="6" w:space="0" w:color="auto"/>
              <w:left w:val="single" w:sz="6" w:space="0" w:color="auto"/>
              <w:bottom w:val="single" w:sz="6" w:space="0" w:color="auto"/>
              <w:right w:val="single" w:sz="6" w:space="0" w:color="auto"/>
            </w:tcBorders>
          </w:tcPr>
          <w:p w14:paraId="1A69A914" w14:textId="77777777" w:rsidR="00DE6272" w:rsidRPr="00137E3C" w:rsidRDefault="00DE6272" w:rsidP="00657221">
            <w:pPr>
              <w:rPr>
                <w:sz w:val="20"/>
                <w:lang w:eastAsia="en-ZA"/>
              </w:rPr>
            </w:pPr>
          </w:p>
        </w:tc>
        <w:tc>
          <w:tcPr>
            <w:tcW w:w="2835" w:type="dxa"/>
            <w:tcBorders>
              <w:top w:val="single" w:sz="6" w:space="0" w:color="auto"/>
              <w:left w:val="single" w:sz="6" w:space="0" w:color="auto"/>
              <w:bottom w:val="single" w:sz="6" w:space="0" w:color="auto"/>
              <w:right w:val="single" w:sz="6" w:space="0" w:color="auto"/>
            </w:tcBorders>
          </w:tcPr>
          <w:p w14:paraId="6288180A" w14:textId="77777777" w:rsidR="00DE6272" w:rsidRPr="00137E3C" w:rsidRDefault="00DE6272" w:rsidP="00657221">
            <w:pPr>
              <w:rPr>
                <w:sz w:val="20"/>
                <w:lang w:eastAsia="en-ZA"/>
              </w:rPr>
            </w:pPr>
          </w:p>
        </w:tc>
      </w:tr>
      <w:tr w:rsidR="00DE6272" w:rsidRPr="00137E3C" w14:paraId="0870BA6C" w14:textId="77777777" w:rsidTr="00C24C74">
        <w:trPr>
          <w:cantSplit/>
          <w:jc w:val="center"/>
        </w:trPr>
        <w:tc>
          <w:tcPr>
            <w:tcW w:w="1410" w:type="dxa"/>
            <w:tcBorders>
              <w:top w:val="single" w:sz="6" w:space="0" w:color="auto"/>
              <w:left w:val="single" w:sz="6" w:space="0" w:color="auto"/>
              <w:bottom w:val="single" w:sz="6" w:space="0" w:color="auto"/>
              <w:right w:val="single" w:sz="6" w:space="0" w:color="auto"/>
            </w:tcBorders>
          </w:tcPr>
          <w:p w14:paraId="52121E9E" w14:textId="77777777" w:rsidR="00DE6272" w:rsidRPr="00137E3C" w:rsidRDefault="00DE6272" w:rsidP="00657221">
            <w:pPr>
              <w:rPr>
                <w:sz w:val="20"/>
                <w:lang w:eastAsia="en-ZA"/>
              </w:rPr>
            </w:pPr>
          </w:p>
        </w:tc>
        <w:tc>
          <w:tcPr>
            <w:tcW w:w="2126" w:type="dxa"/>
            <w:tcBorders>
              <w:top w:val="single" w:sz="6" w:space="0" w:color="auto"/>
              <w:left w:val="single" w:sz="6" w:space="0" w:color="auto"/>
              <w:bottom w:val="single" w:sz="6" w:space="0" w:color="auto"/>
              <w:right w:val="single" w:sz="6" w:space="0" w:color="auto"/>
            </w:tcBorders>
          </w:tcPr>
          <w:p w14:paraId="1C2D6320" w14:textId="77777777" w:rsidR="00DE6272" w:rsidRPr="00137E3C" w:rsidRDefault="00DE6272" w:rsidP="00657221">
            <w:pPr>
              <w:rPr>
                <w:sz w:val="20"/>
                <w:lang w:eastAsia="en-ZA"/>
              </w:rPr>
            </w:pPr>
          </w:p>
        </w:tc>
        <w:tc>
          <w:tcPr>
            <w:tcW w:w="3260" w:type="dxa"/>
            <w:tcBorders>
              <w:top w:val="single" w:sz="6" w:space="0" w:color="auto"/>
              <w:left w:val="single" w:sz="6" w:space="0" w:color="auto"/>
              <w:bottom w:val="single" w:sz="6" w:space="0" w:color="auto"/>
              <w:right w:val="single" w:sz="6" w:space="0" w:color="auto"/>
            </w:tcBorders>
          </w:tcPr>
          <w:p w14:paraId="1440804B" w14:textId="77777777" w:rsidR="00DE6272" w:rsidRPr="00137E3C" w:rsidRDefault="00DE6272" w:rsidP="00657221">
            <w:pPr>
              <w:rPr>
                <w:sz w:val="20"/>
                <w:lang w:eastAsia="en-ZA"/>
              </w:rPr>
            </w:pPr>
          </w:p>
        </w:tc>
        <w:tc>
          <w:tcPr>
            <w:tcW w:w="2835" w:type="dxa"/>
            <w:tcBorders>
              <w:top w:val="single" w:sz="6" w:space="0" w:color="auto"/>
              <w:left w:val="single" w:sz="6" w:space="0" w:color="auto"/>
              <w:bottom w:val="single" w:sz="6" w:space="0" w:color="auto"/>
              <w:right w:val="single" w:sz="6" w:space="0" w:color="auto"/>
            </w:tcBorders>
          </w:tcPr>
          <w:p w14:paraId="09868388" w14:textId="77777777" w:rsidR="00DE6272" w:rsidRPr="00137E3C" w:rsidRDefault="00DE6272" w:rsidP="00657221">
            <w:pPr>
              <w:rPr>
                <w:sz w:val="20"/>
                <w:lang w:eastAsia="en-ZA"/>
              </w:rPr>
            </w:pPr>
          </w:p>
        </w:tc>
      </w:tr>
    </w:tbl>
    <w:p w14:paraId="76CA0FB0" w14:textId="77777777" w:rsidR="007767BF" w:rsidRDefault="007767BF" w:rsidP="00542C31">
      <w:pPr>
        <w:pStyle w:val="Headertitle"/>
      </w:pPr>
    </w:p>
    <w:p w14:paraId="0B392153" w14:textId="77777777" w:rsidR="001308B0" w:rsidRDefault="001308B0">
      <w:pPr>
        <w:spacing w:before="0" w:after="160" w:line="259" w:lineRule="auto"/>
        <w:rPr>
          <w:rFonts w:eastAsia="MS Mincho" w:cs="Segoe UI"/>
          <w:b/>
          <w:caps/>
          <w:color w:val="000000"/>
          <w:sz w:val="24"/>
          <w:szCs w:val="20"/>
          <w:lang w:val="en-US" w:eastAsia="zh-TW"/>
        </w:rPr>
      </w:pPr>
      <w:r>
        <w:br w:type="page"/>
      </w:r>
    </w:p>
    <w:p w14:paraId="5987942D" w14:textId="65BFD41C" w:rsidR="00E34731" w:rsidRPr="008B6389" w:rsidRDefault="00E34731" w:rsidP="00542C31">
      <w:pPr>
        <w:pStyle w:val="Headertitle"/>
        <w:rPr>
          <w:rFonts w:cstheme="minorHAnsi"/>
        </w:rPr>
      </w:pPr>
      <w:r w:rsidRPr="008B6389">
        <w:lastRenderedPageBreak/>
        <w:t>D</w:t>
      </w:r>
      <w:r w:rsidR="002665C4" w:rsidRPr="008B6389">
        <w:t>ocument Authorisation</w:t>
      </w:r>
    </w:p>
    <w:tbl>
      <w:tblPr>
        <w:tblW w:w="0" w:type="auto"/>
        <w:tblLook w:val="0000" w:firstRow="0" w:lastRow="0" w:firstColumn="0" w:lastColumn="0" w:noHBand="0" w:noVBand="0"/>
      </w:tblPr>
      <w:tblGrid>
        <w:gridCol w:w="3608"/>
        <w:gridCol w:w="4644"/>
      </w:tblGrid>
      <w:tr w:rsidR="00E34731" w:rsidRPr="00137E3C" w14:paraId="76EBF312" w14:textId="77777777" w:rsidTr="005C4353">
        <w:trPr>
          <w:trHeight w:val="829"/>
        </w:trPr>
        <w:tc>
          <w:tcPr>
            <w:tcW w:w="3608" w:type="dxa"/>
          </w:tcPr>
          <w:p w14:paraId="414C6E18" w14:textId="77777777" w:rsidR="00E34731" w:rsidRPr="00137E3C" w:rsidRDefault="00E34731" w:rsidP="00216772">
            <w:pPr>
              <w:rPr>
                <w:rFonts w:cstheme="minorHAnsi"/>
              </w:rPr>
            </w:pPr>
          </w:p>
          <w:p w14:paraId="2C287034" w14:textId="77777777" w:rsidR="00E34731" w:rsidRPr="00137E3C" w:rsidRDefault="00E34731" w:rsidP="00216772">
            <w:pPr>
              <w:rPr>
                <w:rFonts w:cstheme="minorHAnsi"/>
              </w:rPr>
            </w:pPr>
            <w:r w:rsidRPr="00137E3C">
              <w:rPr>
                <w:rFonts w:cstheme="minorHAnsi"/>
              </w:rPr>
              <w:t>Approved By (Sign)</w:t>
            </w:r>
          </w:p>
        </w:tc>
        <w:tc>
          <w:tcPr>
            <w:tcW w:w="4644" w:type="dxa"/>
            <w:tcBorders>
              <w:bottom w:val="single" w:sz="12" w:space="0" w:color="auto"/>
            </w:tcBorders>
          </w:tcPr>
          <w:p w14:paraId="147F6900" w14:textId="77777777" w:rsidR="00E34731" w:rsidRPr="00137E3C" w:rsidRDefault="00E34731" w:rsidP="00216772">
            <w:pPr>
              <w:pStyle w:val="Header"/>
              <w:rPr>
                <w:rFonts w:cstheme="minorHAnsi"/>
              </w:rPr>
            </w:pPr>
          </w:p>
        </w:tc>
      </w:tr>
      <w:tr w:rsidR="00E34731" w:rsidRPr="00137E3C" w14:paraId="768A322E" w14:textId="77777777" w:rsidTr="00216772">
        <w:tc>
          <w:tcPr>
            <w:tcW w:w="3608" w:type="dxa"/>
          </w:tcPr>
          <w:p w14:paraId="247E6DED" w14:textId="77777777" w:rsidR="00E34731" w:rsidRPr="00137E3C" w:rsidRDefault="00E34731" w:rsidP="00216772">
            <w:pPr>
              <w:rPr>
                <w:rFonts w:cstheme="minorHAnsi"/>
              </w:rPr>
            </w:pPr>
            <w:r w:rsidRPr="00137E3C">
              <w:rPr>
                <w:rFonts w:cstheme="minorHAnsi"/>
              </w:rPr>
              <w:t>Name (Capacity)</w:t>
            </w:r>
          </w:p>
        </w:tc>
        <w:tc>
          <w:tcPr>
            <w:tcW w:w="4644" w:type="dxa"/>
            <w:tcBorders>
              <w:top w:val="single" w:sz="12" w:space="0" w:color="auto"/>
              <w:bottom w:val="single" w:sz="12" w:space="0" w:color="auto"/>
            </w:tcBorders>
            <w:vAlign w:val="bottom"/>
          </w:tcPr>
          <w:p w14:paraId="214BDDD7" w14:textId="77777777" w:rsidR="00E34731" w:rsidRPr="00137E3C" w:rsidRDefault="00E34731" w:rsidP="00216772">
            <w:pPr>
              <w:rPr>
                <w:rFonts w:cstheme="minorHAnsi"/>
              </w:rPr>
            </w:pPr>
            <w:r w:rsidRPr="00137E3C">
              <w:rPr>
                <w:rFonts w:cstheme="minorHAnsi"/>
                <w:color w:val="262626"/>
              </w:rPr>
              <w:t>Julien Van der Pluym (CTO)</w:t>
            </w:r>
          </w:p>
        </w:tc>
      </w:tr>
      <w:tr w:rsidR="00E34731" w:rsidRPr="00137E3C" w14:paraId="26025259" w14:textId="77777777" w:rsidTr="00216772">
        <w:tc>
          <w:tcPr>
            <w:tcW w:w="3608" w:type="dxa"/>
          </w:tcPr>
          <w:p w14:paraId="4C879A83" w14:textId="77777777" w:rsidR="00E34731" w:rsidRPr="00137E3C" w:rsidRDefault="00E34731" w:rsidP="00216772">
            <w:pPr>
              <w:rPr>
                <w:rFonts w:cstheme="minorHAnsi"/>
              </w:rPr>
            </w:pPr>
            <w:r w:rsidRPr="00137E3C">
              <w:rPr>
                <w:rFonts w:cstheme="minorHAnsi"/>
              </w:rPr>
              <w:t>Date Approved</w:t>
            </w:r>
          </w:p>
        </w:tc>
        <w:tc>
          <w:tcPr>
            <w:tcW w:w="4644" w:type="dxa"/>
            <w:tcBorders>
              <w:top w:val="single" w:sz="12" w:space="0" w:color="auto"/>
              <w:bottom w:val="single" w:sz="12" w:space="0" w:color="auto"/>
            </w:tcBorders>
          </w:tcPr>
          <w:p w14:paraId="5FE31750" w14:textId="77777777" w:rsidR="00E34731" w:rsidRPr="00137E3C" w:rsidRDefault="00E34731" w:rsidP="00216772">
            <w:pPr>
              <w:rPr>
                <w:rFonts w:cstheme="minorHAnsi"/>
              </w:rPr>
            </w:pPr>
          </w:p>
        </w:tc>
      </w:tr>
      <w:tr w:rsidR="00E34731" w:rsidRPr="00137E3C" w14:paraId="59B19AAF" w14:textId="77777777" w:rsidTr="00216772">
        <w:tc>
          <w:tcPr>
            <w:tcW w:w="3608" w:type="dxa"/>
          </w:tcPr>
          <w:p w14:paraId="0FD760E8" w14:textId="77777777" w:rsidR="00E34731" w:rsidRPr="00137E3C" w:rsidRDefault="00E34731" w:rsidP="00216772">
            <w:pPr>
              <w:rPr>
                <w:rFonts w:cstheme="minorHAnsi"/>
              </w:rPr>
            </w:pPr>
          </w:p>
          <w:p w14:paraId="54AD54E9" w14:textId="77777777" w:rsidR="00E34731" w:rsidRPr="00137E3C" w:rsidRDefault="00E34731" w:rsidP="00216772">
            <w:pPr>
              <w:rPr>
                <w:rFonts w:cstheme="minorHAnsi"/>
              </w:rPr>
            </w:pPr>
            <w:r w:rsidRPr="00137E3C">
              <w:rPr>
                <w:rFonts w:cstheme="minorHAnsi"/>
              </w:rPr>
              <w:t>Approved By (Sign)</w:t>
            </w:r>
          </w:p>
        </w:tc>
        <w:tc>
          <w:tcPr>
            <w:tcW w:w="4644" w:type="dxa"/>
            <w:tcBorders>
              <w:bottom w:val="single" w:sz="12" w:space="0" w:color="auto"/>
            </w:tcBorders>
          </w:tcPr>
          <w:p w14:paraId="189F4411" w14:textId="77777777" w:rsidR="00E34731" w:rsidRPr="00137E3C" w:rsidRDefault="00E34731" w:rsidP="00216772">
            <w:pPr>
              <w:rPr>
                <w:rFonts w:cstheme="minorHAnsi"/>
              </w:rPr>
            </w:pPr>
          </w:p>
          <w:p w14:paraId="3102F65A" w14:textId="77777777" w:rsidR="00E34731" w:rsidRPr="00137E3C" w:rsidRDefault="00E34731" w:rsidP="00216772">
            <w:pPr>
              <w:pStyle w:val="Header"/>
              <w:rPr>
                <w:rFonts w:cstheme="minorHAnsi"/>
              </w:rPr>
            </w:pPr>
          </w:p>
        </w:tc>
      </w:tr>
      <w:tr w:rsidR="00E34731" w:rsidRPr="00137E3C" w14:paraId="18E9933F" w14:textId="77777777" w:rsidTr="00216772">
        <w:tc>
          <w:tcPr>
            <w:tcW w:w="3608" w:type="dxa"/>
          </w:tcPr>
          <w:p w14:paraId="36F6BD2A" w14:textId="77777777" w:rsidR="00E34731" w:rsidRPr="00137E3C" w:rsidRDefault="00E34731" w:rsidP="00216772">
            <w:pPr>
              <w:rPr>
                <w:rFonts w:cstheme="minorHAnsi"/>
              </w:rPr>
            </w:pPr>
            <w:r w:rsidRPr="00137E3C">
              <w:rPr>
                <w:rFonts w:cstheme="minorHAnsi"/>
              </w:rPr>
              <w:t>Name (Capacity)</w:t>
            </w:r>
          </w:p>
        </w:tc>
        <w:tc>
          <w:tcPr>
            <w:tcW w:w="4644" w:type="dxa"/>
            <w:tcBorders>
              <w:top w:val="single" w:sz="12" w:space="0" w:color="auto"/>
              <w:bottom w:val="single" w:sz="12" w:space="0" w:color="auto"/>
            </w:tcBorders>
            <w:vAlign w:val="bottom"/>
          </w:tcPr>
          <w:p w14:paraId="32C3B453" w14:textId="77777777" w:rsidR="00E34731" w:rsidRPr="00137E3C" w:rsidRDefault="00E34731" w:rsidP="00216772">
            <w:pPr>
              <w:rPr>
                <w:rFonts w:cstheme="minorHAnsi"/>
              </w:rPr>
            </w:pPr>
          </w:p>
        </w:tc>
      </w:tr>
      <w:tr w:rsidR="00E34731" w:rsidRPr="00137E3C" w14:paraId="5381438E" w14:textId="77777777" w:rsidTr="00216772">
        <w:tc>
          <w:tcPr>
            <w:tcW w:w="3608" w:type="dxa"/>
          </w:tcPr>
          <w:p w14:paraId="69130456" w14:textId="77777777" w:rsidR="00E34731" w:rsidRPr="00137E3C" w:rsidRDefault="00E34731" w:rsidP="00216772">
            <w:pPr>
              <w:rPr>
                <w:rFonts w:cstheme="minorHAnsi"/>
              </w:rPr>
            </w:pPr>
            <w:r w:rsidRPr="00137E3C">
              <w:rPr>
                <w:rFonts w:cstheme="minorHAnsi"/>
              </w:rPr>
              <w:t>Date Approved</w:t>
            </w:r>
          </w:p>
        </w:tc>
        <w:tc>
          <w:tcPr>
            <w:tcW w:w="4644" w:type="dxa"/>
            <w:tcBorders>
              <w:top w:val="single" w:sz="12" w:space="0" w:color="auto"/>
              <w:bottom w:val="single" w:sz="12" w:space="0" w:color="auto"/>
            </w:tcBorders>
          </w:tcPr>
          <w:p w14:paraId="4C903655" w14:textId="77777777" w:rsidR="00E34731" w:rsidRPr="00137E3C" w:rsidRDefault="00E34731" w:rsidP="00216772">
            <w:pPr>
              <w:rPr>
                <w:rFonts w:cstheme="minorHAnsi"/>
              </w:rPr>
            </w:pPr>
          </w:p>
        </w:tc>
      </w:tr>
      <w:tr w:rsidR="001308B0" w:rsidRPr="00137E3C" w14:paraId="66278B42" w14:textId="77777777" w:rsidTr="0021045D">
        <w:tc>
          <w:tcPr>
            <w:tcW w:w="3608" w:type="dxa"/>
          </w:tcPr>
          <w:p w14:paraId="47FB4F14" w14:textId="77777777" w:rsidR="001308B0" w:rsidRPr="00137E3C" w:rsidRDefault="001308B0" w:rsidP="0021045D">
            <w:pPr>
              <w:rPr>
                <w:rFonts w:cstheme="minorHAnsi"/>
              </w:rPr>
            </w:pPr>
          </w:p>
          <w:p w14:paraId="0F158A4F" w14:textId="77777777" w:rsidR="001308B0" w:rsidRPr="00137E3C" w:rsidRDefault="001308B0" w:rsidP="0021045D">
            <w:pPr>
              <w:rPr>
                <w:rFonts w:cstheme="minorHAnsi"/>
              </w:rPr>
            </w:pPr>
            <w:r w:rsidRPr="00137E3C">
              <w:rPr>
                <w:rFonts w:cstheme="minorHAnsi"/>
              </w:rPr>
              <w:t>Approved By (Sign)</w:t>
            </w:r>
          </w:p>
        </w:tc>
        <w:tc>
          <w:tcPr>
            <w:tcW w:w="4644" w:type="dxa"/>
            <w:tcBorders>
              <w:bottom w:val="single" w:sz="12" w:space="0" w:color="auto"/>
            </w:tcBorders>
          </w:tcPr>
          <w:p w14:paraId="4867BC96" w14:textId="77777777" w:rsidR="001308B0" w:rsidRPr="00137E3C" w:rsidRDefault="001308B0" w:rsidP="0021045D">
            <w:pPr>
              <w:rPr>
                <w:rFonts w:cstheme="minorHAnsi"/>
              </w:rPr>
            </w:pPr>
          </w:p>
          <w:p w14:paraId="4EBA8FB2" w14:textId="77777777" w:rsidR="001308B0" w:rsidRPr="00137E3C" w:rsidRDefault="001308B0" w:rsidP="0021045D">
            <w:pPr>
              <w:pStyle w:val="Header"/>
              <w:rPr>
                <w:rFonts w:cstheme="minorHAnsi"/>
              </w:rPr>
            </w:pPr>
          </w:p>
        </w:tc>
      </w:tr>
      <w:tr w:rsidR="001308B0" w:rsidRPr="00137E3C" w14:paraId="6AD8A32C" w14:textId="77777777" w:rsidTr="0021045D">
        <w:tc>
          <w:tcPr>
            <w:tcW w:w="3608" w:type="dxa"/>
          </w:tcPr>
          <w:p w14:paraId="16165CE3" w14:textId="77777777" w:rsidR="001308B0" w:rsidRPr="00137E3C" w:rsidRDefault="001308B0" w:rsidP="0021045D">
            <w:pPr>
              <w:rPr>
                <w:rFonts w:cstheme="minorHAnsi"/>
              </w:rPr>
            </w:pPr>
            <w:r w:rsidRPr="00137E3C">
              <w:rPr>
                <w:rFonts w:cstheme="minorHAnsi"/>
              </w:rPr>
              <w:t>Name (Capacity)</w:t>
            </w:r>
          </w:p>
        </w:tc>
        <w:tc>
          <w:tcPr>
            <w:tcW w:w="4644" w:type="dxa"/>
            <w:tcBorders>
              <w:top w:val="single" w:sz="12" w:space="0" w:color="auto"/>
              <w:bottom w:val="single" w:sz="12" w:space="0" w:color="auto"/>
            </w:tcBorders>
            <w:vAlign w:val="bottom"/>
          </w:tcPr>
          <w:p w14:paraId="72F6383E" w14:textId="77777777" w:rsidR="001308B0" w:rsidRPr="00137E3C" w:rsidRDefault="001308B0" w:rsidP="0021045D">
            <w:pPr>
              <w:rPr>
                <w:rFonts w:cstheme="minorHAnsi"/>
              </w:rPr>
            </w:pPr>
          </w:p>
        </w:tc>
      </w:tr>
      <w:tr w:rsidR="001308B0" w:rsidRPr="00137E3C" w14:paraId="04EAE437" w14:textId="77777777" w:rsidTr="0021045D">
        <w:tc>
          <w:tcPr>
            <w:tcW w:w="3608" w:type="dxa"/>
          </w:tcPr>
          <w:p w14:paraId="13F8CA8B" w14:textId="77777777" w:rsidR="001308B0" w:rsidRPr="00137E3C" w:rsidRDefault="001308B0" w:rsidP="0021045D">
            <w:pPr>
              <w:rPr>
                <w:rFonts w:cstheme="minorHAnsi"/>
              </w:rPr>
            </w:pPr>
            <w:r w:rsidRPr="00137E3C">
              <w:rPr>
                <w:rFonts w:cstheme="minorHAnsi"/>
              </w:rPr>
              <w:t>Date Approved</w:t>
            </w:r>
          </w:p>
        </w:tc>
        <w:tc>
          <w:tcPr>
            <w:tcW w:w="4644" w:type="dxa"/>
            <w:tcBorders>
              <w:top w:val="single" w:sz="12" w:space="0" w:color="auto"/>
              <w:bottom w:val="single" w:sz="12" w:space="0" w:color="auto"/>
            </w:tcBorders>
          </w:tcPr>
          <w:p w14:paraId="4A7EFE34" w14:textId="77777777" w:rsidR="001308B0" w:rsidRPr="00137E3C" w:rsidRDefault="001308B0" w:rsidP="0021045D">
            <w:pPr>
              <w:rPr>
                <w:rFonts w:cstheme="minorHAnsi"/>
              </w:rPr>
            </w:pPr>
          </w:p>
        </w:tc>
      </w:tr>
      <w:tr w:rsidR="001308B0" w:rsidRPr="00137E3C" w14:paraId="5A94BB22" w14:textId="77777777" w:rsidTr="0021045D">
        <w:tc>
          <w:tcPr>
            <w:tcW w:w="3608" w:type="dxa"/>
          </w:tcPr>
          <w:p w14:paraId="4241C4DB" w14:textId="77777777" w:rsidR="001308B0" w:rsidRPr="00137E3C" w:rsidRDefault="001308B0" w:rsidP="0021045D">
            <w:pPr>
              <w:rPr>
                <w:rFonts w:cstheme="minorHAnsi"/>
              </w:rPr>
            </w:pPr>
          </w:p>
          <w:p w14:paraId="7029EC35" w14:textId="77777777" w:rsidR="001308B0" w:rsidRPr="00137E3C" w:rsidRDefault="001308B0" w:rsidP="0021045D">
            <w:pPr>
              <w:rPr>
                <w:rFonts w:cstheme="minorHAnsi"/>
              </w:rPr>
            </w:pPr>
            <w:r w:rsidRPr="00137E3C">
              <w:rPr>
                <w:rFonts w:cstheme="minorHAnsi"/>
              </w:rPr>
              <w:t>Approved By (Sign)</w:t>
            </w:r>
          </w:p>
        </w:tc>
        <w:tc>
          <w:tcPr>
            <w:tcW w:w="4644" w:type="dxa"/>
            <w:tcBorders>
              <w:bottom w:val="single" w:sz="12" w:space="0" w:color="auto"/>
            </w:tcBorders>
          </w:tcPr>
          <w:p w14:paraId="1357A79D" w14:textId="77777777" w:rsidR="001308B0" w:rsidRPr="00137E3C" w:rsidRDefault="001308B0" w:rsidP="0021045D">
            <w:pPr>
              <w:rPr>
                <w:rFonts w:cstheme="minorHAnsi"/>
              </w:rPr>
            </w:pPr>
          </w:p>
          <w:p w14:paraId="24C5FD57" w14:textId="77777777" w:rsidR="001308B0" w:rsidRPr="00137E3C" w:rsidRDefault="001308B0" w:rsidP="0021045D">
            <w:pPr>
              <w:pStyle w:val="Header"/>
              <w:rPr>
                <w:rFonts w:cstheme="minorHAnsi"/>
              </w:rPr>
            </w:pPr>
          </w:p>
        </w:tc>
      </w:tr>
      <w:tr w:rsidR="001308B0" w:rsidRPr="00137E3C" w14:paraId="3AE7EAFD" w14:textId="77777777" w:rsidTr="0021045D">
        <w:tc>
          <w:tcPr>
            <w:tcW w:w="3608" w:type="dxa"/>
          </w:tcPr>
          <w:p w14:paraId="16DC00F7" w14:textId="77777777" w:rsidR="001308B0" w:rsidRPr="00137E3C" w:rsidRDefault="001308B0" w:rsidP="0021045D">
            <w:pPr>
              <w:rPr>
                <w:rFonts w:cstheme="minorHAnsi"/>
              </w:rPr>
            </w:pPr>
            <w:r w:rsidRPr="00137E3C">
              <w:rPr>
                <w:rFonts w:cstheme="minorHAnsi"/>
              </w:rPr>
              <w:t>Name (Capacity)</w:t>
            </w:r>
          </w:p>
        </w:tc>
        <w:tc>
          <w:tcPr>
            <w:tcW w:w="4644" w:type="dxa"/>
            <w:tcBorders>
              <w:top w:val="single" w:sz="12" w:space="0" w:color="auto"/>
              <w:bottom w:val="single" w:sz="12" w:space="0" w:color="auto"/>
            </w:tcBorders>
            <w:vAlign w:val="bottom"/>
          </w:tcPr>
          <w:p w14:paraId="111DAFA4" w14:textId="77777777" w:rsidR="001308B0" w:rsidRPr="00137E3C" w:rsidRDefault="001308B0" w:rsidP="0021045D">
            <w:pPr>
              <w:rPr>
                <w:rFonts w:cstheme="minorHAnsi"/>
              </w:rPr>
            </w:pPr>
          </w:p>
        </w:tc>
      </w:tr>
      <w:tr w:rsidR="001308B0" w:rsidRPr="00137E3C" w14:paraId="69F83BC5" w14:textId="77777777" w:rsidTr="0021045D">
        <w:tc>
          <w:tcPr>
            <w:tcW w:w="3608" w:type="dxa"/>
          </w:tcPr>
          <w:p w14:paraId="6E2EBF87" w14:textId="77777777" w:rsidR="001308B0" w:rsidRPr="00137E3C" w:rsidRDefault="001308B0" w:rsidP="0021045D">
            <w:pPr>
              <w:rPr>
                <w:rFonts w:cstheme="minorHAnsi"/>
              </w:rPr>
            </w:pPr>
            <w:r w:rsidRPr="00137E3C">
              <w:rPr>
                <w:rFonts w:cstheme="minorHAnsi"/>
              </w:rPr>
              <w:t>Date Approved</w:t>
            </w:r>
          </w:p>
        </w:tc>
        <w:tc>
          <w:tcPr>
            <w:tcW w:w="4644" w:type="dxa"/>
            <w:tcBorders>
              <w:top w:val="single" w:sz="12" w:space="0" w:color="auto"/>
              <w:bottom w:val="single" w:sz="12" w:space="0" w:color="auto"/>
            </w:tcBorders>
          </w:tcPr>
          <w:p w14:paraId="12769329" w14:textId="77777777" w:rsidR="001308B0" w:rsidRPr="00137E3C" w:rsidRDefault="001308B0" w:rsidP="0021045D">
            <w:pPr>
              <w:rPr>
                <w:rFonts w:cstheme="minorHAnsi"/>
              </w:rPr>
            </w:pPr>
          </w:p>
        </w:tc>
      </w:tr>
    </w:tbl>
    <w:p w14:paraId="493AE2F9" w14:textId="77777777" w:rsidR="001308B0" w:rsidRPr="00BC0761" w:rsidRDefault="001308B0" w:rsidP="00E34731">
      <w:pPr>
        <w:rPr>
          <w:rFonts w:cstheme="minorHAnsi"/>
        </w:rPr>
      </w:pPr>
    </w:p>
    <w:p w14:paraId="1C942AF1" w14:textId="77777777" w:rsidR="005C4353" w:rsidRDefault="005C4353">
      <w:pPr>
        <w:spacing w:before="0" w:after="160" w:line="259" w:lineRule="auto"/>
        <w:rPr>
          <w:rFonts w:eastAsia="MS Mincho" w:cs="Segoe UI"/>
          <w:b/>
          <w:caps/>
          <w:color w:val="000000"/>
          <w:sz w:val="24"/>
          <w:szCs w:val="20"/>
          <w:lang w:val="en-US" w:eastAsia="zh-TW"/>
        </w:rPr>
      </w:pPr>
      <w:r>
        <w:br w:type="page"/>
      </w:r>
    </w:p>
    <w:p w14:paraId="09910B58" w14:textId="4256F224" w:rsidR="00E34731" w:rsidRPr="00542C31" w:rsidRDefault="00E34731" w:rsidP="00542C31">
      <w:pPr>
        <w:pStyle w:val="Headertitle"/>
      </w:pPr>
      <w:r w:rsidRPr="00542C31">
        <w:lastRenderedPageBreak/>
        <w:t>STAKEHOLDERS LIST</w:t>
      </w:r>
    </w:p>
    <w:tbl>
      <w:tblPr>
        <w:tblW w:w="0" w:type="auto"/>
        <w:jc w:val="center"/>
        <w:tblCellMar>
          <w:left w:w="54" w:type="dxa"/>
          <w:right w:w="54" w:type="dxa"/>
        </w:tblCellMar>
        <w:tblLook w:val="0000" w:firstRow="0" w:lastRow="0" w:firstColumn="0" w:lastColumn="0" w:noHBand="0" w:noVBand="0"/>
      </w:tblPr>
      <w:tblGrid>
        <w:gridCol w:w="2810"/>
        <w:gridCol w:w="2849"/>
        <w:gridCol w:w="2254"/>
      </w:tblGrid>
      <w:tr w:rsidR="00E34731" w:rsidRPr="00137E3C" w14:paraId="1C7D5993" w14:textId="77777777" w:rsidTr="0062606D">
        <w:trPr>
          <w:trHeight w:val="633"/>
          <w:jc w:val="center"/>
        </w:trPr>
        <w:tc>
          <w:tcPr>
            <w:tcW w:w="28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6CF3FC" w14:textId="77777777" w:rsidR="00E34731" w:rsidRPr="00137E3C" w:rsidRDefault="00E34731" w:rsidP="00216772">
            <w:pPr>
              <w:tabs>
                <w:tab w:val="left" w:pos="3400"/>
              </w:tabs>
              <w:spacing w:before="60" w:after="60" w:line="240" w:lineRule="auto"/>
              <w:rPr>
                <w:rFonts w:cstheme="minorHAnsi"/>
                <w:b/>
                <w:bCs/>
              </w:rPr>
            </w:pPr>
            <w:r w:rsidRPr="00137E3C">
              <w:rPr>
                <w:rFonts w:cstheme="minorHAnsi"/>
                <w:b/>
                <w:bCs/>
              </w:rPr>
              <w:t>Name</w:t>
            </w:r>
          </w:p>
        </w:tc>
        <w:tc>
          <w:tcPr>
            <w:tcW w:w="284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AD8B9D2" w14:textId="77777777" w:rsidR="00E34731" w:rsidRPr="00137E3C" w:rsidRDefault="00E34731" w:rsidP="00216772">
            <w:pPr>
              <w:tabs>
                <w:tab w:val="left" w:pos="3400"/>
              </w:tabs>
              <w:spacing w:before="60" w:after="60" w:line="240" w:lineRule="auto"/>
              <w:rPr>
                <w:rFonts w:cstheme="minorHAnsi"/>
                <w:b/>
                <w:bCs/>
              </w:rPr>
            </w:pPr>
            <w:r w:rsidRPr="00137E3C">
              <w:rPr>
                <w:rFonts w:cstheme="minorHAnsi"/>
                <w:b/>
                <w:bCs/>
              </w:rPr>
              <w:t>Title</w:t>
            </w:r>
          </w:p>
        </w:tc>
        <w:tc>
          <w:tcPr>
            <w:tcW w:w="22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5D6920" w14:textId="77777777" w:rsidR="00E34731" w:rsidRPr="00137E3C" w:rsidRDefault="00E34731" w:rsidP="00216772">
            <w:pPr>
              <w:tabs>
                <w:tab w:val="left" w:pos="3400"/>
              </w:tabs>
              <w:spacing w:before="60" w:after="60" w:line="240" w:lineRule="auto"/>
              <w:rPr>
                <w:rFonts w:cstheme="minorHAnsi"/>
                <w:b/>
                <w:bCs/>
              </w:rPr>
            </w:pPr>
            <w:r w:rsidRPr="00137E3C">
              <w:rPr>
                <w:rFonts w:cstheme="minorHAnsi"/>
                <w:b/>
                <w:bCs/>
              </w:rPr>
              <w:t xml:space="preserve">Category of Stakeholder </w:t>
            </w:r>
          </w:p>
          <w:p w14:paraId="25969275" w14:textId="77777777" w:rsidR="00E34731" w:rsidRPr="00137E3C" w:rsidRDefault="00E34731" w:rsidP="00216772">
            <w:pPr>
              <w:tabs>
                <w:tab w:val="left" w:pos="3400"/>
              </w:tabs>
              <w:spacing w:before="60" w:after="60" w:line="240" w:lineRule="auto"/>
              <w:rPr>
                <w:rFonts w:cstheme="minorHAnsi"/>
                <w:b/>
                <w:bCs/>
              </w:rPr>
            </w:pPr>
            <w:r w:rsidRPr="00137E3C">
              <w:rPr>
                <w:rFonts w:cstheme="minorHAnsi"/>
                <w:b/>
                <w:bCs/>
              </w:rPr>
              <w:t>(Refer to Note Below)</w:t>
            </w:r>
          </w:p>
        </w:tc>
      </w:tr>
      <w:tr w:rsidR="00E34731" w:rsidRPr="00137E3C" w14:paraId="53EE6CA5"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0FE22E0A" w14:textId="77777777" w:rsidR="00E34731" w:rsidRPr="00137E3C" w:rsidRDefault="00E34731" w:rsidP="00244206">
            <w:r w:rsidRPr="00137E3C">
              <w:t>Julien Van der Pluym</w:t>
            </w:r>
          </w:p>
        </w:tc>
        <w:tc>
          <w:tcPr>
            <w:tcW w:w="2849" w:type="dxa"/>
            <w:tcBorders>
              <w:top w:val="single" w:sz="6" w:space="0" w:color="auto"/>
              <w:left w:val="single" w:sz="6" w:space="0" w:color="auto"/>
              <w:bottom w:val="single" w:sz="6" w:space="0" w:color="auto"/>
              <w:right w:val="single" w:sz="6" w:space="0" w:color="auto"/>
            </w:tcBorders>
          </w:tcPr>
          <w:p w14:paraId="730CF85B" w14:textId="77777777" w:rsidR="00E34731" w:rsidRPr="00137E3C" w:rsidRDefault="00E34731" w:rsidP="00244206">
            <w:r w:rsidRPr="00137E3C">
              <w:t>CTO</w:t>
            </w:r>
          </w:p>
        </w:tc>
        <w:tc>
          <w:tcPr>
            <w:tcW w:w="2254" w:type="dxa"/>
            <w:tcBorders>
              <w:top w:val="single" w:sz="6" w:space="0" w:color="auto"/>
              <w:left w:val="single" w:sz="6" w:space="0" w:color="auto"/>
              <w:bottom w:val="single" w:sz="6" w:space="0" w:color="auto"/>
              <w:right w:val="single" w:sz="6" w:space="0" w:color="auto"/>
            </w:tcBorders>
          </w:tcPr>
          <w:p w14:paraId="53A09E86" w14:textId="77777777" w:rsidR="00E34731" w:rsidRPr="00137E3C" w:rsidRDefault="00E34731" w:rsidP="00244206">
            <w:pPr>
              <w:jc w:val="center"/>
            </w:pPr>
            <w:r w:rsidRPr="00137E3C">
              <w:t>A</w:t>
            </w:r>
          </w:p>
        </w:tc>
      </w:tr>
      <w:tr w:rsidR="00E34731" w:rsidRPr="00137E3C" w14:paraId="2B5A96F8"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7CCADA58" w14:textId="77777777" w:rsidR="00E34731" w:rsidRPr="00137E3C" w:rsidRDefault="00E34731" w:rsidP="00244206">
            <w:r w:rsidRPr="00137E3C">
              <w:t>Anneline van der Merwe</w:t>
            </w:r>
          </w:p>
        </w:tc>
        <w:tc>
          <w:tcPr>
            <w:tcW w:w="2849" w:type="dxa"/>
            <w:tcBorders>
              <w:top w:val="single" w:sz="6" w:space="0" w:color="auto"/>
              <w:left w:val="single" w:sz="6" w:space="0" w:color="auto"/>
              <w:bottom w:val="single" w:sz="6" w:space="0" w:color="auto"/>
              <w:right w:val="single" w:sz="6" w:space="0" w:color="auto"/>
            </w:tcBorders>
          </w:tcPr>
          <w:p w14:paraId="0D274B19" w14:textId="77777777" w:rsidR="00E34731" w:rsidRPr="00137E3C" w:rsidRDefault="00E34731" w:rsidP="00244206">
            <w:pPr>
              <w:rPr>
                <w:rFonts w:eastAsiaTheme="minorEastAsia"/>
                <w:noProof/>
                <w:color w:val="312783"/>
                <w:lang w:eastAsia="en-ZA"/>
              </w:rPr>
            </w:pPr>
            <w:r w:rsidRPr="00137E3C">
              <w:rPr>
                <w:rFonts w:eastAsiaTheme="minorEastAsia"/>
                <w:noProof/>
                <w:lang w:eastAsia="en-ZA"/>
              </w:rPr>
              <w:t>Senior Automation Tester</w:t>
            </w:r>
          </w:p>
        </w:tc>
        <w:tc>
          <w:tcPr>
            <w:tcW w:w="2254" w:type="dxa"/>
            <w:tcBorders>
              <w:top w:val="single" w:sz="6" w:space="0" w:color="auto"/>
              <w:left w:val="single" w:sz="6" w:space="0" w:color="auto"/>
              <w:bottom w:val="single" w:sz="6" w:space="0" w:color="auto"/>
              <w:right w:val="single" w:sz="6" w:space="0" w:color="auto"/>
            </w:tcBorders>
          </w:tcPr>
          <w:p w14:paraId="3778AB90" w14:textId="77777777" w:rsidR="00E34731" w:rsidRPr="00137E3C" w:rsidRDefault="00E34731" w:rsidP="00244206">
            <w:pPr>
              <w:jc w:val="center"/>
            </w:pPr>
            <w:r w:rsidRPr="00137E3C">
              <w:t>R</w:t>
            </w:r>
          </w:p>
        </w:tc>
      </w:tr>
      <w:tr w:rsidR="00E34731" w:rsidRPr="00137E3C" w14:paraId="38BA71E0"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4D5E71E6" w14:textId="77777777" w:rsidR="00E34731" w:rsidRPr="00137E3C" w:rsidRDefault="00E34731" w:rsidP="00244206"/>
        </w:tc>
        <w:tc>
          <w:tcPr>
            <w:tcW w:w="2849" w:type="dxa"/>
            <w:tcBorders>
              <w:top w:val="single" w:sz="6" w:space="0" w:color="auto"/>
              <w:left w:val="single" w:sz="6" w:space="0" w:color="auto"/>
              <w:bottom w:val="single" w:sz="6" w:space="0" w:color="auto"/>
              <w:right w:val="single" w:sz="6" w:space="0" w:color="auto"/>
            </w:tcBorders>
          </w:tcPr>
          <w:p w14:paraId="3B445B2C" w14:textId="77777777" w:rsidR="00E34731" w:rsidRPr="00137E3C" w:rsidRDefault="00E34731" w:rsidP="00244206"/>
        </w:tc>
        <w:tc>
          <w:tcPr>
            <w:tcW w:w="2254" w:type="dxa"/>
            <w:tcBorders>
              <w:top w:val="single" w:sz="6" w:space="0" w:color="auto"/>
              <w:left w:val="single" w:sz="6" w:space="0" w:color="auto"/>
              <w:bottom w:val="single" w:sz="6" w:space="0" w:color="auto"/>
              <w:right w:val="single" w:sz="6" w:space="0" w:color="auto"/>
            </w:tcBorders>
          </w:tcPr>
          <w:p w14:paraId="486A7FED" w14:textId="77777777" w:rsidR="00E34731" w:rsidRPr="00137E3C" w:rsidRDefault="00E34731" w:rsidP="00244206">
            <w:pPr>
              <w:jc w:val="center"/>
            </w:pPr>
          </w:p>
        </w:tc>
      </w:tr>
      <w:tr w:rsidR="0062606D" w:rsidRPr="00137E3C" w14:paraId="25059773"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757EDB57"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1EB17F56"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1A6EBAEB" w14:textId="77777777" w:rsidR="0062606D" w:rsidRPr="00137E3C" w:rsidRDefault="0062606D" w:rsidP="00244206">
            <w:pPr>
              <w:jc w:val="center"/>
              <w:rPr>
                <w:rFonts w:cstheme="minorHAnsi"/>
              </w:rPr>
            </w:pPr>
          </w:p>
        </w:tc>
      </w:tr>
      <w:tr w:rsidR="0062606D" w:rsidRPr="00137E3C" w14:paraId="5CC59F80"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716E19AE"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27DC275E"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43DEFE11" w14:textId="77777777" w:rsidR="0062606D" w:rsidRPr="00137E3C" w:rsidRDefault="0062606D" w:rsidP="00244206">
            <w:pPr>
              <w:jc w:val="center"/>
              <w:rPr>
                <w:rFonts w:cstheme="minorHAnsi"/>
              </w:rPr>
            </w:pPr>
          </w:p>
        </w:tc>
      </w:tr>
      <w:tr w:rsidR="0062606D" w:rsidRPr="00137E3C" w14:paraId="05F431DB"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08697A19"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517DBC8A"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5FB6E175" w14:textId="77777777" w:rsidR="0062606D" w:rsidRPr="00137E3C" w:rsidRDefault="0062606D" w:rsidP="00244206">
            <w:pPr>
              <w:jc w:val="center"/>
              <w:rPr>
                <w:rFonts w:cstheme="minorHAnsi"/>
              </w:rPr>
            </w:pPr>
          </w:p>
        </w:tc>
      </w:tr>
      <w:tr w:rsidR="0062606D" w:rsidRPr="00137E3C" w14:paraId="019F390A"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65063E99"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3B9C5823"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77EE0769" w14:textId="77777777" w:rsidR="0062606D" w:rsidRPr="00137E3C" w:rsidRDefault="0062606D" w:rsidP="00244206">
            <w:pPr>
              <w:jc w:val="center"/>
              <w:rPr>
                <w:rFonts w:cstheme="minorHAnsi"/>
              </w:rPr>
            </w:pPr>
          </w:p>
        </w:tc>
      </w:tr>
      <w:tr w:rsidR="0062606D" w:rsidRPr="00137E3C" w14:paraId="2D4ED10A"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10027CA1"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4A73F2FF"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5D3DF78D" w14:textId="77777777" w:rsidR="0062606D" w:rsidRPr="00137E3C" w:rsidRDefault="0062606D" w:rsidP="00244206">
            <w:pPr>
              <w:jc w:val="center"/>
              <w:rPr>
                <w:rFonts w:cstheme="minorHAnsi"/>
              </w:rPr>
            </w:pPr>
          </w:p>
        </w:tc>
      </w:tr>
      <w:tr w:rsidR="0062606D" w:rsidRPr="00137E3C" w14:paraId="7459ACE2"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4C81C5E8" w14:textId="77777777" w:rsidR="0062606D" w:rsidRPr="00137E3C" w:rsidRDefault="0062606D"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29922F59" w14:textId="77777777" w:rsidR="0062606D" w:rsidRPr="00137E3C" w:rsidRDefault="0062606D"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682F298B" w14:textId="77777777" w:rsidR="0062606D" w:rsidRPr="00137E3C" w:rsidRDefault="0062606D" w:rsidP="00244206">
            <w:pPr>
              <w:jc w:val="center"/>
              <w:rPr>
                <w:rFonts w:cstheme="minorHAnsi"/>
              </w:rPr>
            </w:pPr>
          </w:p>
        </w:tc>
      </w:tr>
      <w:tr w:rsidR="00E34731" w:rsidRPr="00137E3C" w14:paraId="5C2F0977" w14:textId="77777777" w:rsidTr="00216772">
        <w:trPr>
          <w:trHeight w:val="421"/>
          <w:jc w:val="center"/>
        </w:trPr>
        <w:tc>
          <w:tcPr>
            <w:tcW w:w="2810" w:type="dxa"/>
            <w:tcBorders>
              <w:top w:val="single" w:sz="6" w:space="0" w:color="auto"/>
              <w:left w:val="single" w:sz="6" w:space="0" w:color="auto"/>
              <w:bottom w:val="single" w:sz="6" w:space="0" w:color="auto"/>
              <w:right w:val="single" w:sz="6" w:space="0" w:color="auto"/>
            </w:tcBorders>
          </w:tcPr>
          <w:p w14:paraId="63AF82DA" w14:textId="77777777" w:rsidR="00E34731" w:rsidRPr="00137E3C" w:rsidRDefault="00E34731"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5F3BD549" w14:textId="77777777" w:rsidR="00E34731" w:rsidRPr="00137E3C" w:rsidRDefault="00E34731"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15724789" w14:textId="77777777" w:rsidR="00E34731" w:rsidRPr="00137E3C" w:rsidRDefault="00E34731" w:rsidP="00244206">
            <w:pPr>
              <w:jc w:val="center"/>
              <w:rPr>
                <w:rFonts w:cstheme="minorHAnsi"/>
              </w:rPr>
            </w:pPr>
          </w:p>
        </w:tc>
      </w:tr>
      <w:tr w:rsidR="00E34731" w:rsidRPr="00137E3C" w14:paraId="3A9FEE00" w14:textId="77777777" w:rsidTr="00216772">
        <w:trPr>
          <w:trHeight w:val="446"/>
          <w:jc w:val="center"/>
        </w:trPr>
        <w:tc>
          <w:tcPr>
            <w:tcW w:w="2810" w:type="dxa"/>
            <w:tcBorders>
              <w:top w:val="single" w:sz="6" w:space="0" w:color="auto"/>
              <w:left w:val="single" w:sz="6" w:space="0" w:color="auto"/>
              <w:bottom w:val="single" w:sz="6" w:space="0" w:color="auto"/>
              <w:right w:val="single" w:sz="6" w:space="0" w:color="auto"/>
            </w:tcBorders>
          </w:tcPr>
          <w:p w14:paraId="138B0B00" w14:textId="77777777" w:rsidR="00E34731" w:rsidRPr="00137E3C" w:rsidRDefault="00E34731" w:rsidP="00244206">
            <w:pPr>
              <w:rPr>
                <w:rFonts w:cstheme="minorHAnsi"/>
              </w:rPr>
            </w:pPr>
          </w:p>
        </w:tc>
        <w:tc>
          <w:tcPr>
            <w:tcW w:w="2849" w:type="dxa"/>
            <w:tcBorders>
              <w:top w:val="single" w:sz="6" w:space="0" w:color="auto"/>
              <w:left w:val="single" w:sz="6" w:space="0" w:color="auto"/>
              <w:bottom w:val="single" w:sz="6" w:space="0" w:color="auto"/>
              <w:right w:val="single" w:sz="6" w:space="0" w:color="auto"/>
            </w:tcBorders>
          </w:tcPr>
          <w:p w14:paraId="5831C0A3" w14:textId="77777777" w:rsidR="00E34731" w:rsidRPr="00137E3C" w:rsidRDefault="00E34731" w:rsidP="00244206">
            <w:pPr>
              <w:rPr>
                <w:rFonts w:cstheme="minorHAnsi"/>
              </w:rPr>
            </w:pPr>
          </w:p>
        </w:tc>
        <w:tc>
          <w:tcPr>
            <w:tcW w:w="2254" w:type="dxa"/>
            <w:tcBorders>
              <w:top w:val="single" w:sz="6" w:space="0" w:color="auto"/>
              <w:left w:val="single" w:sz="6" w:space="0" w:color="auto"/>
              <w:bottom w:val="single" w:sz="6" w:space="0" w:color="auto"/>
              <w:right w:val="single" w:sz="6" w:space="0" w:color="auto"/>
            </w:tcBorders>
          </w:tcPr>
          <w:p w14:paraId="07B80B8E" w14:textId="77777777" w:rsidR="00E34731" w:rsidRPr="00137E3C" w:rsidRDefault="00E34731" w:rsidP="00244206">
            <w:pPr>
              <w:jc w:val="center"/>
              <w:rPr>
                <w:rFonts w:cstheme="minorHAnsi"/>
              </w:rPr>
            </w:pPr>
          </w:p>
        </w:tc>
      </w:tr>
    </w:tbl>
    <w:p w14:paraId="247A3E4F" w14:textId="77777777" w:rsidR="00E34731" w:rsidRPr="00137E3C" w:rsidRDefault="00E34731" w:rsidP="00E34731">
      <w:pPr>
        <w:pStyle w:val="Header"/>
        <w:tabs>
          <w:tab w:val="left" w:pos="3400"/>
        </w:tabs>
        <w:rPr>
          <w:rFonts w:cstheme="minorHAnsi"/>
          <w:b/>
          <w:bCs/>
        </w:rPr>
      </w:pPr>
    </w:p>
    <w:p w14:paraId="00B51B0B" w14:textId="77777777" w:rsidR="00E34731" w:rsidRPr="00244206" w:rsidRDefault="00E34731" w:rsidP="00244206">
      <w:pPr>
        <w:rPr>
          <w:b/>
          <w:bCs/>
        </w:rPr>
      </w:pPr>
      <w:r w:rsidRPr="00244206">
        <w:rPr>
          <w:b/>
          <w:bCs/>
        </w:rPr>
        <w:t>NOTE</w:t>
      </w:r>
    </w:p>
    <w:p w14:paraId="3EDB2D45" w14:textId="77777777" w:rsidR="00E34731" w:rsidRPr="00137E3C" w:rsidRDefault="00E34731" w:rsidP="00E34731">
      <w:pPr>
        <w:spacing w:line="240" w:lineRule="auto"/>
        <w:rPr>
          <w:rFonts w:cstheme="minorHAnsi"/>
        </w:rPr>
      </w:pPr>
      <w:r w:rsidRPr="00137E3C">
        <w:rPr>
          <w:rFonts w:cstheme="minorHAnsi"/>
        </w:rPr>
        <w:t xml:space="preserve">Categories of level of responsibility as determined in </w:t>
      </w:r>
      <w:r w:rsidRPr="00137E3C">
        <w:rPr>
          <w:rFonts w:cstheme="minorHAnsi"/>
          <w:b/>
          <w:bCs/>
          <w:color w:val="FF0000"/>
        </w:rPr>
        <w:t>(Document Name</w:t>
      </w:r>
      <w:r w:rsidRPr="00137E3C">
        <w:rPr>
          <w:rFonts w:cstheme="minorHAnsi"/>
        </w:rPr>
        <w:t>).</w:t>
      </w:r>
    </w:p>
    <w:p w14:paraId="7964735A" w14:textId="77777777" w:rsidR="00E34731" w:rsidRPr="00137E3C" w:rsidRDefault="00E34731" w:rsidP="00137E3C">
      <w:pPr>
        <w:tabs>
          <w:tab w:val="left" w:pos="1700"/>
          <w:tab w:val="left" w:pos="2835"/>
        </w:tabs>
        <w:spacing w:after="0" w:line="240" w:lineRule="auto"/>
        <w:ind w:left="567" w:hanging="425"/>
        <w:rPr>
          <w:rFonts w:cstheme="minorHAnsi"/>
          <w:b/>
        </w:rPr>
      </w:pPr>
      <w:r w:rsidRPr="00137E3C">
        <w:rPr>
          <w:rFonts w:cstheme="minorHAnsi"/>
          <w:b/>
        </w:rPr>
        <w:t>R</w:t>
      </w:r>
      <w:r w:rsidRPr="00137E3C">
        <w:rPr>
          <w:rFonts w:cstheme="minorHAnsi"/>
          <w:b/>
        </w:rPr>
        <w:tab/>
      </w:r>
      <w:r w:rsidRPr="00137E3C">
        <w:rPr>
          <w:rFonts w:cstheme="minorHAnsi"/>
        </w:rPr>
        <w:t xml:space="preserve">Document Author </w:t>
      </w:r>
      <w:r w:rsidRPr="00137E3C">
        <w:rPr>
          <w:rFonts w:cstheme="minorHAnsi"/>
        </w:rPr>
        <w:tab/>
        <w:t>Name must appear as the author of the document</w:t>
      </w:r>
    </w:p>
    <w:p w14:paraId="1DAA2D59" w14:textId="50198329" w:rsidR="00E34731" w:rsidRPr="00137E3C" w:rsidRDefault="00E34731" w:rsidP="00137E3C">
      <w:pPr>
        <w:tabs>
          <w:tab w:val="left" w:pos="1700"/>
          <w:tab w:val="left" w:pos="2835"/>
        </w:tabs>
        <w:spacing w:after="0" w:line="240" w:lineRule="auto"/>
        <w:ind w:left="567" w:hanging="425"/>
        <w:rPr>
          <w:rFonts w:cstheme="minorHAnsi"/>
        </w:rPr>
      </w:pPr>
      <w:r w:rsidRPr="00137E3C">
        <w:rPr>
          <w:rFonts w:cstheme="minorHAnsi"/>
          <w:b/>
        </w:rPr>
        <w:t>A</w:t>
      </w:r>
      <w:r w:rsidRPr="00137E3C">
        <w:rPr>
          <w:rFonts w:cstheme="minorHAnsi"/>
          <w:b/>
        </w:rPr>
        <w:tab/>
      </w:r>
      <w:r w:rsidRPr="00137E3C">
        <w:rPr>
          <w:rFonts w:cstheme="minorHAnsi"/>
        </w:rPr>
        <w:t xml:space="preserve">Accountable                  </w:t>
      </w:r>
      <w:r w:rsidR="0062606D" w:rsidRPr="00137E3C">
        <w:rPr>
          <w:rFonts w:cstheme="minorHAnsi"/>
        </w:rPr>
        <w:t xml:space="preserve"> </w:t>
      </w:r>
      <w:r w:rsidRPr="00137E3C">
        <w:rPr>
          <w:rFonts w:cstheme="minorHAnsi"/>
        </w:rPr>
        <w:t>Name must appear as an authorizer in the document</w:t>
      </w:r>
    </w:p>
    <w:p w14:paraId="249A674E" w14:textId="77777777" w:rsidR="00E34731" w:rsidRPr="00137E3C" w:rsidRDefault="00E34731" w:rsidP="00137E3C">
      <w:pPr>
        <w:tabs>
          <w:tab w:val="left" w:pos="1700"/>
          <w:tab w:val="left" w:pos="2835"/>
        </w:tabs>
        <w:spacing w:after="0" w:line="240" w:lineRule="auto"/>
        <w:ind w:left="567" w:hanging="425"/>
        <w:rPr>
          <w:rFonts w:cstheme="minorHAnsi"/>
          <w:b/>
        </w:rPr>
      </w:pPr>
      <w:r w:rsidRPr="00137E3C">
        <w:rPr>
          <w:rFonts w:cstheme="minorHAnsi"/>
          <w:b/>
        </w:rPr>
        <w:t>C</w:t>
      </w:r>
      <w:r w:rsidRPr="00137E3C">
        <w:rPr>
          <w:rFonts w:cstheme="minorHAnsi"/>
          <w:b/>
        </w:rPr>
        <w:tab/>
      </w:r>
      <w:r w:rsidRPr="00137E3C">
        <w:rPr>
          <w:rFonts w:cstheme="minorHAnsi"/>
        </w:rPr>
        <w:t xml:space="preserve">Must be consulted </w:t>
      </w:r>
      <w:r w:rsidRPr="00137E3C">
        <w:rPr>
          <w:rFonts w:cstheme="minorHAnsi"/>
        </w:rPr>
        <w:tab/>
        <w:t>Name must appear in the RTS of the document</w:t>
      </w:r>
    </w:p>
    <w:p w14:paraId="5279E91C" w14:textId="77777777" w:rsidR="00E34731" w:rsidRPr="00137E3C" w:rsidRDefault="00E34731" w:rsidP="00137E3C">
      <w:pPr>
        <w:tabs>
          <w:tab w:val="left" w:pos="1700"/>
          <w:tab w:val="left" w:pos="2835"/>
        </w:tabs>
        <w:spacing w:after="0" w:line="240" w:lineRule="auto"/>
        <w:ind w:left="567" w:hanging="425"/>
        <w:rPr>
          <w:rFonts w:cstheme="minorHAnsi"/>
        </w:rPr>
      </w:pPr>
      <w:r w:rsidRPr="00137E3C">
        <w:rPr>
          <w:rFonts w:cstheme="minorHAnsi"/>
          <w:b/>
        </w:rPr>
        <w:t>I</w:t>
      </w:r>
      <w:r w:rsidRPr="00137E3C">
        <w:rPr>
          <w:rFonts w:cstheme="minorHAnsi"/>
          <w:b/>
        </w:rPr>
        <w:tab/>
      </w:r>
      <w:r w:rsidRPr="00137E3C">
        <w:rPr>
          <w:rFonts w:cstheme="minorHAnsi"/>
        </w:rPr>
        <w:t>Must be informed</w:t>
      </w:r>
      <w:r w:rsidRPr="00137E3C">
        <w:rPr>
          <w:rFonts w:cstheme="minorHAnsi"/>
        </w:rPr>
        <w:tab/>
        <w:t>Name must appear in the Distribution List of the document</w:t>
      </w:r>
    </w:p>
    <w:p w14:paraId="29F0C5D8" w14:textId="77777777" w:rsidR="00E34731" w:rsidRPr="00137E3C" w:rsidRDefault="00E34731" w:rsidP="00E34731">
      <w:pPr>
        <w:tabs>
          <w:tab w:val="left" w:pos="1700"/>
          <w:tab w:val="left" w:pos="3800"/>
        </w:tabs>
        <w:spacing w:line="240" w:lineRule="auto"/>
        <w:ind w:left="1100"/>
        <w:rPr>
          <w:rFonts w:cstheme="minorHAnsi"/>
        </w:rPr>
      </w:pPr>
    </w:p>
    <w:p w14:paraId="1DB2FF0A" w14:textId="77777777" w:rsidR="003D20A7" w:rsidRDefault="003D20A7">
      <w:pPr>
        <w:spacing w:before="0" w:after="160" w:line="259" w:lineRule="auto"/>
        <w:rPr>
          <w:b/>
          <w:bCs/>
        </w:rPr>
      </w:pPr>
      <w:r>
        <w:rPr>
          <w:b/>
          <w:bCs/>
        </w:rPr>
        <w:br w:type="page"/>
      </w:r>
    </w:p>
    <w:p w14:paraId="14E2ADD0" w14:textId="58465836" w:rsidR="00E34731" w:rsidRPr="00244206" w:rsidRDefault="00E34731" w:rsidP="009F68E0">
      <w:pPr>
        <w:pStyle w:val="Headertitle"/>
      </w:pPr>
      <w:r w:rsidRPr="00244206">
        <w:lastRenderedPageBreak/>
        <w:t>DISTRIBUTION INSTRUCTIONS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8"/>
      </w:tblGrid>
      <w:tr w:rsidR="00E34731" w:rsidRPr="00137E3C" w14:paraId="5196E7BA" w14:textId="77777777" w:rsidTr="00216772">
        <w:trPr>
          <w:cantSplit/>
        </w:trPr>
        <w:tc>
          <w:tcPr>
            <w:tcW w:w="8908" w:type="dxa"/>
          </w:tcPr>
          <w:p w14:paraId="50832107" w14:textId="77777777" w:rsidR="00E34731" w:rsidRPr="00137E3C" w:rsidRDefault="00E34731" w:rsidP="008B6389">
            <w:pPr>
              <w:pStyle w:val="NormalText"/>
            </w:pPr>
            <w:r w:rsidRPr="00137E3C">
              <w:t>All stakeholders</w:t>
            </w:r>
          </w:p>
        </w:tc>
      </w:tr>
      <w:tr w:rsidR="00E34731" w:rsidRPr="00137E3C" w14:paraId="573E6C7A" w14:textId="77777777" w:rsidTr="00216772">
        <w:trPr>
          <w:cantSplit/>
        </w:trPr>
        <w:tc>
          <w:tcPr>
            <w:tcW w:w="8908" w:type="dxa"/>
          </w:tcPr>
          <w:p w14:paraId="2544B0C6" w14:textId="77777777" w:rsidR="00E34731" w:rsidRPr="00137E3C" w:rsidRDefault="00E34731" w:rsidP="008B6389">
            <w:pPr>
              <w:pStyle w:val="NormalText"/>
            </w:pPr>
            <w:r w:rsidRPr="00137E3C">
              <w:t>SharePoint</w:t>
            </w:r>
          </w:p>
        </w:tc>
      </w:tr>
    </w:tbl>
    <w:p w14:paraId="10D46847" w14:textId="36C7AB28" w:rsidR="00E34731" w:rsidRDefault="00E34731" w:rsidP="00E34731">
      <w:pPr>
        <w:pStyle w:val="Header"/>
        <w:rPr>
          <w:rFonts w:cstheme="minorHAnsi"/>
        </w:rPr>
      </w:pPr>
    </w:p>
    <w:p w14:paraId="26301981" w14:textId="16781A92" w:rsidR="006D0BF0" w:rsidRPr="007539AE" w:rsidRDefault="006D0BF0" w:rsidP="006D0BF0">
      <w:pPr>
        <w:pStyle w:val="Headertitle"/>
      </w:pPr>
      <w:r>
        <w:t>REFERENCE DOCUMENTATION</w:t>
      </w:r>
    </w:p>
    <w:tbl>
      <w:tblPr>
        <w:tblStyle w:val="TableGrid"/>
        <w:tblW w:w="0" w:type="auto"/>
        <w:tblLook w:val="04A0" w:firstRow="1" w:lastRow="0" w:firstColumn="1" w:lastColumn="0" w:noHBand="0" w:noVBand="1"/>
      </w:tblPr>
      <w:tblGrid>
        <w:gridCol w:w="4508"/>
      </w:tblGrid>
      <w:tr w:rsidR="00C24C74" w14:paraId="2B8616FC" w14:textId="77777777" w:rsidTr="00C24C74">
        <w:tc>
          <w:tcPr>
            <w:tcW w:w="4508" w:type="dxa"/>
          </w:tcPr>
          <w:p w14:paraId="7EA444D9" w14:textId="2B936BF8" w:rsidR="00C24C74" w:rsidRDefault="00C24C74" w:rsidP="00E34731">
            <w:pPr>
              <w:pStyle w:val="Header"/>
              <w:rPr>
                <w:rFonts w:cstheme="minorHAnsi"/>
              </w:rPr>
            </w:pPr>
            <w:r w:rsidRPr="00C24C74">
              <w:rPr>
                <w:rFonts w:cstheme="minorHAnsi"/>
              </w:rPr>
              <w:t xml:space="preserve">Cams </w:t>
            </w:r>
            <w:r w:rsidRPr="00C24C74">
              <w:rPr>
                <w:rFonts w:cstheme="minorHAnsi"/>
              </w:rPr>
              <w:t>Architectural</w:t>
            </w:r>
            <w:r w:rsidRPr="00C24C74">
              <w:rPr>
                <w:rFonts w:cstheme="minorHAnsi"/>
              </w:rPr>
              <w:t xml:space="preserve"> Design Vision Document</w:t>
            </w:r>
          </w:p>
        </w:tc>
      </w:tr>
      <w:tr w:rsidR="00C24C74" w14:paraId="5A2F469B" w14:textId="77777777" w:rsidTr="00C24C74">
        <w:tc>
          <w:tcPr>
            <w:tcW w:w="4508" w:type="dxa"/>
          </w:tcPr>
          <w:p w14:paraId="5339599A" w14:textId="77777777" w:rsidR="00C24C74" w:rsidRPr="00C24C74" w:rsidRDefault="00C24C74" w:rsidP="00E34731">
            <w:pPr>
              <w:pStyle w:val="Header"/>
              <w:rPr>
                <w:rFonts w:cstheme="minorHAnsi"/>
              </w:rPr>
            </w:pPr>
          </w:p>
        </w:tc>
      </w:tr>
    </w:tbl>
    <w:p w14:paraId="24FDEC95" w14:textId="77777777" w:rsidR="006D0BF0" w:rsidRPr="00137E3C" w:rsidRDefault="006D0BF0" w:rsidP="00E34731">
      <w:pPr>
        <w:pStyle w:val="Header"/>
        <w:rPr>
          <w:rFonts w:cstheme="minorHAnsi"/>
        </w:rPr>
      </w:pPr>
    </w:p>
    <w:p w14:paraId="31A49BBF" w14:textId="77777777" w:rsidR="009F68E0" w:rsidRPr="007539AE" w:rsidRDefault="009F68E0" w:rsidP="009F68E0">
      <w:pPr>
        <w:pStyle w:val="Headertitle"/>
      </w:pPr>
      <w:r>
        <w:t>Definitions and Acronyms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8"/>
        <w:gridCol w:w="5852"/>
      </w:tblGrid>
      <w:tr w:rsidR="009F68E0" w:rsidRPr="00611AA1" w14:paraId="08CA757E" w14:textId="77777777" w:rsidTr="00082EF8">
        <w:tc>
          <w:tcPr>
            <w:tcW w:w="3148" w:type="dxa"/>
            <w:shd w:val="pct10" w:color="auto" w:fill="auto"/>
          </w:tcPr>
          <w:p w14:paraId="442B68E0" w14:textId="77777777" w:rsidR="009F68E0" w:rsidRPr="004710AB" w:rsidRDefault="009F68E0" w:rsidP="00082EF8">
            <w:pPr>
              <w:rPr>
                <w:b/>
                <w:bCs/>
              </w:rPr>
            </w:pPr>
            <w:r w:rsidRPr="004710AB">
              <w:rPr>
                <w:b/>
                <w:bCs/>
              </w:rPr>
              <w:t>Definitions</w:t>
            </w:r>
            <w:r>
              <w:rPr>
                <w:b/>
                <w:bCs/>
              </w:rPr>
              <w:t xml:space="preserve"> and Acronyms</w:t>
            </w:r>
          </w:p>
        </w:tc>
        <w:tc>
          <w:tcPr>
            <w:tcW w:w="5852" w:type="dxa"/>
            <w:shd w:val="pct10" w:color="auto" w:fill="auto"/>
          </w:tcPr>
          <w:p w14:paraId="506333E3" w14:textId="77777777" w:rsidR="009F68E0" w:rsidRPr="004710AB" w:rsidRDefault="009F68E0" w:rsidP="00082EF8">
            <w:pPr>
              <w:rPr>
                <w:b/>
                <w:bCs/>
              </w:rPr>
            </w:pPr>
            <w:r w:rsidRPr="004710AB">
              <w:rPr>
                <w:b/>
                <w:bCs/>
              </w:rPr>
              <w:t>Description</w:t>
            </w:r>
          </w:p>
        </w:tc>
      </w:tr>
      <w:tr w:rsidR="0072625F" w:rsidRPr="00611AA1" w14:paraId="114E7999" w14:textId="77777777" w:rsidTr="00082EF8">
        <w:tc>
          <w:tcPr>
            <w:tcW w:w="3148" w:type="dxa"/>
            <w:shd w:val="clear" w:color="auto" w:fill="auto"/>
          </w:tcPr>
          <w:p w14:paraId="5B7B348C" w14:textId="77777777" w:rsidR="0072625F" w:rsidRDefault="0072625F" w:rsidP="00D414F4">
            <w:pPr>
              <w:rPr>
                <w:lang w:val="en-US"/>
              </w:rPr>
            </w:pPr>
            <w:r>
              <w:rPr>
                <w:lang w:val="en-US"/>
              </w:rPr>
              <w:t>Black box Testing</w:t>
            </w:r>
          </w:p>
        </w:tc>
        <w:tc>
          <w:tcPr>
            <w:tcW w:w="5852" w:type="dxa"/>
            <w:shd w:val="clear" w:color="auto" w:fill="auto"/>
          </w:tcPr>
          <w:p w14:paraId="209BBA80" w14:textId="77777777" w:rsidR="0072625F" w:rsidRPr="009E4C23" w:rsidRDefault="0072625F" w:rsidP="009E4C23">
            <w:pPr>
              <w:tabs>
                <w:tab w:val="left" w:pos="2970"/>
              </w:tabs>
              <w:rPr>
                <w:shd w:val="clear" w:color="auto" w:fill="FFFFFF"/>
              </w:rPr>
            </w:pPr>
            <w:r w:rsidRPr="009E4C23">
              <w:rPr>
                <w:shd w:val="clear" w:color="auto" w:fill="FFFFFF"/>
              </w:rPr>
              <w:t xml:space="preserve">Is also a behaviour testing, </w:t>
            </w:r>
            <w:r w:rsidRPr="009E4C23">
              <w:rPr>
                <w:rFonts w:cs="Arial"/>
                <w:color w:val="222222"/>
                <w:shd w:val="clear" w:color="auto" w:fill="FFFFFF"/>
              </w:rPr>
              <w:t>method in which the internal structure/design/implementation of the item being tested is not known to the tester.</w:t>
            </w:r>
          </w:p>
        </w:tc>
      </w:tr>
      <w:tr w:rsidR="0072625F" w:rsidRPr="00611AA1" w14:paraId="3DBA4EB1" w14:textId="77777777" w:rsidTr="00082EF8">
        <w:tc>
          <w:tcPr>
            <w:tcW w:w="3148" w:type="dxa"/>
            <w:shd w:val="clear" w:color="auto" w:fill="auto"/>
          </w:tcPr>
          <w:p w14:paraId="0A9BA5CC" w14:textId="77777777" w:rsidR="0072625F" w:rsidRDefault="0072625F" w:rsidP="005B07BB">
            <w:r w:rsidRPr="003B1863">
              <w:rPr>
                <w:lang w:val="en-US"/>
              </w:rPr>
              <w:t>Component Test</w:t>
            </w:r>
          </w:p>
        </w:tc>
        <w:tc>
          <w:tcPr>
            <w:tcW w:w="5852" w:type="dxa"/>
            <w:shd w:val="clear" w:color="auto" w:fill="auto"/>
          </w:tcPr>
          <w:p w14:paraId="103433F7" w14:textId="77777777" w:rsidR="0072625F" w:rsidRPr="00BC680C" w:rsidRDefault="0072625F" w:rsidP="00BC680C">
            <w:pPr>
              <w:rPr>
                <w:lang w:eastAsia="en-ZA"/>
              </w:rPr>
            </w:pPr>
            <w:r w:rsidRPr="003B1863">
              <w:rPr>
                <w:lang w:eastAsia="en-ZA"/>
              </w:rPr>
              <w:t>It is a kind of white box testing.</w:t>
            </w:r>
            <w:r w:rsidRPr="00BC680C">
              <w:rPr>
                <w:lang w:eastAsia="en-ZA"/>
              </w:rPr>
              <w:t xml:space="preserve">  </w:t>
            </w:r>
            <w:r w:rsidRPr="003B1863">
              <w:rPr>
                <w:lang w:eastAsia="en-ZA"/>
              </w:rPr>
              <w:t>So, component testing looks for bugs and verifies the functioning of the modules/programs which are separately testable</w:t>
            </w:r>
            <w:r w:rsidRPr="00BC680C">
              <w:rPr>
                <w:lang w:eastAsia="en-ZA"/>
              </w:rPr>
              <w:t>.</w:t>
            </w:r>
          </w:p>
        </w:tc>
      </w:tr>
      <w:tr w:rsidR="0072625F" w:rsidRPr="00947B86" w14:paraId="22ADC73F" w14:textId="77777777" w:rsidTr="00082EF8">
        <w:tc>
          <w:tcPr>
            <w:tcW w:w="3148" w:type="dxa"/>
            <w:shd w:val="clear" w:color="auto" w:fill="auto"/>
          </w:tcPr>
          <w:p w14:paraId="2F69AC7A" w14:textId="77777777" w:rsidR="0072625F" w:rsidRPr="00947B86" w:rsidRDefault="0072625F" w:rsidP="00947B86">
            <w:r w:rsidRPr="00947B86">
              <w:rPr>
                <w:rStyle w:val="Emphasis"/>
                <w:rFonts w:ascii="Arial" w:hAnsi="Arial" w:cs="Arial"/>
                <w:i w:val="0"/>
                <w:iCs w:val="0"/>
                <w:color w:val="auto"/>
                <w:sz w:val="21"/>
                <w:szCs w:val="21"/>
              </w:rPr>
              <w:t>Exploratory Testing</w:t>
            </w:r>
          </w:p>
        </w:tc>
        <w:tc>
          <w:tcPr>
            <w:tcW w:w="5852" w:type="dxa"/>
            <w:shd w:val="clear" w:color="auto" w:fill="auto"/>
          </w:tcPr>
          <w:p w14:paraId="040A8570" w14:textId="77777777" w:rsidR="0072625F" w:rsidRPr="00947B86" w:rsidRDefault="0072625F" w:rsidP="00947B86">
            <w:r w:rsidRPr="00947B86">
              <w:rPr>
                <w:rStyle w:val="Emphasis"/>
                <w:rFonts w:ascii="Arial" w:hAnsi="Arial" w:cs="Arial"/>
                <w:i w:val="0"/>
                <w:iCs w:val="0"/>
                <w:color w:val="auto"/>
                <w:sz w:val="21"/>
                <w:szCs w:val="21"/>
              </w:rPr>
              <w:t>Exploratory Testing</w:t>
            </w:r>
            <w:r w:rsidRPr="00947B86">
              <w:rPr>
                <w:shd w:val="clear" w:color="auto" w:fill="FFFFFF"/>
              </w:rPr>
              <w:t xml:space="preserve"> is defined as simultaneous learning, test design and test execution. It is an approach to </w:t>
            </w:r>
            <w:r w:rsidRPr="00947B86">
              <w:rPr>
                <w:rStyle w:val="Emphasis"/>
                <w:rFonts w:ascii="Arial" w:hAnsi="Arial" w:cs="Arial"/>
                <w:i w:val="0"/>
                <w:iCs w:val="0"/>
                <w:color w:val="auto"/>
                <w:sz w:val="21"/>
                <w:szCs w:val="21"/>
              </w:rPr>
              <w:t>testing</w:t>
            </w:r>
            <w:r w:rsidRPr="00947B86">
              <w:rPr>
                <w:shd w:val="clear" w:color="auto" w:fill="FFFFFF"/>
              </w:rPr>
              <w:t xml:space="preserve"> that values the </w:t>
            </w:r>
            <w:r w:rsidRPr="00947B86">
              <w:rPr>
                <w:rStyle w:val="Emphasis"/>
                <w:rFonts w:ascii="Arial" w:hAnsi="Arial" w:cs="Arial"/>
                <w:i w:val="0"/>
                <w:iCs w:val="0"/>
                <w:color w:val="auto"/>
                <w:sz w:val="21"/>
                <w:szCs w:val="21"/>
              </w:rPr>
              <w:t>tester</w:t>
            </w:r>
            <w:r w:rsidRPr="00947B86">
              <w:rPr>
                <w:shd w:val="clear" w:color="auto" w:fill="FFFFFF"/>
              </w:rPr>
              <w:t xml:space="preserve"> as an integral part of the test process and shares the same values as the </w:t>
            </w:r>
            <w:r w:rsidRPr="00947B86">
              <w:rPr>
                <w:rStyle w:val="Emphasis"/>
                <w:rFonts w:ascii="Arial" w:hAnsi="Arial" w:cs="Arial"/>
                <w:i w:val="0"/>
                <w:iCs w:val="0"/>
                <w:color w:val="auto"/>
                <w:sz w:val="21"/>
                <w:szCs w:val="21"/>
              </w:rPr>
              <w:t>Agile</w:t>
            </w:r>
            <w:r w:rsidRPr="00947B86">
              <w:rPr>
                <w:shd w:val="clear" w:color="auto" w:fill="FFFFFF"/>
              </w:rPr>
              <w:t xml:space="preserve"> Manifesto: Individuals and interactions over processes and tools.</w:t>
            </w:r>
          </w:p>
        </w:tc>
      </w:tr>
      <w:tr w:rsidR="0072625F" w:rsidRPr="00611AA1" w14:paraId="58EC4D8D" w14:textId="77777777" w:rsidTr="00082EF8">
        <w:tc>
          <w:tcPr>
            <w:tcW w:w="3148" w:type="dxa"/>
            <w:shd w:val="clear" w:color="auto" w:fill="auto"/>
          </w:tcPr>
          <w:p w14:paraId="7FC18025" w14:textId="77777777" w:rsidR="0072625F" w:rsidRDefault="0072625F" w:rsidP="005B07BB">
            <w:r>
              <w:t>Functional Tests</w:t>
            </w:r>
          </w:p>
        </w:tc>
        <w:tc>
          <w:tcPr>
            <w:tcW w:w="5852" w:type="dxa"/>
            <w:shd w:val="clear" w:color="auto" w:fill="auto"/>
          </w:tcPr>
          <w:p w14:paraId="3D5DF77D" w14:textId="77777777" w:rsidR="0072625F" w:rsidRPr="005B07BB" w:rsidRDefault="0072625F" w:rsidP="005B07BB">
            <w:r>
              <w:t>It</w:t>
            </w:r>
            <w:r w:rsidRPr="005B07BB">
              <w:rPr>
                <w:shd w:val="clear" w:color="auto" w:fill="FFFFFF"/>
              </w:rPr>
              <w:t xml:space="preserve"> is a type of software </w:t>
            </w:r>
            <w:r w:rsidRPr="005B07BB">
              <w:t>testing</w:t>
            </w:r>
            <w:r w:rsidRPr="005B07BB">
              <w:rPr>
                <w:shd w:val="clear" w:color="auto" w:fill="FFFFFF"/>
              </w:rPr>
              <w:t xml:space="preserve"> whereby the system is </w:t>
            </w:r>
            <w:r w:rsidRPr="005B07BB">
              <w:t>tested</w:t>
            </w:r>
            <w:r w:rsidRPr="005B07BB">
              <w:rPr>
                <w:shd w:val="clear" w:color="auto" w:fill="FFFFFF"/>
              </w:rPr>
              <w:t xml:space="preserve"> against the </w:t>
            </w:r>
            <w:r w:rsidRPr="005B07BB">
              <w:t>functional</w:t>
            </w:r>
            <w:r w:rsidRPr="005B07BB">
              <w:rPr>
                <w:shd w:val="clear" w:color="auto" w:fill="FFFFFF"/>
              </w:rPr>
              <w:t xml:space="preserve"> requirements/specifications. Functions (or features) are </w:t>
            </w:r>
            <w:r w:rsidRPr="005B07BB">
              <w:t>tested</w:t>
            </w:r>
            <w:r w:rsidRPr="005B07BB">
              <w:rPr>
                <w:shd w:val="clear" w:color="auto" w:fill="FFFFFF"/>
              </w:rPr>
              <w:t xml:space="preserve"> by feeding them input and examining the output. ... Determine the output based on the </w:t>
            </w:r>
            <w:r w:rsidRPr="005B07BB">
              <w:t>function's</w:t>
            </w:r>
            <w:r w:rsidRPr="005B07BB">
              <w:rPr>
                <w:shd w:val="clear" w:color="auto" w:fill="FFFFFF"/>
              </w:rPr>
              <w:t xml:space="preserve"> specifications. Execute the </w:t>
            </w:r>
            <w:r w:rsidRPr="005B07BB">
              <w:t>test</w:t>
            </w:r>
            <w:r w:rsidRPr="005B07BB">
              <w:rPr>
                <w:shd w:val="clear" w:color="auto" w:fill="FFFFFF"/>
              </w:rPr>
              <w:t xml:space="preserve"> case.</w:t>
            </w:r>
          </w:p>
        </w:tc>
      </w:tr>
      <w:tr w:rsidR="0072625F" w:rsidRPr="00611AA1" w14:paraId="5F8185A0" w14:textId="77777777" w:rsidTr="00082EF8">
        <w:tc>
          <w:tcPr>
            <w:tcW w:w="3148" w:type="dxa"/>
            <w:shd w:val="clear" w:color="auto" w:fill="auto"/>
          </w:tcPr>
          <w:p w14:paraId="7C67FD93" w14:textId="77777777" w:rsidR="0072625F" w:rsidRDefault="0072625F" w:rsidP="00D414F4">
            <w:r w:rsidRPr="00672EFD">
              <w:rPr>
                <w:lang w:val="en-US"/>
              </w:rPr>
              <w:lastRenderedPageBreak/>
              <w:t>Scenario</w:t>
            </w:r>
          </w:p>
        </w:tc>
        <w:tc>
          <w:tcPr>
            <w:tcW w:w="5852" w:type="dxa"/>
            <w:shd w:val="clear" w:color="auto" w:fill="auto"/>
          </w:tcPr>
          <w:p w14:paraId="3C77EB0F" w14:textId="77777777" w:rsidR="0072625F" w:rsidRPr="00672EFD" w:rsidRDefault="0072625F" w:rsidP="00D414F4">
            <w:r w:rsidRPr="00672EFD">
              <w:rPr>
                <w:shd w:val="clear" w:color="auto" w:fill="FFFFFF"/>
              </w:rPr>
              <w:t xml:space="preserve">A usage </w:t>
            </w:r>
            <w:r w:rsidRPr="00672EFD">
              <w:t>scenario</w:t>
            </w:r>
            <w:r w:rsidRPr="00672EFD">
              <w:rPr>
                <w:shd w:val="clear" w:color="auto" w:fill="FFFFFF"/>
              </w:rPr>
              <w:t xml:space="preserve">, or </w:t>
            </w:r>
            <w:r w:rsidRPr="00672EFD">
              <w:t>scenario</w:t>
            </w:r>
            <w:r w:rsidRPr="00672EFD">
              <w:rPr>
                <w:shd w:val="clear" w:color="auto" w:fill="FFFFFF"/>
              </w:rPr>
              <w:t xml:space="preserve"> for short, describes a real-world example of how one or more people or organizations interact with a system. They describe the steps, events, and/or actions which occur during the interaction. ... Usage </w:t>
            </w:r>
            <w:r w:rsidRPr="00672EFD">
              <w:t>scenarios</w:t>
            </w:r>
            <w:r w:rsidRPr="00672EFD">
              <w:rPr>
                <w:shd w:val="clear" w:color="auto" w:fill="FFFFFF"/>
              </w:rPr>
              <w:t xml:space="preserve"> are applied in several </w:t>
            </w:r>
            <w:r w:rsidRPr="00672EFD">
              <w:t>development</w:t>
            </w:r>
            <w:r w:rsidRPr="00672EFD">
              <w:rPr>
                <w:shd w:val="clear" w:color="auto" w:fill="FFFFFF"/>
              </w:rPr>
              <w:t xml:space="preserve"> processes, often in different ways.</w:t>
            </w:r>
          </w:p>
        </w:tc>
      </w:tr>
      <w:tr w:rsidR="0072625F" w:rsidRPr="00611AA1" w14:paraId="41BC2923" w14:textId="77777777" w:rsidTr="00082EF8">
        <w:tc>
          <w:tcPr>
            <w:tcW w:w="3148" w:type="dxa"/>
            <w:shd w:val="clear" w:color="auto" w:fill="auto"/>
          </w:tcPr>
          <w:p w14:paraId="06F0298A" w14:textId="77777777" w:rsidR="0072625F" w:rsidRDefault="0072625F" w:rsidP="005B07BB">
            <w:r>
              <w:t>Story Tests</w:t>
            </w:r>
          </w:p>
        </w:tc>
        <w:tc>
          <w:tcPr>
            <w:tcW w:w="5852" w:type="dxa"/>
            <w:shd w:val="clear" w:color="auto" w:fill="auto"/>
          </w:tcPr>
          <w:p w14:paraId="46764183" w14:textId="77777777" w:rsidR="0072625F" w:rsidRPr="005B07BB" w:rsidRDefault="0072625F" w:rsidP="005B07BB">
            <w:r w:rsidRPr="005B07BB">
              <w:rPr>
                <w:shd w:val="clear" w:color="auto" w:fill="FFFFFF"/>
              </w:rPr>
              <w:t xml:space="preserve">A user </w:t>
            </w:r>
            <w:r w:rsidRPr="005B07BB">
              <w:t>story</w:t>
            </w:r>
            <w:r w:rsidRPr="005B07BB">
              <w:rPr>
                <w:shd w:val="clear" w:color="auto" w:fill="FFFFFF"/>
              </w:rPr>
              <w:t xml:space="preserve"> is a tool used in Agile software development to capture a description of a software feature from an end user perspective. The user </w:t>
            </w:r>
            <w:r w:rsidRPr="005B07BB">
              <w:t>story</w:t>
            </w:r>
            <w:r w:rsidRPr="005B07BB">
              <w:rPr>
                <w:shd w:val="clear" w:color="auto" w:fill="FFFFFF"/>
              </w:rPr>
              <w:t xml:space="preserve"> describes the type of user, what they want and why. ... A user </w:t>
            </w:r>
            <w:r w:rsidRPr="005B07BB">
              <w:t>story</w:t>
            </w:r>
            <w:r w:rsidRPr="005B07BB">
              <w:rPr>
                <w:shd w:val="clear" w:color="auto" w:fill="FFFFFF"/>
              </w:rPr>
              <w:t xml:space="preserve"> can be considered a starting point to a conversation that establishes the real product requirement.</w:t>
            </w:r>
          </w:p>
        </w:tc>
      </w:tr>
      <w:tr w:rsidR="0072625F" w:rsidRPr="00611AA1" w14:paraId="3C1382F7" w14:textId="77777777" w:rsidTr="00082EF8">
        <w:tc>
          <w:tcPr>
            <w:tcW w:w="3148" w:type="dxa"/>
            <w:shd w:val="clear" w:color="auto" w:fill="auto"/>
          </w:tcPr>
          <w:p w14:paraId="6A8308CA" w14:textId="77777777" w:rsidR="0072625F" w:rsidRDefault="0072625F" w:rsidP="005B07BB">
            <w:r>
              <w:t>Stress Testing</w:t>
            </w:r>
          </w:p>
        </w:tc>
        <w:tc>
          <w:tcPr>
            <w:tcW w:w="5852" w:type="dxa"/>
            <w:shd w:val="clear" w:color="auto" w:fill="auto"/>
          </w:tcPr>
          <w:p w14:paraId="3FF52EDC" w14:textId="77777777" w:rsidR="0072625F" w:rsidRPr="00976D9E" w:rsidRDefault="0072625F" w:rsidP="005B07BB">
            <w:pPr>
              <w:rPr>
                <w:shd w:val="clear" w:color="auto" w:fill="FFFFFF"/>
              </w:rPr>
            </w:pPr>
            <w:r w:rsidRPr="00976D9E">
              <w:rPr>
                <w:rFonts w:cs="Arial"/>
                <w:color w:val="222222"/>
              </w:rPr>
              <w:t>Testing</w:t>
            </w:r>
            <w:r w:rsidRPr="00976D9E">
              <w:rPr>
                <w:rFonts w:cs="Arial"/>
                <w:color w:val="222222"/>
                <w:shd w:val="clear" w:color="auto" w:fill="FFFFFF"/>
              </w:rPr>
              <w:t xml:space="preserve"> that verifies the stability &amp; reliability of the system. This </w:t>
            </w:r>
            <w:r w:rsidRPr="00976D9E">
              <w:rPr>
                <w:rFonts w:cs="Arial"/>
                <w:color w:val="222222"/>
              </w:rPr>
              <w:t>test</w:t>
            </w:r>
            <w:r w:rsidRPr="00976D9E">
              <w:rPr>
                <w:rFonts w:cs="Arial"/>
                <w:color w:val="222222"/>
                <w:shd w:val="clear" w:color="auto" w:fill="FFFFFF"/>
              </w:rPr>
              <w:t xml:space="preserve"> mainly measures the system on its robustness and error handling capabilities under extremely heavy </w:t>
            </w:r>
            <w:r w:rsidRPr="00976D9E">
              <w:rPr>
                <w:rFonts w:cs="Arial"/>
                <w:color w:val="222222"/>
              </w:rPr>
              <w:t>load</w:t>
            </w:r>
            <w:r w:rsidRPr="00976D9E">
              <w:rPr>
                <w:rFonts w:cs="Arial"/>
                <w:color w:val="222222"/>
                <w:shd w:val="clear" w:color="auto" w:fill="FFFFFF"/>
              </w:rPr>
              <w:t xml:space="preserve"> conditions. </w:t>
            </w:r>
            <w:r w:rsidRPr="00976D9E">
              <w:rPr>
                <w:rFonts w:cs="Arial"/>
                <w:color w:val="222222"/>
              </w:rPr>
              <w:t>Stress Testing</w:t>
            </w:r>
            <w:r w:rsidRPr="00976D9E">
              <w:rPr>
                <w:rFonts w:cs="Arial"/>
                <w:color w:val="222222"/>
                <w:shd w:val="clear" w:color="auto" w:fill="FFFFFF"/>
              </w:rPr>
              <w:t xml:space="preserve"> is done to make sure that the system would not crash under crunch situations</w:t>
            </w:r>
            <w:r>
              <w:rPr>
                <w:rFonts w:cs="Arial"/>
                <w:color w:val="222222"/>
                <w:shd w:val="clear" w:color="auto" w:fill="FFFFFF"/>
              </w:rPr>
              <w:t>.</w:t>
            </w:r>
          </w:p>
        </w:tc>
      </w:tr>
      <w:tr w:rsidR="0072625F" w:rsidRPr="00611AA1" w14:paraId="7B442D6E" w14:textId="77777777" w:rsidTr="00082EF8">
        <w:tc>
          <w:tcPr>
            <w:tcW w:w="3148" w:type="dxa"/>
            <w:shd w:val="clear" w:color="auto" w:fill="auto"/>
          </w:tcPr>
          <w:p w14:paraId="53941DCA" w14:textId="77777777" w:rsidR="0072625F" w:rsidRDefault="0072625F" w:rsidP="00D414F4">
            <w:r w:rsidRPr="006E7BF6">
              <w:t>Test Case</w:t>
            </w:r>
          </w:p>
        </w:tc>
        <w:tc>
          <w:tcPr>
            <w:tcW w:w="5852" w:type="dxa"/>
            <w:shd w:val="clear" w:color="auto" w:fill="auto"/>
          </w:tcPr>
          <w:p w14:paraId="7447A2F9" w14:textId="77777777" w:rsidR="0072625F" w:rsidRDefault="0072625F" w:rsidP="00D414F4">
            <w:r w:rsidRPr="006E7BF6">
              <w:t>A specific set of test data along with expected results for a particular test objective.</w:t>
            </w:r>
          </w:p>
        </w:tc>
      </w:tr>
      <w:tr w:rsidR="0072625F" w:rsidRPr="00611AA1" w14:paraId="0F2B9047" w14:textId="77777777" w:rsidTr="00082EF8">
        <w:tc>
          <w:tcPr>
            <w:tcW w:w="3148" w:type="dxa"/>
            <w:shd w:val="clear" w:color="auto" w:fill="auto"/>
          </w:tcPr>
          <w:p w14:paraId="018FC249" w14:textId="77777777" w:rsidR="0072625F" w:rsidRDefault="0072625F" w:rsidP="00D414F4">
            <w:r w:rsidRPr="006413DB">
              <w:t>Test Coverage</w:t>
            </w:r>
          </w:p>
        </w:tc>
        <w:tc>
          <w:tcPr>
            <w:tcW w:w="5852" w:type="dxa"/>
            <w:shd w:val="clear" w:color="auto" w:fill="auto"/>
          </w:tcPr>
          <w:p w14:paraId="031D1E99" w14:textId="77777777" w:rsidR="0072625F" w:rsidRDefault="0072625F" w:rsidP="00D414F4">
            <w:r w:rsidRPr="006413DB">
              <w:t>Describes how much of a system has been tested.</w:t>
            </w:r>
          </w:p>
        </w:tc>
      </w:tr>
      <w:tr w:rsidR="0072625F" w:rsidRPr="00611AA1" w14:paraId="5A5825C0" w14:textId="77777777" w:rsidTr="00082EF8">
        <w:tc>
          <w:tcPr>
            <w:tcW w:w="3148" w:type="dxa"/>
            <w:shd w:val="clear" w:color="auto" w:fill="auto"/>
          </w:tcPr>
          <w:p w14:paraId="154AB7B7" w14:textId="77777777" w:rsidR="0072625F" w:rsidRDefault="0072625F" w:rsidP="00D414F4">
            <w:r w:rsidRPr="004F1A84">
              <w:t>Test Design</w:t>
            </w:r>
          </w:p>
        </w:tc>
        <w:tc>
          <w:tcPr>
            <w:tcW w:w="5852" w:type="dxa"/>
            <w:shd w:val="clear" w:color="auto" w:fill="auto"/>
          </w:tcPr>
          <w:p w14:paraId="6E76B059" w14:textId="77777777" w:rsidR="0072625F" w:rsidRDefault="0072625F" w:rsidP="00D414F4">
            <w:r w:rsidRPr="004F1A84">
              <w:t>Describes how a feature or function shall be tested.</w:t>
            </w:r>
          </w:p>
        </w:tc>
      </w:tr>
      <w:tr w:rsidR="0072625F" w:rsidRPr="00611AA1" w14:paraId="7424C883" w14:textId="77777777" w:rsidTr="00082EF8">
        <w:tc>
          <w:tcPr>
            <w:tcW w:w="3148" w:type="dxa"/>
            <w:shd w:val="clear" w:color="auto" w:fill="auto"/>
          </w:tcPr>
          <w:p w14:paraId="02AD3010" w14:textId="77777777" w:rsidR="0072625F" w:rsidRDefault="0072625F" w:rsidP="00D414F4">
            <w:r w:rsidRPr="006B2EFC">
              <w:t>Test Plan</w:t>
            </w:r>
          </w:p>
        </w:tc>
        <w:tc>
          <w:tcPr>
            <w:tcW w:w="5852" w:type="dxa"/>
            <w:shd w:val="clear" w:color="auto" w:fill="auto"/>
          </w:tcPr>
          <w:p w14:paraId="49198C36" w14:textId="77777777" w:rsidR="0072625F" w:rsidRDefault="0072625F" w:rsidP="00D414F4">
            <w:r w:rsidRPr="006B2EFC">
              <w:t>Test Strategy</w:t>
            </w:r>
            <w:r>
              <w:t xml:space="preserve"> d</w:t>
            </w:r>
            <w:r w:rsidRPr="00FC65C7">
              <w:t>escribes the scope, approach, resources and schedule for the testing activities of the project.  This includes defining what will be tested, who will perform testing, how testing will be managed, and the associated risks and contingencies.</w:t>
            </w:r>
          </w:p>
        </w:tc>
      </w:tr>
      <w:tr w:rsidR="0072625F" w:rsidRPr="00611AA1" w14:paraId="139ED5CF" w14:textId="77777777" w:rsidTr="00082EF8">
        <w:tc>
          <w:tcPr>
            <w:tcW w:w="3148" w:type="dxa"/>
            <w:shd w:val="clear" w:color="auto" w:fill="auto"/>
          </w:tcPr>
          <w:p w14:paraId="422D32B7" w14:textId="77777777" w:rsidR="0072625F" w:rsidRDefault="0072625F" w:rsidP="00D414F4">
            <w:r w:rsidRPr="005924CC">
              <w:lastRenderedPageBreak/>
              <w:t>Test Procedure</w:t>
            </w:r>
          </w:p>
        </w:tc>
        <w:tc>
          <w:tcPr>
            <w:tcW w:w="5852" w:type="dxa"/>
            <w:shd w:val="clear" w:color="auto" w:fill="auto"/>
          </w:tcPr>
          <w:p w14:paraId="5AFF6A53" w14:textId="77777777" w:rsidR="0072625F" w:rsidRDefault="0072625F" w:rsidP="00D414F4">
            <w:r w:rsidRPr="005924CC">
              <w:t>Describes the steps for executing a set of test cases and analysing their results.</w:t>
            </w:r>
          </w:p>
        </w:tc>
      </w:tr>
      <w:tr w:rsidR="0072625F" w:rsidRPr="00611AA1" w14:paraId="020CB221" w14:textId="77777777" w:rsidTr="00082EF8">
        <w:tc>
          <w:tcPr>
            <w:tcW w:w="3148" w:type="dxa"/>
            <w:shd w:val="clear" w:color="auto" w:fill="auto"/>
          </w:tcPr>
          <w:p w14:paraId="4F7D3001" w14:textId="77777777" w:rsidR="0072625F" w:rsidRDefault="0072625F" w:rsidP="00D414F4">
            <w:r w:rsidRPr="00A5335E">
              <w:t>Test Script</w:t>
            </w:r>
          </w:p>
        </w:tc>
        <w:tc>
          <w:tcPr>
            <w:tcW w:w="5852" w:type="dxa"/>
            <w:shd w:val="clear" w:color="auto" w:fill="auto"/>
          </w:tcPr>
          <w:p w14:paraId="10A76CFC" w14:textId="77777777" w:rsidR="0072625F" w:rsidRPr="00F725C0" w:rsidRDefault="0072625F" w:rsidP="00D414F4">
            <w:r w:rsidRPr="00F725C0">
              <w:rPr>
                <w:shd w:val="clear" w:color="auto" w:fill="FFFFFF"/>
              </w:rPr>
              <w:t xml:space="preserve">A </w:t>
            </w:r>
            <w:r w:rsidRPr="00F725C0">
              <w:rPr>
                <w:rStyle w:val="Emphasis"/>
                <w:rFonts w:ascii="Arial" w:hAnsi="Arial" w:cs="Arial"/>
                <w:i w:val="0"/>
                <w:iCs w:val="0"/>
                <w:sz w:val="21"/>
                <w:szCs w:val="21"/>
              </w:rPr>
              <w:t>test script</w:t>
            </w:r>
            <w:r w:rsidRPr="00F725C0">
              <w:rPr>
                <w:shd w:val="clear" w:color="auto" w:fill="FFFFFF"/>
              </w:rPr>
              <w:t xml:space="preserve"> in software </w:t>
            </w:r>
            <w:r w:rsidRPr="00F725C0">
              <w:rPr>
                <w:rStyle w:val="Emphasis"/>
                <w:rFonts w:ascii="Arial" w:hAnsi="Arial" w:cs="Arial"/>
                <w:i w:val="0"/>
                <w:iCs w:val="0"/>
                <w:sz w:val="21"/>
                <w:szCs w:val="21"/>
              </w:rPr>
              <w:t>testing</w:t>
            </w:r>
            <w:r w:rsidRPr="00F725C0">
              <w:rPr>
                <w:shd w:val="clear" w:color="auto" w:fill="FFFFFF"/>
              </w:rPr>
              <w:t xml:space="preserve"> is a set of instructions that will be performed on the system under </w:t>
            </w:r>
            <w:r w:rsidRPr="00F725C0">
              <w:rPr>
                <w:rStyle w:val="Emphasis"/>
                <w:rFonts w:ascii="Arial" w:hAnsi="Arial" w:cs="Arial"/>
                <w:i w:val="0"/>
                <w:iCs w:val="0"/>
                <w:sz w:val="21"/>
                <w:szCs w:val="21"/>
              </w:rPr>
              <w:t>test</w:t>
            </w:r>
            <w:r w:rsidRPr="00F725C0">
              <w:rPr>
                <w:shd w:val="clear" w:color="auto" w:fill="FFFFFF"/>
              </w:rPr>
              <w:t xml:space="preserve"> to </w:t>
            </w:r>
            <w:r w:rsidRPr="00F725C0">
              <w:rPr>
                <w:rStyle w:val="Emphasis"/>
                <w:rFonts w:ascii="Arial" w:hAnsi="Arial" w:cs="Arial"/>
                <w:i w:val="0"/>
                <w:iCs w:val="0"/>
                <w:sz w:val="21"/>
                <w:szCs w:val="21"/>
              </w:rPr>
              <w:t>test</w:t>
            </w:r>
            <w:r w:rsidRPr="00F725C0">
              <w:rPr>
                <w:shd w:val="clear" w:color="auto" w:fill="FFFFFF"/>
              </w:rPr>
              <w:t xml:space="preserve"> that the system functions as expected. There are various means for executing </w:t>
            </w:r>
            <w:r w:rsidRPr="00F725C0">
              <w:rPr>
                <w:rStyle w:val="Emphasis"/>
                <w:rFonts w:ascii="Arial" w:hAnsi="Arial" w:cs="Arial"/>
                <w:i w:val="0"/>
                <w:iCs w:val="0"/>
                <w:sz w:val="21"/>
                <w:szCs w:val="21"/>
              </w:rPr>
              <w:t>test scripts</w:t>
            </w:r>
            <w:r w:rsidRPr="00F725C0">
              <w:rPr>
                <w:shd w:val="clear" w:color="auto" w:fill="FFFFFF"/>
              </w:rPr>
              <w:t xml:space="preserve">. Manual </w:t>
            </w:r>
            <w:r w:rsidRPr="00F725C0">
              <w:rPr>
                <w:rStyle w:val="Emphasis"/>
                <w:rFonts w:ascii="Arial" w:hAnsi="Arial" w:cs="Arial"/>
                <w:i w:val="0"/>
                <w:iCs w:val="0"/>
                <w:sz w:val="21"/>
                <w:szCs w:val="21"/>
              </w:rPr>
              <w:t>testing</w:t>
            </w:r>
            <w:r w:rsidRPr="00F725C0">
              <w:rPr>
                <w:shd w:val="clear" w:color="auto" w:fill="FFFFFF"/>
              </w:rPr>
              <w:t xml:space="preserve">. These are more commonly called </w:t>
            </w:r>
            <w:r w:rsidRPr="00F725C0">
              <w:rPr>
                <w:rStyle w:val="Emphasis"/>
                <w:rFonts w:ascii="Arial" w:hAnsi="Arial" w:cs="Arial"/>
                <w:i w:val="0"/>
                <w:iCs w:val="0"/>
                <w:sz w:val="21"/>
                <w:szCs w:val="21"/>
              </w:rPr>
              <w:t>test</w:t>
            </w:r>
            <w:r w:rsidRPr="00F725C0">
              <w:rPr>
                <w:shd w:val="clear" w:color="auto" w:fill="FFFFFF"/>
              </w:rPr>
              <w:t xml:space="preserve"> cases.</w:t>
            </w:r>
          </w:p>
        </w:tc>
      </w:tr>
      <w:tr w:rsidR="0072625F" w:rsidRPr="00611AA1" w14:paraId="7AA7BF49" w14:textId="77777777" w:rsidTr="00082EF8">
        <w:tc>
          <w:tcPr>
            <w:tcW w:w="3148" w:type="dxa"/>
            <w:shd w:val="clear" w:color="auto" w:fill="auto"/>
          </w:tcPr>
          <w:p w14:paraId="3C1A4067" w14:textId="77777777" w:rsidR="0072625F" w:rsidRDefault="0072625F" w:rsidP="00D414F4">
            <w:r w:rsidRPr="000A448B">
              <w:rPr>
                <w:lang w:val="en-US"/>
              </w:rPr>
              <w:t>Usability Testing</w:t>
            </w:r>
          </w:p>
        </w:tc>
        <w:tc>
          <w:tcPr>
            <w:tcW w:w="5852" w:type="dxa"/>
            <w:shd w:val="clear" w:color="auto" w:fill="auto"/>
          </w:tcPr>
          <w:p w14:paraId="562593E6" w14:textId="77777777" w:rsidR="0072625F" w:rsidRPr="00DA597C" w:rsidRDefault="0072625F" w:rsidP="00DA597C">
            <w:r w:rsidRPr="00DA597C">
              <w:rPr>
                <w:shd w:val="clear" w:color="auto" w:fill="FFFFFF"/>
              </w:rPr>
              <w:t xml:space="preserve">Is a way to see how easy to use something is by </w:t>
            </w:r>
            <w:r w:rsidRPr="00DA597C">
              <w:t>testing</w:t>
            </w:r>
            <w:r w:rsidRPr="00DA597C">
              <w:rPr>
                <w:shd w:val="clear" w:color="auto" w:fill="FFFFFF"/>
              </w:rPr>
              <w:t xml:space="preserve"> it with real users. Users are asked to complete tasks, typically while they are being observed by a researcher, to see where they encounter problems and experience confusion.</w:t>
            </w:r>
          </w:p>
        </w:tc>
      </w:tr>
      <w:tr w:rsidR="0072625F" w:rsidRPr="00611AA1" w14:paraId="2A344FF8" w14:textId="77777777" w:rsidTr="00082EF8">
        <w:tc>
          <w:tcPr>
            <w:tcW w:w="3148" w:type="dxa"/>
            <w:shd w:val="clear" w:color="auto" w:fill="auto"/>
          </w:tcPr>
          <w:p w14:paraId="10624078" w14:textId="77777777" w:rsidR="0072625F" w:rsidRPr="00A5335E" w:rsidRDefault="0072625F" w:rsidP="00D414F4">
            <w:r w:rsidRPr="00FA07B6">
              <w:t>Use Case</w:t>
            </w:r>
          </w:p>
        </w:tc>
        <w:tc>
          <w:tcPr>
            <w:tcW w:w="5852" w:type="dxa"/>
            <w:shd w:val="clear" w:color="auto" w:fill="auto"/>
          </w:tcPr>
          <w:p w14:paraId="244FF344" w14:textId="77777777" w:rsidR="0072625F" w:rsidRPr="00F725C0" w:rsidRDefault="0072625F" w:rsidP="00D414F4">
            <w:pPr>
              <w:rPr>
                <w:shd w:val="clear" w:color="auto" w:fill="FFFFFF"/>
              </w:rPr>
            </w:pPr>
            <w:r w:rsidRPr="00FA07B6">
              <w:rPr>
                <w:shd w:val="clear" w:color="auto" w:fill="FFFFFF"/>
              </w:rPr>
              <w:t>Describes a sequence of interactions between a system and an external actor that results in the actor accomplishing a task that provides benefit to someone.  An actor is a person or other entity external to the software system being specified who interacts with the system to accomplish tasks. Different actors often correspond to different user classes, or roles, identified from the customer community that will use the product.</w:t>
            </w:r>
          </w:p>
        </w:tc>
      </w:tr>
      <w:tr w:rsidR="0072625F" w:rsidRPr="00611AA1" w14:paraId="7D35D70E" w14:textId="77777777" w:rsidTr="00082EF8">
        <w:tc>
          <w:tcPr>
            <w:tcW w:w="3148" w:type="dxa"/>
            <w:shd w:val="clear" w:color="auto" w:fill="auto"/>
          </w:tcPr>
          <w:p w14:paraId="33ECB5E3" w14:textId="77777777" w:rsidR="0072625F" w:rsidRDefault="0072625F" w:rsidP="00D414F4">
            <w:r w:rsidRPr="00F33099">
              <w:rPr>
                <w:lang w:val="en-US"/>
              </w:rPr>
              <w:t>User Acceptance Testing</w:t>
            </w:r>
          </w:p>
        </w:tc>
        <w:tc>
          <w:tcPr>
            <w:tcW w:w="5852" w:type="dxa"/>
            <w:shd w:val="clear" w:color="auto" w:fill="auto"/>
          </w:tcPr>
          <w:p w14:paraId="1B0A824F" w14:textId="77777777" w:rsidR="0072625F" w:rsidRDefault="0072625F" w:rsidP="00DA597C">
            <w:r>
              <w:rPr>
                <w:shd w:val="clear" w:color="auto" w:fill="FFFFFF"/>
              </w:rPr>
              <w:t>Is a phase of software development in which the software is tested in the "real world" by the intended audience</w:t>
            </w:r>
          </w:p>
        </w:tc>
      </w:tr>
      <w:tr w:rsidR="0072625F" w:rsidRPr="00611AA1" w14:paraId="55B8EB51" w14:textId="77777777" w:rsidTr="00082EF8">
        <w:tc>
          <w:tcPr>
            <w:tcW w:w="3148" w:type="dxa"/>
            <w:shd w:val="clear" w:color="auto" w:fill="auto"/>
          </w:tcPr>
          <w:p w14:paraId="1588236F" w14:textId="77777777" w:rsidR="0072625F" w:rsidRDefault="0072625F" w:rsidP="00D414F4">
            <w:r>
              <w:rPr>
                <w:lang w:val="en-US"/>
              </w:rPr>
              <w:t>White box</w:t>
            </w:r>
            <w:r w:rsidRPr="00D414F4">
              <w:rPr>
                <w:lang w:val="en-US"/>
              </w:rPr>
              <w:t xml:space="preserve"> Testing</w:t>
            </w:r>
          </w:p>
        </w:tc>
        <w:tc>
          <w:tcPr>
            <w:tcW w:w="5852" w:type="dxa"/>
            <w:shd w:val="clear" w:color="auto" w:fill="auto"/>
          </w:tcPr>
          <w:p w14:paraId="22C409CE" w14:textId="77777777" w:rsidR="0072625F" w:rsidRPr="008D5D38" w:rsidRDefault="0072625F" w:rsidP="00DA597C">
            <w:r w:rsidRPr="008D5D38">
              <w:rPr>
                <w:shd w:val="clear" w:color="auto" w:fill="FFFFFF"/>
              </w:rPr>
              <w:t xml:space="preserve">Software </w:t>
            </w:r>
            <w:r w:rsidRPr="008D5D38">
              <w:t>testing</w:t>
            </w:r>
            <w:r w:rsidRPr="008D5D38">
              <w:rPr>
                <w:shd w:val="clear" w:color="auto" w:fill="FFFFFF"/>
              </w:rPr>
              <w:t xml:space="preserve"> method in which the internal structure/ design/ implementation of the item being tested is known to the </w:t>
            </w:r>
            <w:r w:rsidRPr="008D5D38">
              <w:t>tester</w:t>
            </w:r>
            <w:r w:rsidRPr="008D5D38">
              <w:rPr>
                <w:shd w:val="clear" w:color="auto" w:fill="FFFFFF"/>
              </w:rPr>
              <w:t>.</w:t>
            </w:r>
          </w:p>
        </w:tc>
      </w:tr>
    </w:tbl>
    <w:p w14:paraId="6C63275D" w14:textId="375E503E" w:rsidR="00CA3181" w:rsidRDefault="00CA3181">
      <w:pPr>
        <w:rPr>
          <w:rFonts w:cstheme="minorHAnsi"/>
        </w:rPr>
      </w:pPr>
      <w:r>
        <w:rPr>
          <w:rFonts w:cstheme="minorHAnsi"/>
        </w:rPr>
        <w:br w:type="page"/>
      </w:r>
    </w:p>
    <w:p w14:paraId="383933C4" w14:textId="77777777" w:rsidR="00E34731" w:rsidRPr="00BC0761" w:rsidRDefault="00E34731">
      <w:pPr>
        <w:rPr>
          <w:rFonts w:cstheme="minorHAnsi"/>
        </w:rPr>
      </w:pPr>
    </w:p>
    <w:p w14:paraId="44BF83A9" w14:textId="04AAB9E2" w:rsidR="00E74FEC" w:rsidRDefault="003D20A7">
      <w:pPr>
        <w:pStyle w:val="TOC1"/>
        <w:rPr>
          <w:rFonts w:asciiTheme="minorHAnsi" w:eastAsiaTheme="minorEastAsia" w:hAnsiTheme="minorHAnsi"/>
          <w:b w:val="0"/>
          <w:noProof/>
          <w:color w:val="auto"/>
          <w:lang w:eastAsia="en-ZA"/>
        </w:rPr>
      </w:pPr>
      <w:r>
        <w:rPr>
          <w:rFonts w:cstheme="minorHAnsi"/>
        </w:rPr>
        <w:fldChar w:fldCharType="begin"/>
      </w:r>
      <w:r>
        <w:rPr>
          <w:rFonts w:cstheme="minorHAnsi"/>
        </w:rPr>
        <w:instrText xml:space="preserve"> TOC \o "1-3" \h \z \u </w:instrText>
      </w:r>
      <w:r>
        <w:rPr>
          <w:rFonts w:cstheme="minorHAnsi"/>
        </w:rPr>
        <w:fldChar w:fldCharType="separate"/>
      </w:r>
      <w:hyperlink w:anchor="_Toc43736181" w:history="1">
        <w:r w:rsidR="00E74FEC" w:rsidRPr="00EB7DE9">
          <w:rPr>
            <w:rStyle w:val="Hyperlink"/>
            <w:noProof/>
          </w:rPr>
          <w:t>1.</w:t>
        </w:r>
        <w:r w:rsidR="00E74FEC">
          <w:rPr>
            <w:rFonts w:asciiTheme="minorHAnsi" w:eastAsiaTheme="minorEastAsia" w:hAnsiTheme="minorHAnsi"/>
            <w:b w:val="0"/>
            <w:noProof/>
            <w:color w:val="auto"/>
            <w:lang w:eastAsia="en-ZA"/>
          </w:rPr>
          <w:tab/>
        </w:r>
        <w:r w:rsidR="00E74FEC" w:rsidRPr="00EB7DE9">
          <w:rPr>
            <w:rStyle w:val="Hyperlink"/>
            <w:noProof/>
          </w:rPr>
          <w:t>Overview</w:t>
        </w:r>
        <w:r w:rsidR="00E74FEC">
          <w:rPr>
            <w:noProof/>
            <w:webHidden/>
          </w:rPr>
          <w:tab/>
        </w:r>
        <w:r w:rsidR="00E74FEC">
          <w:rPr>
            <w:noProof/>
            <w:webHidden/>
          </w:rPr>
          <w:fldChar w:fldCharType="begin"/>
        </w:r>
        <w:r w:rsidR="00E74FEC">
          <w:rPr>
            <w:noProof/>
            <w:webHidden/>
          </w:rPr>
          <w:instrText xml:space="preserve"> PAGEREF _Toc43736181 \h </w:instrText>
        </w:r>
        <w:r w:rsidR="00E74FEC">
          <w:rPr>
            <w:noProof/>
            <w:webHidden/>
          </w:rPr>
        </w:r>
        <w:r w:rsidR="00E74FEC">
          <w:rPr>
            <w:noProof/>
            <w:webHidden/>
          </w:rPr>
          <w:fldChar w:fldCharType="separate"/>
        </w:r>
        <w:r w:rsidR="00E74FEC">
          <w:rPr>
            <w:noProof/>
            <w:webHidden/>
          </w:rPr>
          <w:t>8</w:t>
        </w:r>
        <w:r w:rsidR="00E74FEC">
          <w:rPr>
            <w:noProof/>
            <w:webHidden/>
          </w:rPr>
          <w:fldChar w:fldCharType="end"/>
        </w:r>
      </w:hyperlink>
    </w:p>
    <w:p w14:paraId="022ABACC" w14:textId="313D8B1C" w:rsidR="00E74FEC" w:rsidRDefault="00657A45">
      <w:pPr>
        <w:pStyle w:val="TOC1"/>
        <w:rPr>
          <w:rFonts w:asciiTheme="minorHAnsi" w:eastAsiaTheme="minorEastAsia" w:hAnsiTheme="minorHAnsi"/>
          <w:b w:val="0"/>
          <w:noProof/>
          <w:color w:val="auto"/>
          <w:lang w:eastAsia="en-ZA"/>
        </w:rPr>
      </w:pPr>
      <w:hyperlink w:anchor="_Toc43736182" w:history="1">
        <w:r w:rsidR="00E74FEC" w:rsidRPr="00EB7DE9">
          <w:rPr>
            <w:rStyle w:val="Hyperlink"/>
            <w:noProof/>
          </w:rPr>
          <w:t>2.</w:t>
        </w:r>
        <w:r w:rsidR="00E74FEC">
          <w:rPr>
            <w:rFonts w:asciiTheme="minorHAnsi" w:eastAsiaTheme="minorEastAsia" w:hAnsiTheme="minorHAnsi"/>
            <w:b w:val="0"/>
            <w:noProof/>
            <w:color w:val="auto"/>
            <w:lang w:eastAsia="en-ZA"/>
          </w:rPr>
          <w:tab/>
        </w:r>
        <w:r w:rsidR="00E74FEC" w:rsidRPr="00EB7DE9">
          <w:rPr>
            <w:rStyle w:val="Hyperlink"/>
            <w:noProof/>
          </w:rPr>
          <w:t>Introduction to Agile</w:t>
        </w:r>
        <w:r w:rsidR="00E74FEC">
          <w:rPr>
            <w:noProof/>
            <w:webHidden/>
          </w:rPr>
          <w:tab/>
        </w:r>
        <w:r w:rsidR="00E74FEC">
          <w:rPr>
            <w:noProof/>
            <w:webHidden/>
          </w:rPr>
          <w:fldChar w:fldCharType="begin"/>
        </w:r>
        <w:r w:rsidR="00E74FEC">
          <w:rPr>
            <w:noProof/>
            <w:webHidden/>
          </w:rPr>
          <w:instrText xml:space="preserve"> PAGEREF _Toc43736182 \h </w:instrText>
        </w:r>
        <w:r w:rsidR="00E74FEC">
          <w:rPr>
            <w:noProof/>
            <w:webHidden/>
          </w:rPr>
        </w:r>
        <w:r w:rsidR="00E74FEC">
          <w:rPr>
            <w:noProof/>
            <w:webHidden/>
          </w:rPr>
          <w:fldChar w:fldCharType="separate"/>
        </w:r>
        <w:r w:rsidR="00E74FEC">
          <w:rPr>
            <w:noProof/>
            <w:webHidden/>
          </w:rPr>
          <w:t>8</w:t>
        </w:r>
        <w:r w:rsidR="00E74FEC">
          <w:rPr>
            <w:noProof/>
            <w:webHidden/>
          </w:rPr>
          <w:fldChar w:fldCharType="end"/>
        </w:r>
      </w:hyperlink>
    </w:p>
    <w:p w14:paraId="3C4CD3C4" w14:textId="1E5D3CBD" w:rsidR="00E74FEC" w:rsidRDefault="00657A45">
      <w:pPr>
        <w:pStyle w:val="TOC1"/>
        <w:rPr>
          <w:rFonts w:asciiTheme="minorHAnsi" w:eastAsiaTheme="minorEastAsia" w:hAnsiTheme="minorHAnsi"/>
          <w:b w:val="0"/>
          <w:noProof/>
          <w:color w:val="auto"/>
          <w:lang w:eastAsia="en-ZA"/>
        </w:rPr>
      </w:pPr>
      <w:hyperlink w:anchor="_Toc43736183" w:history="1">
        <w:r w:rsidR="00E74FEC" w:rsidRPr="00EB7DE9">
          <w:rPr>
            <w:rStyle w:val="Hyperlink"/>
            <w:noProof/>
          </w:rPr>
          <w:t>3.</w:t>
        </w:r>
        <w:r w:rsidR="00E74FEC">
          <w:rPr>
            <w:rFonts w:asciiTheme="minorHAnsi" w:eastAsiaTheme="minorEastAsia" w:hAnsiTheme="minorHAnsi"/>
            <w:b w:val="0"/>
            <w:noProof/>
            <w:color w:val="auto"/>
            <w:lang w:eastAsia="en-ZA"/>
          </w:rPr>
          <w:tab/>
        </w:r>
        <w:r w:rsidR="00E74FEC" w:rsidRPr="00EB7DE9">
          <w:rPr>
            <w:rStyle w:val="Hyperlink"/>
            <w:noProof/>
          </w:rPr>
          <w:t>Guiding standards</w:t>
        </w:r>
        <w:r w:rsidR="00E74FEC">
          <w:rPr>
            <w:noProof/>
            <w:webHidden/>
          </w:rPr>
          <w:tab/>
        </w:r>
        <w:r w:rsidR="00E74FEC">
          <w:rPr>
            <w:noProof/>
            <w:webHidden/>
          </w:rPr>
          <w:fldChar w:fldCharType="begin"/>
        </w:r>
        <w:r w:rsidR="00E74FEC">
          <w:rPr>
            <w:noProof/>
            <w:webHidden/>
          </w:rPr>
          <w:instrText xml:space="preserve"> PAGEREF _Toc43736183 \h </w:instrText>
        </w:r>
        <w:r w:rsidR="00E74FEC">
          <w:rPr>
            <w:noProof/>
            <w:webHidden/>
          </w:rPr>
        </w:r>
        <w:r w:rsidR="00E74FEC">
          <w:rPr>
            <w:noProof/>
            <w:webHidden/>
          </w:rPr>
          <w:fldChar w:fldCharType="separate"/>
        </w:r>
        <w:r w:rsidR="00E74FEC">
          <w:rPr>
            <w:noProof/>
            <w:webHidden/>
          </w:rPr>
          <w:t>8</w:t>
        </w:r>
        <w:r w:rsidR="00E74FEC">
          <w:rPr>
            <w:noProof/>
            <w:webHidden/>
          </w:rPr>
          <w:fldChar w:fldCharType="end"/>
        </w:r>
      </w:hyperlink>
    </w:p>
    <w:p w14:paraId="6A64CDC2" w14:textId="0A9F7198" w:rsidR="00E74FEC" w:rsidRDefault="00657A45">
      <w:pPr>
        <w:pStyle w:val="TOC1"/>
        <w:rPr>
          <w:rFonts w:asciiTheme="minorHAnsi" w:eastAsiaTheme="minorEastAsia" w:hAnsiTheme="minorHAnsi"/>
          <w:b w:val="0"/>
          <w:noProof/>
          <w:color w:val="auto"/>
          <w:lang w:eastAsia="en-ZA"/>
        </w:rPr>
      </w:pPr>
      <w:hyperlink w:anchor="_Toc43736184" w:history="1">
        <w:r w:rsidR="00E74FEC" w:rsidRPr="00EB7DE9">
          <w:rPr>
            <w:rStyle w:val="Hyperlink"/>
            <w:noProof/>
          </w:rPr>
          <w:t>4.</w:t>
        </w:r>
        <w:r w:rsidR="00E74FEC">
          <w:rPr>
            <w:rFonts w:asciiTheme="minorHAnsi" w:eastAsiaTheme="minorEastAsia" w:hAnsiTheme="minorHAnsi"/>
            <w:b w:val="0"/>
            <w:noProof/>
            <w:color w:val="auto"/>
            <w:lang w:eastAsia="en-ZA"/>
          </w:rPr>
          <w:tab/>
        </w:r>
        <w:r w:rsidR="00E74FEC" w:rsidRPr="00EB7DE9">
          <w:rPr>
            <w:rStyle w:val="Hyperlink"/>
            <w:noProof/>
          </w:rPr>
          <w:t>Requirements strategy</w:t>
        </w:r>
        <w:r w:rsidR="00E74FEC">
          <w:rPr>
            <w:noProof/>
            <w:webHidden/>
          </w:rPr>
          <w:tab/>
        </w:r>
        <w:r w:rsidR="00E74FEC">
          <w:rPr>
            <w:noProof/>
            <w:webHidden/>
          </w:rPr>
          <w:fldChar w:fldCharType="begin"/>
        </w:r>
        <w:r w:rsidR="00E74FEC">
          <w:rPr>
            <w:noProof/>
            <w:webHidden/>
          </w:rPr>
          <w:instrText xml:space="preserve"> PAGEREF _Toc43736184 \h </w:instrText>
        </w:r>
        <w:r w:rsidR="00E74FEC">
          <w:rPr>
            <w:noProof/>
            <w:webHidden/>
          </w:rPr>
        </w:r>
        <w:r w:rsidR="00E74FEC">
          <w:rPr>
            <w:noProof/>
            <w:webHidden/>
          </w:rPr>
          <w:fldChar w:fldCharType="separate"/>
        </w:r>
        <w:r w:rsidR="00E74FEC">
          <w:rPr>
            <w:noProof/>
            <w:webHidden/>
          </w:rPr>
          <w:t>8</w:t>
        </w:r>
        <w:r w:rsidR="00E74FEC">
          <w:rPr>
            <w:noProof/>
            <w:webHidden/>
          </w:rPr>
          <w:fldChar w:fldCharType="end"/>
        </w:r>
      </w:hyperlink>
    </w:p>
    <w:p w14:paraId="38368E3A" w14:textId="4B535AB5" w:rsidR="00E74FEC" w:rsidRDefault="00657A45">
      <w:pPr>
        <w:pStyle w:val="TOC1"/>
        <w:rPr>
          <w:rFonts w:asciiTheme="minorHAnsi" w:eastAsiaTheme="minorEastAsia" w:hAnsiTheme="minorHAnsi"/>
          <w:b w:val="0"/>
          <w:noProof/>
          <w:color w:val="auto"/>
          <w:lang w:eastAsia="en-ZA"/>
        </w:rPr>
      </w:pPr>
      <w:hyperlink w:anchor="_Toc43736185" w:history="1">
        <w:r w:rsidR="00E74FEC" w:rsidRPr="00EB7DE9">
          <w:rPr>
            <w:rStyle w:val="Hyperlink"/>
            <w:noProof/>
          </w:rPr>
          <w:t>5.</w:t>
        </w:r>
        <w:r w:rsidR="00E74FEC">
          <w:rPr>
            <w:rFonts w:asciiTheme="minorHAnsi" w:eastAsiaTheme="minorEastAsia" w:hAnsiTheme="minorHAnsi"/>
            <w:b w:val="0"/>
            <w:noProof/>
            <w:color w:val="auto"/>
            <w:lang w:eastAsia="en-ZA"/>
          </w:rPr>
          <w:tab/>
        </w:r>
        <w:r w:rsidR="00E74FEC" w:rsidRPr="00EB7DE9">
          <w:rPr>
            <w:rStyle w:val="Hyperlink"/>
            <w:noProof/>
          </w:rPr>
          <w:t>Quality and Test Objectives</w:t>
        </w:r>
        <w:r w:rsidR="00E74FEC">
          <w:rPr>
            <w:noProof/>
            <w:webHidden/>
          </w:rPr>
          <w:tab/>
        </w:r>
        <w:r w:rsidR="00E74FEC">
          <w:rPr>
            <w:noProof/>
            <w:webHidden/>
          </w:rPr>
          <w:fldChar w:fldCharType="begin"/>
        </w:r>
        <w:r w:rsidR="00E74FEC">
          <w:rPr>
            <w:noProof/>
            <w:webHidden/>
          </w:rPr>
          <w:instrText xml:space="preserve"> PAGEREF _Toc43736185 \h </w:instrText>
        </w:r>
        <w:r w:rsidR="00E74FEC">
          <w:rPr>
            <w:noProof/>
            <w:webHidden/>
          </w:rPr>
        </w:r>
        <w:r w:rsidR="00E74FEC">
          <w:rPr>
            <w:noProof/>
            <w:webHidden/>
          </w:rPr>
          <w:fldChar w:fldCharType="separate"/>
        </w:r>
        <w:r w:rsidR="00E74FEC">
          <w:rPr>
            <w:noProof/>
            <w:webHidden/>
          </w:rPr>
          <w:t>8</w:t>
        </w:r>
        <w:r w:rsidR="00E74FEC">
          <w:rPr>
            <w:noProof/>
            <w:webHidden/>
          </w:rPr>
          <w:fldChar w:fldCharType="end"/>
        </w:r>
      </w:hyperlink>
    </w:p>
    <w:p w14:paraId="1FFB1F7D" w14:textId="4C5807EE" w:rsidR="00E74FEC" w:rsidRDefault="00657A45">
      <w:pPr>
        <w:pStyle w:val="TOC1"/>
        <w:rPr>
          <w:rFonts w:asciiTheme="minorHAnsi" w:eastAsiaTheme="minorEastAsia" w:hAnsiTheme="minorHAnsi"/>
          <w:b w:val="0"/>
          <w:noProof/>
          <w:color w:val="auto"/>
          <w:lang w:eastAsia="en-ZA"/>
        </w:rPr>
      </w:pPr>
      <w:hyperlink w:anchor="_Toc43736186" w:history="1">
        <w:r w:rsidR="00E74FEC" w:rsidRPr="00EB7DE9">
          <w:rPr>
            <w:rStyle w:val="Hyperlink"/>
            <w:noProof/>
          </w:rPr>
          <w:t>6.</w:t>
        </w:r>
        <w:r w:rsidR="00E74FEC">
          <w:rPr>
            <w:rFonts w:asciiTheme="minorHAnsi" w:eastAsiaTheme="minorEastAsia" w:hAnsiTheme="minorHAnsi"/>
            <w:b w:val="0"/>
            <w:noProof/>
            <w:color w:val="auto"/>
            <w:lang w:eastAsia="en-ZA"/>
          </w:rPr>
          <w:tab/>
        </w:r>
        <w:r w:rsidR="00E74FEC" w:rsidRPr="00EB7DE9">
          <w:rPr>
            <w:rStyle w:val="Hyperlink"/>
            <w:noProof/>
          </w:rPr>
          <w:t>In Scope</w:t>
        </w:r>
        <w:r w:rsidR="00E74FEC">
          <w:rPr>
            <w:noProof/>
            <w:webHidden/>
          </w:rPr>
          <w:tab/>
        </w:r>
        <w:r w:rsidR="00E74FEC">
          <w:rPr>
            <w:noProof/>
            <w:webHidden/>
          </w:rPr>
          <w:fldChar w:fldCharType="begin"/>
        </w:r>
        <w:r w:rsidR="00E74FEC">
          <w:rPr>
            <w:noProof/>
            <w:webHidden/>
          </w:rPr>
          <w:instrText xml:space="preserve"> PAGEREF _Toc43736186 \h </w:instrText>
        </w:r>
        <w:r w:rsidR="00E74FEC">
          <w:rPr>
            <w:noProof/>
            <w:webHidden/>
          </w:rPr>
        </w:r>
        <w:r w:rsidR="00E74FEC">
          <w:rPr>
            <w:noProof/>
            <w:webHidden/>
          </w:rPr>
          <w:fldChar w:fldCharType="separate"/>
        </w:r>
        <w:r w:rsidR="00E74FEC">
          <w:rPr>
            <w:noProof/>
            <w:webHidden/>
          </w:rPr>
          <w:t>9</w:t>
        </w:r>
        <w:r w:rsidR="00E74FEC">
          <w:rPr>
            <w:noProof/>
            <w:webHidden/>
          </w:rPr>
          <w:fldChar w:fldCharType="end"/>
        </w:r>
      </w:hyperlink>
    </w:p>
    <w:p w14:paraId="7FF3BEC5" w14:textId="522021CA" w:rsidR="00E74FEC" w:rsidRDefault="00657A45">
      <w:pPr>
        <w:pStyle w:val="TOC1"/>
        <w:rPr>
          <w:rFonts w:asciiTheme="minorHAnsi" w:eastAsiaTheme="minorEastAsia" w:hAnsiTheme="minorHAnsi"/>
          <w:b w:val="0"/>
          <w:noProof/>
          <w:color w:val="auto"/>
          <w:lang w:eastAsia="en-ZA"/>
        </w:rPr>
      </w:pPr>
      <w:hyperlink w:anchor="_Toc43736187" w:history="1">
        <w:r w:rsidR="00E74FEC" w:rsidRPr="00EB7DE9">
          <w:rPr>
            <w:rStyle w:val="Hyperlink"/>
            <w:noProof/>
          </w:rPr>
          <w:t>7.</w:t>
        </w:r>
        <w:r w:rsidR="00E74FEC">
          <w:rPr>
            <w:rFonts w:asciiTheme="minorHAnsi" w:eastAsiaTheme="minorEastAsia" w:hAnsiTheme="minorHAnsi"/>
            <w:b w:val="0"/>
            <w:noProof/>
            <w:color w:val="auto"/>
            <w:lang w:eastAsia="en-ZA"/>
          </w:rPr>
          <w:tab/>
        </w:r>
        <w:r w:rsidR="00E74FEC" w:rsidRPr="00EB7DE9">
          <w:rPr>
            <w:rStyle w:val="Hyperlink"/>
            <w:noProof/>
          </w:rPr>
          <w:t>Out of Scope</w:t>
        </w:r>
        <w:r w:rsidR="00E74FEC">
          <w:rPr>
            <w:noProof/>
            <w:webHidden/>
          </w:rPr>
          <w:tab/>
        </w:r>
        <w:r w:rsidR="00E74FEC">
          <w:rPr>
            <w:noProof/>
            <w:webHidden/>
          </w:rPr>
          <w:fldChar w:fldCharType="begin"/>
        </w:r>
        <w:r w:rsidR="00E74FEC">
          <w:rPr>
            <w:noProof/>
            <w:webHidden/>
          </w:rPr>
          <w:instrText xml:space="preserve"> PAGEREF _Toc43736187 \h </w:instrText>
        </w:r>
        <w:r w:rsidR="00E74FEC">
          <w:rPr>
            <w:noProof/>
            <w:webHidden/>
          </w:rPr>
        </w:r>
        <w:r w:rsidR="00E74FEC">
          <w:rPr>
            <w:noProof/>
            <w:webHidden/>
          </w:rPr>
          <w:fldChar w:fldCharType="separate"/>
        </w:r>
        <w:r w:rsidR="00E74FEC">
          <w:rPr>
            <w:noProof/>
            <w:webHidden/>
          </w:rPr>
          <w:t>9</w:t>
        </w:r>
        <w:r w:rsidR="00E74FEC">
          <w:rPr>
            <w:noProof/>
            <w:webHidden/>
          </w:rPr>
          <w:fldChar w:fldCharType="end"/>
        </w:r>
      </w:hyperlink>
    </w:p>
    <w:p w14:paraId="44EA8CE5" w14:textId="0A30DA10" w:rsidR="00E74FEC" w:rsidRDefault="00657A45">
      <w:pPr>
        <w:pStyle w:val="TOC1"/>
        <w:rPr>
          <w:rFonts w:asciiTheme="minorHAnsi" w:eastAsiaTheme="minorEastAsia" w:hAnsiTheme="minorHAnsi"/>
          <w:b w:val="0"/>
          <w:noProof/>
          <w:color w:val="auto"/>
          <w:lang w:eastAsia="en-ZA"/>
        </w:rPr>
      </w:pPr>
      <w:hyperlink w:anchor="_Toc43736188" w:history="1">
        <w:r w:rsidR="00E74FEC" w:rsidRPr="00EB7DE9">
          <w:rPr>
            <w:rStyle w:val="Hyperlink"/>
            <w:noProof/>
          </w:rPr>
          <w:t>8.</w:t>
        </w:r>
        <w:r w:rsidR="00E74FEC">
          <w:rPr>
            <w:rFonts w:asciiTheme="minorHAnsi" w:eastAsiaTheme="minorEastAsia" w:hAnsiTheme="minorHAnsi"/>
            <w:b w:val="0"/>
            <w:noProof/>
            <w:color w:val="auto"/>
            <w:lang w:eastAsia="en-ZA"/>
          </w:rPr>
          <w:tab/>
        </w:r>
        <w:r w:rsidR="00E74FEC" w:rsidRPr="00EB7DE9">
          <w:rPr>
            <w:rStyle w:val="Hyperlink"/>
            <w:noProof/>
          </w:rPr>
          <w:t>Test Levels</w:t>
        </w:r>
        <w:r w:rsidR="00E74FEC">
          <w:rPr>
            <w:noProof/>
            <w:webHidden/>
          </w:rPr>
          <w:tab/>
        </w:r>
        <w:r w:rsidR="00E74FEC">
          <w:rPr>
            <w:noProof/>
            <w:webHidden/>
          </w:rPr>
          <w:fldChar w:fldCharType="begin"/>
        </w:r>
        <w:r w:rsidR="00E74FEC">
          <w:rPr>
            <w:noProof/>
            <w:webHidden/>
          </w:rPr>
          <w:instrText xml:space="preserve"> PAGEREF _Toc43736188 \h </w:instrText>
        </w:r>
        <w:r w:rsidR="00E74FEC">
          <w:rPr>
            <w:noProof/>
            <w:webHidden/>
          </w:rPr>
        </w:r>
        <w:r w:rsidR="00E74FEC">
          <w:rPr>
            <w:noProof/>
            <w:webHidden/>
          </w:rPr>
          <w:fldChar w:fldCharType="separate"/>
        </w:r>
        <w:r w:rsidR="00E74FEC">
          <w:rPr>
            <w:noProof/>
            <w:webHidden/>
          </w:rPr>
          <w:t>10</w:t>
        </w:r>
        <w:r w:rsidR="00E74FEC">
          <w:rPr>
            <w:noProof/>
            <w:webHidden/>
          </w:rPr>
          <w:fldChar w:fldCharType="end"/>
        </w:r>
      </w:hyperlink>
    </w:p>
    <w:p w14:paraId="752BF472" w14:textId="62F580E2" w:rsidR="00E74FEC" w:rsidRDefault="00657A45">
      <w:pPr>
        <w:pStyle w:val="TOC1"/>
        <w:rPr>
          <w:rFonts w:asciiTheme="minorHAnsi" w:eastAsiaTheme="minorEastAsia" w:hAnsiTheme="minorHAnsi"/>
          <w:b w:val="0"/>
          <w:noProof/>
          <w:color w:val="auto"/>
          <w:lang w:eastAsia="en-ZA"/>
        </w:rPr>
      </w:pPr>
      <w:hyperlink w:anchor="_Toc43736189" w:history="1">
        <w:r w:rsidR="00E74FEC" w:rsidRPr="00EB7DE9">
          <w:rPr>
            <w:rStyle w:val="Hyperlink"/>
            <w:noProof/>
          </w:rPr>
          <w:t>9.</w:t>
        </w:r>
        <w:r w:rsidR="00E74FEC">
          <w:rPr>
            <w:rFonts w:asciiTheme="minorHAnsi" w:eastAsiaTheme="minorEastAsia" w:hAnsiTheme="minorHAnsi"/>
            <w:b w:val="0"/>
            <w:noProof/>
            <w:color w:val="auto"/>
            <w:lang w:eastAsia="en-ZA"/>
          </w:rPr>
          <w:tab/>
        </w:r>
        <w:r w:rsidR="00E74FEC" w:rsidRPr="00EB7DE9">
          <w:rPr>
            <w:rStyle w:val="Hyperlink"/>
            <w:noProof/>
          </w:rPr>
          <w:t>Test design strategy</w:t>
        </w:r>
        <w:r w:rsidR="00E74FEC">
          <w:rPr>
            <w:noProof/>
            <w:webHidden/>
          </w:rPr>
          <w:tab/>
        </w:r>
        <w:r w:rsidR="00E74FEC">
          <w:rPr>
            <w:noProof/>
            <w:webHidden/>
          </w:rPr>
          <w:fldChar w:fldCharType="begin"/>
        </w:r>
        <w:r w:rsidR="00E74FEC">
          <w:rPr>
            <w:noProof/>
            <w:webHidden/>
          </w:rPr>
          <w:instrText xml:space="preserve"> PAGEREF _Toc43736189 \h </w:instrText>
        </w:r>
        <w:r w:rsidR="00E74FEC">
          <w:rPr>
            <w:noProof/>
            <w:webHidden/>
          </w:rPr>
        </w:r>
        <w:r w:rsidR="00E74FEC">
          <w:rPr>
            <w:noProof/>
            <w:webHidden/>
          </w:rPr>
          <w:fldChar w:fldCharType="separate"/>
        </w:r>
        <w:r w:rsidR="00E74FEC">
          <w:rPr>
            <w:noProof/>
            <w:webHidden/>
          </w:rPr>
          <w:t>11</w:t>
        </w:r>
        <w:r w:rsidR="00E74FEC">
          <w:rPr>
            <w:noProof/>
            <w:webHidden/>
          </w:rPr>
          <w:fldChar w:fldCharType="end"/>
        </w:r>
      </w:hyperlink>
    </w:p>
    <w:p w14:paraId="324DAFA7" w14:textId="43A3EEA6" w:rsidR="00E74FEC" w:rsidRDefault="00657A45">
      <w:pPr>
        <w:pStyle w:val="TOC1"/>
        <w:rPr>
          <w:rFonts w:asciiTheme="minorHAnsi" w:eastAsiaTheme="minorEastAsia" w:hAnsiTheme="minorHAnsi"/>
          <w:b w:val="0"/>
          <w:noProof/>
          <w:color w:val="auto"/>
          <w:lang w:eastAsia="en-ZA"/>
        </w:rPr>
      </w:pPr>
      <w:hyperlink w:anchor="_Toc43736190" w:history="1">
        <w:r w:rsidR="00E74FEC" w:rsidRPr="00EB7DE9">
          <w:rPr>
            <w:rStyle w:val="Hyperlink"/>
            <w:noProof/>
          </w:rPr>
          <w:t>10.</w:t>
        </w:r>
        <w:r w:rsidR="00E74FEC">
          <w:rPr>
            <w:rFonts w:asciiTheme="minorHAnsi" w:eastAsiaTheme="minorEastAsia" w:hAnsiTheme="minorHAnsi"/>
            <w:b w:val="0"/>
            <w:noProof/>
            <w:color w:val="auto"/>
            <w:lang w:eastAsia="en-ZA"/>
          </w:rPr>
          <w:tab/>
        </w:r>
        <w:r w:rsidR="00E74FEC" w:rsidRPr="00EB7DE9">
          <w:rPr>
            <w:rStyle w:val="Hyperlink"/>
            <w:noProof/>
          </w:rPr>
          <w:t>Test Environment strategy</w:t>
        </w:r>
        <w:r w:rsidR="00E74FEC">
          <w:rPr>
            <w:noProof/>
            <w:webHidden/>
          </w:rPr>
          <w:tab/>
        </w:r>
        <w:r w:rsidR="00E74FEC">
          <w:rPr>
            <w:noProof/>
            <w:webHidden/>
          </w:rPr>
          <w:fldChar w:fldCharType="begin"/>
        </w:r>
        <w:r w:rsidR="00E74FEC">
          <w:rPr>
            <w:noProof/>
            <w:webHidden/>
          </w:rPr>
          <w:instrText xml:space="preserve"> PAGEREF _Toc43736190 \h </w:instrText>
        </w:r>
        <w:r w:rsidR="00E74FEC">
          <w:rPr>
            <w:noProof/>
            <w:webHidden/>
          </w:rPr>
        </w:r>
        <w:r w:rsidR="00E74FEC">
          <w:rPr>
            <w:noProof/>
            <w:webHidden/>
          </w:rPr>
          <w:fldChar w:fldCharType="separate"/>
        </w:r>
        <w:r w:rsidR="00E74FEC">
          <w:rPr>
            <w:noProof/>
            <w:webHidden/>
          </w:rPr>
          <w:t>12</w:t>
        </w:r>
        <w:r w:rsidR="00E74FEC">
          <w:rPr>
            <w:noProof/>
            <w:webHidden/>
          </w:rPr>
          <w:fldChar w:fldCharType="end"/>
        </w:r>
      </w:hyperlink>
    </w:p>
    <w:p w14:paraId="6958656B" w14:textId="330B5AA8" w:rsidR="00E74FEC" w:rsidRDefault="00657A45">
      <w:pPr>
        <w:pStyle w:val="TOC1"/>
        <w:rPr>
          <w:rFonts w:asciiTheme="minorHAnsi" w:eastAsiaTheme="minorEastAsia" w:hAnsiTheme="minorHAnsi"/>
          <w:b w:val="0"/>
          <w:noProof/>
          <w:color w:val="auto"/>
          <w:lang w:eastAsia="en-ZA"/>
        </w:rPr>
      </w:pPr>
      <w:hyperlink w:anchor="_Toc43736191" w:history="1">
        <w:r w:rsidR="00E74FEC" w:rsidRPr="00EB7DE9">
          <w:rPr>
            <w:rStyle w:val="Hyperlink"/>
            <w:noProof/>
          </w:rPr>
          <w:t>11.</w:t>
        </w:r>
        <w:r w:rsidR="00E74FEC">
          <w:rPr>
            <w:rFonts w:asciiTheme="minorHAnsi" w:eastAsiaTheme="minorEastAsia" w:hAnsiTheme="minorHAnsi"/>
            <w:b w:val="0"/>
            <w:noProof/>
            <w:color w:val="auto"/>
            <w:lang w:eastAsia="en-ZA"/>
          </w:rPr>
          <w:tab/>
        </w:r>
        <w:r w:rsidR="00E74FEC" w:rsidRPr="00EB7DE9">
          <w:rPr>
            <w:rStyle w:val="Hyperlink"/>
            <w:noProof/>
          </w:rPr>
          <w:t>Test Execution Strategy</w:t>
        </w:r>
        <w:r w:rsidR="00E74FEC">
          <w:rPr>
            <w:noProof/>
            <w:webHidden/>
          </w:rPr>
          <w:tab/>
        </w:r>
        <w:r w:rsidR="00E74FEC">
          <w:rPr>
            <w:noProof/>
            <w:webHidden/>
          </w:rPr>
          <w:fldChar w:fldCharType="begin"/>
        </w:r>
        <w:r w:rsidR="00E74FEC">
          <w:rPr>
            <w:noProof/>
            <w:webHidden/>
          </w:rPr>
          <w:instrText xml:space="preserve"> PAGEREF _Toc43736191 \h </w:instrText>
        </w:r>
        <w:r w:rsidR="00E74FEC">
          <w:rPr>
            <w:noProof/>
            <w:webHidden/>
          </w:rPr>
        </w:r>
        <w:r w:rsidR="00E74FEC">
          <w:rPr>
            <w:noProof/>
            <w:webHidden/>
          </w:rPr>
          <w:fldChar w:fldCharType="separate"/>
        </w:r>
        <w:r w:rsidR="00E74FEC">
          <w:rPr>
            <w:noProof/>
            <w:webHidden/>
          </w:rPr>
          <w:t>12</w:t>
        </w:r>
        <w:r w:rsidR="00E74FEC">
          <w:rPr>
            <w:noProof/>
            <w:webHidden/>
          </w:rPr>
          <w:fldChar w:fldCharType="end"/>
        </w:r>
      </w:hyperlink>
    </w:p>
    <w:p w14:paraId="7F37AC35" w14:textId="2A8D6234" w:rsidR="00E74FEC" w:rsidRDefault="00657A45">
      <w:pPr>
        <w:pStyle w:val="TOC1"/>
        <w:rPr>
          <w:rFonts w:asciiTheme="minorHAnsi" w:eastAsiaTheme="minorEastAsia" w:hAnsiTheme="minorHAnsi"/>
          <w:b w:val="0"/>
          <w:noProof/>
          <w:color w:val="auto"/>
          <w:lang w:eastAsia="en-ZA"/>
        </w:rPr>
      </w:pPr>
      <w:hyperlink w:anchor="_Toc43736192" w:history="1">
        <w:r w:rsidR="00E74FEC" w:rsidRPr="00EB7DE9">
          <w:rPr>
            <w:rStyle w:val="Hyperlink"/>
            <w:noProof/>
          </w:rPr>
          <w:t>12.</w:t>
        </w:r>
        <w:r w:rsidR="00E74FEC">
          <w:rPr>
            <w:rFonts w:asciiTheme="minorHAnsi" w:eastAsiaTheme="minorEastAsia" w:hAnsiTheme="minorHAnsi"/>
            <w:b w:val="0"/>
            <w:noProof/>
            <w:color w:val="auto"/>
            <w:lang w:eastAsia="en-ZA"/>
          </w:rPr>
          <w:tab/>
        </w:r>
        <w:r w:rsidR="00E74FEC" w:rsidRPr="00EB7DE9">
          <w:rPr>
            <w:rStyle w:val="Hyperlink"/>
            <w:noProof/>
          </w:rPr>
          <w:t>Test Data Management Strategy</w:t>
        </w:r>
        <w:r w:rsidR="00E74FEC">
          <w:rPr>
            <w:noProof/>
            <w:webHidden/>
          </w:rPr>
          <w:tab/>
        </w:r>
        <w:r w:rsidR="00E74FEC">
          <w:rPr>
            <w:noProof/>
            <w:webHidden/>
          </w:rPr>
          <w:fldChar w:fldCharType="begin"/>
        </w:r>
        <w:r w:rsidR="00E74FEC">
          <w:rPr>
            <w:noProof/>
            <w:webHidden/>
          </w:rPr>
          <w:instrText xml:space="preserve"> PAGEREF _Toc43736192 \h </w:instrText>
        </w:r>
        <w:r w:rsidR="00E74FEC">
          <w:rPr>
            <w:noProof/>
            <w:webHidden/>
          </w:rPr>
        </w:r>
        <w:r w:rsidR="00E74FEC">
          <w:rPr>
            <w:noProof/>
            <w:webHidden/>
          </w:rPr>
          <w:fldChar w:fldCharType="separate"/>
        </w:r>
        <w:r w:rsidR="00E74FEC">
          <w:rPr>
            <w:noProof/>
            <w:webHidden/>
          </w:rPr>
          <w:t>13</w:t>
        </w:r>
        <w:r w:rsidR="00E74FEC">
          <w:rPr>
            <w:noProof/>
            <w:webHidden/>
          </w:rPr>
          <w:fldChar w:fldCharType="end"/>
        </w:r>
      </w:hyperlink>
    </w:p>
    <w:p w14:paraId="15D67481" w14:textId="560465ED" w:rsidR="00E74FEC" w:rsidRDefault="00657A45">
      <w:pPr>
        <w:pStyle w:val="TOC1"/>
        <w:rPr>
          <w:rFonts w:asciiTheme="minorHAnsi" w:eastAsiaTheme="minorEastAsia" w:hAnsiTheme="minorHAnsi"/>
          <w:b w:val="0"/>
          <w:noProof/>
          <w:color w:val="auto"/>
          <w:lang w:eastAsia="en-ZA"/>
        </w:rPr>
      </w:pPr>
      <w:hyperlink w:anchor="_Toc43736193" w:history="1">
        <w:r w:rsidR="00E74FEC" w:rsidRPr="00EB7DE9">
          <w:rPr>
            <w:rStyle w:val="Hyperlink"/>
            <w:noProof/>
          </w:rPr>
          <w:t>13.</w:t>
        </w:r>
        <w:r w:rsidR="00E74FEC">
          <w:rPr>
            <w:rFonts w:asciiTheme="minorHAnsi" w:eastAsiaTheme="minorEastAsia" w:hAnsiTheme="minorHAnsi"/>
            <w:b w:val="0"/>
            <w:noProof/>
            <w:color w:val="auto"/>
            <w:lang w:eastAsia="en-ZA"/>
          </w:rPr>
          <w:tab/>
        </w:r>
        <w:r w:rsidR="00E74FEC" w:rsidRPr="00EB7DE9">
          <w:rPr>
            <w:rStyle w:val="Hyperlink"/>
            <w:noProof/>
          </w:rPr>
          <w:t>Test Automation Strategy</w:t>
        </w:r>
        <w:r w:rsidR="00E74FEC">
          <w:rPr>
            <w:noProof/>
            <w:webHidden/>
          </w:rPr>
          <w:tab/>
        </w:r>
        <w:r w:rsidR="00E74FEC">
          <w:rPr>
            <w:noProof/>
            <w:webHidden/>
          </w:rPr>
          <w:fldChar w:fldCharType="begin"/>
        </w:r>
        <w:r w:rsidR="00E74FEC">
          <w:rPr>
            <w:noProof/>
            <w:webHidden/>
          </w:rPr>
          <w:instrText xml:space="preserve"> PAGEREF _Toc43736193 \h </w:instrText>
        </w:r>
        <w:r w:rsidR="00E74FEC">
          <w:rPr>
            <w:noProof/>
            <w:webHidden/>
          </w:rPr>
        </w:r>
        <w:r w:rsidR="00E74FEC">
          <w:rPr>
            <w:noProof/>
            <w:webHidden/>
          </w:rPr>
          <w:fldChar w:fldCharType="separate"/>
        </w:r>
        <w:r w:rsidR="00E74FEC">
          <w:rPr>
            <w:noProof/>
            <w:webHidden/>
          </w:rPr>
          <w:t>13</w:t>
        </w:r>
        <w:r w:rsidR="00E74FEC">
          <w:rPr>
            <w:noProof/>
            <w:webHidden/>
          </w:rPr>
          <w:fldChar w:fldCharType="end"/>
        </w:r>
      </w:hyperlink>
    </w:p>
    <w:p w14:paraId="5F402718" w14:textId="5B0C3926" w:rsidR="00E74FEC" w:rsidRDefault="00657A45">
      <w:pPr>
        <w:pStyle w:val="TOC1"/>
        <w:rPr>
          <w:rFonts w:asciiTheme="minorHAnsi" w:eastAsiaTheme="minorEastAsia" w:hAnsiTheme="minorHAnsi"/>
          <w:b w:val="0"/>
          <w:noProof/>
          <w:color w:val="auto"/>
          <w:lang w:eastAsia="en-ZA"/>
        </w:rPr>
      </w:pPr>
      <w:hyperlink w:anchor="_Toc43736194" w:history="1">
        <w:r w:rsidR="00E74FEC" w:rsidRPr="00EB7DE9">
          <w:rPr>
            <w:rStyle w:val="Hyperlink"/>
            <w:noProof/>
          </w:rPr>
          <w:t>14.</w:t>
        </w:r>
        <w:r w:rsidR="00E74FEC">
          <w:rPr>
            <w:rFonts w:asciiTheme="minorHAnsi" w:eastAsiaTheme="minorEastAsia" w:hAnsiTheme="minorHAnsi"/>
            <w:b w:val="0"/>
            <w:noProof/>
            <w:color w:val="auto"/>
            <w:lang w:eastAsia="en-ZA"/>
          </w:rPr>
          <w:tab/>
        </w:r>
        <w:r w:rsidR="00E74FEC" w:rsidRPr="00EB7DE9">
          <w:rPr>
            <w:rStyle w:val="Hyperlink"/>
            <w:noProof/>
          </w:rPr>
          <w:t>Test Management</w:t>
        </w:r>
        <w:r w:rsidR="00E74FEC">
          <w:rPr>
            <w:noProof/>
            <w:webHidden/>
          </w:rPr>
          <w:tab/>
        </w:r>
        <w:r w:rsidR="00E74FEC">
          <w:rPr>
            <w:noProof/>
            <w:webHidden/>
          </w:rPr>
          <w:fldChar w:fldCharType="begin"/>
        </w:r>
        <w:r w:rsidR="00E74FEC">
          <w:rPr>
            <w:noProof/>
            <w:webHidden/>
          </w:rPr>
          <w:instrText xml:space="preserve"> PAGEREF _Toc43736194 \h </w:instrText>
        </w:r>
        <w:r w:rsidR="00E74FEC">
          <w:rPr>
            <w:noProof/>
            <w:webHidden/>
          </w:rPr>
        </w:r>
        <w:r w:rsidR="00E74FEC">
          <w:rPr>
            <w:noProof/>
            <w:webHidden/>
          </w:rPr>
          <w:fldChar w:fldCharType="separate"/>
        </w:r>
        <w:r w:rsidR="00E74FEC">
          <w:rPr>
            <w:noProof/>
            <w:webHidden/>
          </w:rPr>
          <w:t>13</w:t>
        </w:r>
        <w:r w:rsidR="00E74FEC">
          <w:rPr>
            <w:noProof/>
            <w:webHidden/>
          </w:rPr>
          <w:fldChar w:fldCharType="end"/>
        </w:r>
      </w:hyperlink>
    </w:p>
    <w:p w14:paraId="3B28A055" w14:textId="59A513F0" w:rsidR="00E74FEC" w:rsidRDefault="00657A45">
      <w:pPr>
        <w:pStyle w:val="TOC1"/>
        <w:rPr>
          <w:rFonts w:asciiTheme="minorHAnsi" w:eastAsiaTheme="minorEastAsia" w:hAnsiTheme="minorHAnsi"/>
          <w:b w:val="0"/>
          <w:noProof/>
          <w:color w:val="auto"/>
          <w:lang w:eastAsia="en-ZA"/>
        </w:rPr>
      </w:pPr>
      <w:hyperlink w:anchor="_Toc43736195" w:history="1">
        <w:r w:rsidR="00E74FEC" w:rsidRPr="00EB7DE9">
          <w:rPr>
            <w:rStyle w:val="Hyperlink"/>
            <w:noProof/>
          </w:rPr>
          <w:t>15.</w:t>
        </w:r>
        <w:r w:rsidR="00E74FEC">
          <w:rPr>
            <w:rFonts w:asciiTheme="minorHAnsi" w:eastAsiaTheme="minorEastAsia" w:hAnsiTheme="minorHAnsi"/>
            <w:b w:val="0"/>
            <w:noProof/>
            <w:color w:val="auto"/>
            <w:lang w:eastAsia="en-ZA"/>
          </w:rPr>
          <w:tab/>
        </w:r>
        <w:r w:rsidR="00E74FEC" w:rsidRPr="00EB7DE9">
          <w:rPr>
            <w:rStyle w:val="Hyperlink"/>
            <w:noProof/>
          </w:rPr>
          <w:t>Risks and assumptions</w:t>
        </w:r>
        <w:r w:rsidR="00E74FEC">
          <w:rPr>
            <w:noProof/>
            <w:webHidden/>
          </w:rPr>
          <w:tab/>
        </w:r>
        <w:r w:rsidR="00E74FEC">
          <w:rPr>
            <w:noProof/>
            <w:webHidden/>
          </w:rPr>
          <w:fldChar w:fldCharType="begin"/>
        </w:r>
        <w:r w:rsidR="00E74FEC">
          <w:rPr>
            <w:noProof/>
            <w:webHidden/>
          </w:rPr>
          <w:instrText xml:space="preserve"> PAGEREF _Toc43736195 \h </w:instrText>
        </w:r>
        <w:r w:rsidR="00E74FEC">
          <w:rPr>
            <w:noProof/>
            <w:webHidden/>
          </w:rPr>
        </w:r>
        <w:r w:rsidR="00E74FEC">
          <w:rPr>
            <w:noProof/>
            <w:webHidden/>
          </w:rPr>
          <w:fldChar w:fldCharType="separate"/>
        </w:r>
        <w:r w:rsidR="00E74FEC">
          <w:rPr>
            <w:noProof/>
            <w:webHidden/>
          </w:rPr>
          <w:t>14</w:t>
        </w:r>
        <w:r w:rsidR="00E74FEC">
          <w:rPr>
            <w:noProof/>
            <w:webHidden/>
          </w:rPr>
          <w:fldChar w:fldCharType="end"/>
        </w:r>
      </w:hyperlink>
    </w:p>
    <w:p w14:paraId="209BA3D7" w14:textId="3B9A4D36" w:rsidR="00E74FEC" w:rsidRDefault="00657A45">
      <w:pPr>
        <w:pStyle w:val="TOC1"/>
        <w:rPr>
          <w:rFonts w:asciiTheme="minorHAnsi" w:eastAsiaTheme="minorEastAsia" w:hAnsiTheme="minorHAnsi"/>
          <w:b w:val="0"/>
          <w:noProof/>
          <w:color w:val="auto"/>
          <w:lang w:eastAsia="en-ZA"/>
        </w:rPr>
      </w:pPr>
      <w:hyperlink w:anchor="_Toc43736196" w:history="1">
        <w:r w:rsidR="00E74FEC" w:rsidRPr="00EB7DE9">
          <w:rPr>
            <w:rStyle w:val="Hyperlink"/>
            <w:noProof/>
          </w:rPr>
          <w:t>16.</w:t>
        </w:r>
        <w:r w:rsidR="00E74FEC">
          <w:rPr>
            <w:rFonts w:asciiTheme="minorHAnsi" w:eastAsiaTheme="minorEastAsia" w:hAnsiTheme="minorHAnsi"/>
            <w:b w:val="0"/>
            <w:noProof/>
            <w:color w:val="auto"/>
            <w:lang w:eastAsia="en-ZA"/>
          </w:rPr>
          <w:tab/>
        </w:r>
        <w:r w:rsidR="00E74FEC" w:rsidRPr="00EB7DE9">
          <w:rPr>
            <w:rStyle w:val="Hyperlink"/>
            <w:noProof/>
          </w:rPr>
          <w:t>Defect Management Strategy</w:t>
        </w:r>
        <w:r w:rsidR="00E74FEC">
          <w:rPr>
            <w:noProof/>
            <w:webHidden/>
          </w:rPr>
          <w:tab/>
        </w:r>
        <w:r w:rsidR="00E74FEC">
          <w:rPr>
            <w:noProof/>
            <w:webHidden/>
          </w:rPr>
          <w:fldChar w:fldCharType="begin"/>
        </w:r>
        <w:r w:rsidR="00E74FEC">
          <w:rPr>
            <w:noProof/>
            <w:webHidden/>
          </w:rPr>
          <w:instrText xml:space="preserve"> PAGEREF _Toc43736196 \h </w:instrText>
        </w:r>
        <w:r w:rsidR="00E74FEC">
          <w:rPr>
            <w:noProof/>
            <w:webHidden/>
          </w:rPr>
        </w:r>
        <w:r w:rsidR="00E74FEC">
          <w:rPr>
            <w:noProof/>
            <w:webHidden/>
          </w:rPr>
          <w:fldChar w:fldCharType="separate"/>
        </w:r>
        <w:r w:rsidR="00E74FEC">
          <w:rPr>
            <w:noProof/>
            <w:webHidden/>
          </w:rPr>
          <w:t>14</w:t>
        </w:r>
        <w:r w:rsidR="00E74FEC">
          <w:rPr>
            <w:noProof/>
            <w:webHidden/>
          </w:rPr>
          <w:fldChar w:fldCharType="end"/>
        </w:r>
      </w:hyperlink>
    </w:p>
    <w:p w14:paraId="0DE9231C" w14:textId="5084BA46" w:rsidR="00E74FEC" w:rsidRDefault="00657A45">
      <w:pPr>
        <w:pStyle w:val="TOC1"/>
        <w:rPr>
          <w:rFonts w:asciiTheme="minorHAnsi" w:eastAsiaTheme="minorEastAsia" w:hAnsiTheme="minorHAnsi"/>
          <w:b w:val="0"/>
          <w:noProof/>
          <w:color w:val="auto"/>
          <w:lang w:eastAsia="en-ZA"/>
        </w:rPr>
      </w:pPr>
      <w:hyperlink w:anchor="_Toc43736197" w:history="1">
        <w:r w:rsidR="00E74FEC" w:rsidRPr="00EB7DE9">
          <w:rPr>
            <w:rStyle w:val="Hyperlink"/>
            <w:noProof/>
          </w:rPr>
          <w:t>17.</w:t>
        </w:r>
        <w:r w:rsidR="00E74FEC">
          <w:rPr>
            <w:rFonts w:asciiTheme="minorHAnsi" w:eastAsiaTheme="minorEastAsia" w:hAnsiTheme="minorHAnsi"/>
            <w:b w:val="0"/>
            <w:noProof/>
            <w:color w:val="auto"/>
            <w:lang w:eastAsia="en-ZA"/>
          </w:rPr>
          <w:tab/>
        </w:r>
        <w:r w:rsidR="00E74FEC" w:rsidRPr="00EB7DE9">
          <w:rPr>
            <w:rStyle w:val="Hyperlink"/>
            <w:noProof/>
          </w:rPr>
          <w:t>Installation/Configuration</w:t>
        </w:r>
        <w:r w:rsidR="00E74FEC">
          <w:rPr>
            <w:noProof/>
            <w:webHidden/>
          </w:rPr>
          <w:tab/>
        </w:r>
        <w:r w:rsidR="00E74FEC">
          <w:rPr>
            <w:noProof/>
            <w:webHidden/>
          </w:rPr>
          <w:fldChar w:fldCharType="begin"/>
        </w:r>
        <w:r w:rsidR="00E74FEC">
          <w:rPr>
            <w:noProof/>
            <w:webHidden/>
          </w:rPr>
          <w:instrText xml:space="preserve"> PAGEREF _Toc43736197 \h </w:instrText>
        </w:r>
        <w:r w:rsidR="00E74FEC">
          <w:rPr>
            <w:noProof/>
            <w:webHidden/>
          </w:rPr>
        </w:r>
        <w:r w:rsidR="00E74FEC">
          <w:rPr>
            <w:noProof/>
            <w:webHidden/>
          </w:rPr>
          <w:fldChar w:fldCharType="separate"/>
        </w:r>
        <w:r w:rsidR="00E74FEC">
          <w:rPr>
            <w:noProof/>
            <w:webHidden/>
          </w:rPr>
          <w:t>14</w:t>
        </w:r>
        <w:r w:rsidR="00E74FEC">
          <w:rPr>
            <w:noProof/>
            <w:webHidden/>
          </w:rPr>
          <w:fldChar w:fldCharType="end"/>
        </w:r>
      </w:hyperlink>
    </w:p>
    <w:p w14:paraId="7C9BC5CA" w14:textId="43F49EE5" w:rsidR="00476885" w:rsidRDefault="003D20A7">
      <w:pPr>
        <w:rPr>
          <w:rFonts w:cstheme="minorHAnsi"/>
        </w:rPr>
      </w:pPr>
      <w:r>
        <w:rPr>
          <w:rFonts w:cstheme="minorHAnsi"/>
        </w:rPr>
        <w:fldChar w:fldCharType="end"/>
      </w:r>
    </w:p>
    <w:p w14:paraId="67BD78A0" w14:textId="77777777" w:rsidR="00476885" w:rsidRDefault="00476885">
      <w:pPr>
        <w:spacing w:before="0" w:after="160" w:line="259" w:lineRule="auto"/>
        <w:rPr>
          <w:rFonts w:cstheme="minorHAnsi"/>
        </w:rPr>
      </w:pPr>
      <w:r>
        <w:rPr>
          <w:rFonts w:cstheme="minorHAnsi"/>
        </w:rPr>
        <w:br w:type="page"/>
      </w:r>
    </w:p>
    <w:p w14:paraId="00B23620" w14:textId="77777777" w:rsidR="003E3B72" w:rsidRDefault="003E3B72" w:rsidP="003E3B72">
      <w:pPr>
        <w:pStyle w:val="Heading1"/>
      </w:pPr>
      <w:bookmarkStart w:id="3" w:name="_Toc43736181"/>
      <w:r>
        <w:lastRenderedPageBreak/>
        <w:t>Overview</w:t>
      </w:r>
      <w:bookmarkEnd w:id="3"/>
    </w:p>
    <w:p w14:paraId="6AB85017" w14:textId="77777777" w:rsidR="004F587C" w:rsidRDefault="003E3B72" w:rsidP="004F587C">
      <w:r w:rsidRPr="00762D2F">
        <w:rPr>
          <w:lang w:eastAsia="en-ZA"/>
        </w:rPr>
        <w:t xml:space="preserve">This Test </w:t>
      </w:r>
      <w:r>
        <w:rPr>
          <w:lang w:eastAsia="en-ZA"/>
        </w:rPr>
        <w:t>Strategy</w:t>
      </w:r>
      <w:r w:rsidRPr="00762D2F">
        <w:rPr>
          <w:lang w:eastAsia="en-ZA"/>
        </w:rPr>
        <w:t xml:space="preserve"> describes the integration and system tests that will be conducted on the </w:t>
      </w:r>
      <w:r>
        <w:rPr>
          <w:lang w:eastAsia="en-ZA"/>
        </w:rPr>
        <w:t xml:space="preserve">CaMS </w:t>
      </w:r>
      <w:r w:rsidR="00C86FD3">
        <w:rPr>
          <w:lang w:eastAsia="en-ZA"/>
        </w:rPr>
        <w:t>(</w:t>
      </w:r>
      <w:r w:rsidR="00C86FD3">
        <w:t>Case Management Software</w:t>
      </w:r>
      <w:r w:rsidR="00C86FD3">
        <w:t>)</w:t>
      </w:r>
      <w:r w:rsidR="00C86FD3">
        <w:t xml:space="preserve"> </w:t>
      </w:r>
      <w:r w:rsidR="00C74CD3">
        <w:t>cloud-based</w:t>
      </w:r>
      <w:r w:rsidR="00C86FD3">
        <w:t xml:space="preserve"> platform. Provides sets of web apps and exposes services for data manipulation</w:t>
      </w:r>
      <w:r>
        <w:rPr>
          <w:lang w:eastAsia="en-ZA"/>
        </w:rPr>
        <w:t xml:space="preserve">.  </w:t>
      </w:r>
      <w:r w:rsidRPr="00762D2F">
        <w:rPr>
          <w:lang w:eastAsia="en-ZA"/>
        </w:rPr>
        <w:t xml:space="preserve">The purpose of assembling the architectural prototype was to test feasibility and performance of the selected architecture. It is critical that all system and subsystem interfaces be tested as well as system </w:t>
      </w:r>
      <w:r>
        <w:rPr>
          <w:lang w:eastAsia="en-ZA"/>
        </w:rPr>
        <w:t>stress testing</w:t>
      </w:r>
      <w:r w:rsidRPr="00762D2F">
        <w:rPr>
          <w:lang w:eastAsia="en-ZA"/>
        </w:rPr>
        <w:t xml:space="preserve"> at this early stage.</w:t>
      </w:r>
      <w:r>
        <w:rPr>
          <w:lang w:eastAsia="en-ZA"/>
        </w:rPr>
        <w:t xml:space="preserve">  </w:t>
      </w:r>
      <w:r w:rsidRPr="00317E63">
        <w:t>The interfaces between the following subsystems will be tested</w:t>
      </w:r>
      <w:bookmarkStart w:id="4" w:name="_Toc43736182"/>
    </w:p>
    <w:p w14:paraId="6D3D092E" w14:textId="3B313B2F" w:rsidR="00AF0D3C" w:rsidRDefault="009D7EEC" w:rsidP="004F587C">
      <w:pPr>
        <w:pStyle w:val="Heading1"/>
      </w:pPr>
      <w:r>
        <w:t>Introduction</w:t>
      </w:r>
      <w:r w:rsidR="00D4156E">
        <w:t xml:space="preserve"> to Agile</w:t>
      </w:r>
      <w:bookmarkEnd w:id="4"/>
    </w:p>
    <w:p w14:paraId="561A6EE3" w14:textId="2F6933B2" w:rsidR="00D4156E" w:rsidRPr="00D07400" w:rsidRDefault="00D4156E" w:rsidP="00F64B38">
      <w:pPr>
        <w:pStyle w:val="Bullet"/>
      </w:pPr>
      <w:r w:rsidRPr="00D07400">
        <w:t>Iterative approach to software development</w:t>
      </w:r>
    </w:p>
    <w:p w14:paraId="71F0F5E6" w14:textId="4AF459F7" w:rsidR="00D4156E" w:rsidRPr="00D07400" w:rsidRDefault="00037252" w:rsidP="00F64B38">
      <w:pPr>
        <w:pStyle w:val="Bullet"/>
      </w:pPr>
      <w:r w:rsidRPr="00D07400">
        <w:t>Highly collaborative</w:t>
      </w:r>
    </w:p>
    <w:p w14:paraId="1B2C2F93" w14:textId="44311D16" w:rsidR="00037252" w:rsidRDefault="00037252" w:rsidP="00F64B38">
      <w:pPr>
        <w:pStyle w:val="Bullet"/>
      </w:pPr>
      <w:r w:rsidRPr="00D07400">
        <w:t xml:space="preserve">Guiding </w:t>
      </w:r>
      <w:r w:rsidR="00473A2A" w:rsidRPr="00D07400">
        <w:t>principles</w:t>
      </w:r>
      <w:r w:rsidRPr="00D07400">
        <w:t xml:space="preserve"> for example continuous design improvement</w:t>
      </w:r>
      <w:r w:rsidR="003E3B72">
        <w:t>.</w:t>
      </w:r>
    </w:p>
    <w:p w14:paraId="5F504963" w14:textId="6146B81B" w:rsidR="003E3B72" w:rsidRDefault="003E3B72" w:rsidP="003E3B72">
      <w:pPr>
        <w:pStyle w:val="Heading1"/>
      </w:pPr>
      <w:bookmarkStart w:id="5" w:name="_Toc43736183"/>
      <w:r>
        <w:t>Guiding standards</w:t>
      </w:r>
      <w:bookmarkEnd w:id="5"/>
    </w:p>
    <w:p w14:paraId="7111D6BF" w14:textId="3BFCA4A1" w:rsidR="003E3B72" w:rsidRDefault="003E3B72" w:rsidP="003E3B72">
      <w:pPr>
        <w:pStyle w:val="Bullet"/>
      </w:pPr>
      <w:r>
        <w:t>Shared responsibility</w:t>
      </w:r>
    </w:p>
    <w:p w14:paraId="02109CCF" w14:textId="4C0508D1" w:rsidR="003E3B72" w:rsidRDefault="003E3B72" w:rsidP="003E3B72">
      <w:pPr>
        <w:pStyle w:val="Bullet"/>
      </w:pPr>
      <w:r>
        <w:t>Data management</w:t>
      </w:r>
    </w:p>
    <w:p w14:paraId="78301051" w14:textId="3EAD1A89" w:rsidR="003E3B72" w:rsidRDefault="003E3B72" w:rsidP="003E3B72">
      <w:pPr>
        <w:pStyle w:val="Bullet"/>
      </w:pPr>
      <w:r>
        <w:t>Test management</w:t>
      </w:r>
    </w:p>
    <w:p w14:paraId="258DE6CB" w14:textId="45B7C5C9" w:rsidR="003E3B72" w:rsidRDefault="003E3B72" w:rsidP="003E3B72">
      <w:pPr>
        <w:pStyle w:val="Bullet"/>
      </w:pPr>
      <w:r>
        <w:t>Test automation</w:t>
      </w:r>
    </w:p>
    <w:p w14:paraId="362B7EFF" w14:textId="6E1656C0" w:rsidR="003E3B72" w:rsidRDefault="003E3B72" w:rsidP="003E3B72">
      <w:pPr>
        <w:pStyle w:val="Heading1"/>
      </w:pPr>
      <w:bookmarkStart w:id="6" w:name="_Toc43736184"/>
      <w:r>
        <w:t>Requirements strategy</w:t>
      </w:r>
      <w:bookmarkEnd w:id="6"/>
    </w:p>
    <w:p w14:paraId="7EF2899F" w14:textId="77777777" w:rsidR="009C7EB4" w:rsidRPr="009C7EB4" w:rsidRDefault="009C7EB4" w:rsidP="009C7EB4">
      <w:pPr>
        <w:pStyle w:val="ListParagraph"/>
        <w:numPr>
          <w:ilvl w:val="0"/>
          <w:numId w:val="25"/>
        </w:numPr>
      </w:pPr>
      <w:hyperlink r:id="rId12" w:anchor="ActiveStakeholderParticipation" w:history="1">
        <w:r w:rsidRPr="009C7EB4">
          <w:rPr>
            <w:rStyle w:val="Hyperlink"/>
            <w:rFonts w:cs="Arial"/>
            <w:color w:val="000000" w:themeColor="text1"/>
            <w:u w:val="none"/>
          </w:rPr>
          <w:t>Active Stakeholder Participation</w:t>
        </w:r>
      </w:hyperlink>
    </w:p>
    <w:p w14:paraId="39968F13" w14:textId="77777777" w:rsidR="009C7EB4" w:rsidRPr="009C7EB4" w:rsidRDefault="009C7EB4" w:rsidP="009C7EB4">
      <w:pPr>
        <w:pStyle w:val="ListParagraph"/>
        <w:numPr>
          <w:ilvl w:val="0"/>
          <w:numId w:val="25"/>
        </w:numPr>
      </w:pPr>
      <w:hyperlink r:id="rId13" w:anchor="FunctionalRequirementsManagement" w:history="1">
        <w:r w:rsidRPr="009C7EB4">
          <w:rPr>
            <w:rStyle w:val="Hyperlink"/>
            <w:rFonts w:cs="Arial"/>
            <w:color w:val="000000" w:themeColor="text1"/>
            <w:u w:val="none"/>
          </w:rPr>
          <w:t>Functional Requirements Management</w:t>
        </w:r>
      </w:hyperlink>
    </w:p>
    <w:p w14:paraId="5FFB9E8C" w14:textId="77777777" w:rsidR="009C7EB4" w:rsidRPr="009C7EB4" w:rsidRDefault="009C7EB4" w:rsidP="009C7EB4">
      <w:pPr>
        <w:pStyle w:val="ListParagraph"/>
        <w:numPr>
          <w:ilvl w:val="0"/>
          <w:numId w:val="25"/>
        </w:numPr>
      </w:pPr>
      <w:hyperlink r:id="rId14" w:anchor="InitialEnvisioning" w:history="1">
        <w:r w:rsidRPr="009C7EB4">
          <w:rPr>
            <w:rStyle w:val="Hyperlink"/>
            <w:rFonts w:cs="Arial"/>
            <w:color w:val="000000" w:themeColor="text1"/>
            <w:u w:val="none"/>
          </w:rPr>
          <w:t>Initial Requirements Envisioning</w:t>
        </w:r>
      </w:hyperlink>
      <w:r w:rsidRPr="009C7EB4">
        <w:t xml:space="preserve"> </w:t>
      </w:r>
    </w:p>
    <w:p w14:paraId="52FE481C" w14:textId="321135CA" w:rsidR="009C7EB4" w:rsidRPr="009C7EB4" w:rsidRDefault="009C7EB4" w:rsidP="009C7EB4">
      <w:pPr>
        <w:pStyle w:val="ListParagraph"/>
        <w:numPr>
          <w:ilvl w:val="0"/>
          <w:numId w:val="25"/>
        </w:numPr>
      </w:pPr>
      <w:hyperlink r:id="rId15" w:anchor="IterationModeling" w:history="1">
        <w:r w:rsidRPr="009C7EB4">
          <w:rPr>
            <w:rStyle w:val="Hyperlink"/>
            <w:rFonts w:cs="Arial"/>
            <w:color w:val="000000" w:themeColor="text1"/>
            <w:u w:val="none"/>
          </w:rPr>
          <w:t xml:space="preserve">Iteration </w:t>
        </w:r>
        <w:r w:rsidRPr="009C7EB4">
          <w:rPr>
            <w:rStyle w:val="Hyperlink"/>
            <w:rFonts w:cs="Arial"/>
            <w:color w:val="000000" w:themeColor="text1"/>
            <w:u w:val="none"/>
          </w:rPr>
          <w:t>Modelling</w:t>
        </w:r>
      </w:hyperlink>
      <w:r w:rsidRPr="009C7EB4">
        <w:t xml:space="preserve"> </w:t>
      </w:r>
    </w:p>
    <w:p w14:paraId="00213F8E" w14:textId="77777777" w:rsidR="009C7EB4" w:rsidRPr="009C7EB4" w:rsidRDefault="009C7EB4" w:rsidP="009C7EB4">
      <w:pPr>
        <w:pStyle w:val="ListParagraph"/>
        <w:numPr>
          <w:ilvl w:val="0"/>
          <w:numId w:val="25"/>
        </w:numPr>
      </w:pPr>
      <w:hyperlink r:id="rId16" w:anchor="ModelStorming" w:history="1">
        <w:r w:rsidRPr="009C7EB4">
          <w:rPr>
            <w:rStyle w:val="Hyperlink"/>
            <w:rFonts w:cs="Arial"/>
            <w:color w:val="000000" w:themeColor="text1"/>
            <w:u w:val="none"/>
          </w:rPr>
          <w:t>Just in Time (JIT) Model Storming</w:t>
        </w:r>
      </w:hyperlink>
      <w:r w:rsidRPr="009C7EB4">
        <w:t xml:space="preserve"> </w:t>
      </w:r>
    </w:p>
    <w:p w14:paraId="168FD4D9" w14:textId="59494F96" w:rsidR="009C7EB4" w:rsidRPr="009C7EB4" w:rsidRDefault="009C7EB4" w:rsidP="009C7EB4">
      <w:pPr>
        <w:pStyle w:val="ListParagraph"/>
        <w:numPr>
          <w:ilvl w:val="0"/>
          <w:numId w:val="25"/>
        </w:numPr>
      </w:pPr>
      <w:hyperlink r:id="rId17" w:anchor="NonFunctionalRequirements" w:history="1">
        <w:r w:rsidRPr="009C7EB4">
          <w:rPr>
            <w:rStyle w:val="Hyperlink"/>
            <w:rFonts w:cs="Arial"/>
            <w:color w:val="000000" w:themeColor="text1"/>
            <w:u w:val="none"/>
          </w:rPr>
          <w:t>Non-Functional Requirements Management</w:t>
        </w:r>
      </w:hyperlink>
    </w:p>
    <w:p w14:paraId="26E54D65" w14:textId="77777777" w:rsidR="009C7EB4" w:rsidRPr="009C7EB4" w:rsidRDefault="009C7EB4" w:rsidP="009C7EB4">
      <w:pPr>
        <w:pStyle w:val="ListParagraph"/>
        <w:numPr>
          <w:ilvl w:val="0"/>
          <w:numId w:val="25"/>
        </w:numPr>
      </w:pPr>
      <w:hyperlink r:id="rId18" w:anchor="RequirementsDoingThis" w:history="1">
        <w:r w:rsidRPr="009C7EB4">
          <w:rPr>
            <w:rStyle w:val="Hyperlink"/>
            <w:rFonts w:cs="Arial"/>
            <w:color w:val="000000" w:themeColor="text1"/>
            <w:u w:val="none"/>
          </w:rPr>
          <w:t>Who is Doing This?</w:t>
        </w:r>
      </w:hyperlink>
      <w:r w:rsidRPr="009C7EB4">
        <w:t xml:space="preserve"> </w:t>
      </w:r>
    </w:p>
    <w:p w14:paraId="45D6E541" w14:textId="77777777" w:rsidR="009C7EB4" w:rsidRPr="009C7EB4" w:rsidRDefault="009C7EB4" w:rsidP="009C7EB4">
      <w:pPr>
        <w:pStyle w:val="ListParagraph"/>
        <w:numPr>
          <w:ilvl w:val="0"/>
          <w:numId w:val="25"/>
        </w:numPr>
      </w:pPr>
      <w:hyperlink r:id="rId19" w:anchor="ImplicationsForTesting" w:history="1">
        <w:r w:rsidRPr="009C7EB4">
          <w:rPr>
            <w:rStyle w:val="Hyperlink"/>
            <w:rFonts w:cs="Arial"/>
            <w:color w:val="000000" w:themeColor="text1"/>
            <w:u w:val="none"/>
          </w:rPr>
          <w:t>The Implications for Testing</w:t>
        </w:r>
      </w:hyperlink>
    </w:p>
    <w:p w14:paraId="0087CDF9" w14:textId="77777777" w:rsidR="00B37E86" w:rsidRPr="00B37E86" w:rsidRDefault="00B37E86" w:rsidP="00B37E86">
      <w:pPr>
        <w:pStyle w:val="BodyText"/>
      </w:pPr>
    </w:p>
    <w:p w14:paraId="7E703EA0" w14:textId="42D3700C" w:rsidR="003E3B72" w:rsidRDefault="00053253" w:rsidP="003E3B72">
      <w:pPr>
        <w:pStyle w:val="Heading1"/>
      </w:pPr>
      <w:bookmarkStart w:id="7" w:name="_Toc43736185"/>
      <w:r>
        <w:t>Quality and Test Objectives</w:t>
      </w:r>
      <w:bookmarkEnd w:id="7"/>
    </w:p>
    <w:p w14:paraId="447E4544" w14:textId="79D52D7F" w:rsidR="00053253" w:rsidRPr="00E74FEC" w:rsidRDefault="00053253" w:rsidP="00F84DF7">
      <w:pPr>
        <w:pStyle w:val="BodyText"/>
        <w:numPr>
          <w:ilvl w:val="0"/>
          <w:numId w:val="11"/>
        </w:numPr>
        <w:rPr>
          <w:rFonts w:ascii="Proxima Nova Alt Lt" w:hAnsi="Proxima Nova Alt Lt"/>
        </w:rPr>
      </w:pPr>
      <w:r w:rsidRPr="00E74FEC">
        <w:rPr>
          <w:rFonts w:ascii="Proxima Nova Alt Lt" w:hAnsi="Proxima Nova Alt Lt"/>
        </w:rPr>
        <w:t>Accuracy</w:t>
      </w:r>
      <w:r w:rsidR="00E757A9" w:rsidRPr="00E74FEC">
        <w:rPr>
          <w:rFonts w:ascii="Proxima Nova Alt Lt" w:hAnsi="Proxima Nova Alt Lt"/>
        </w:rPr>
        <w:t xml:space="preserve"> (</w:t>
      </w:r>
      <w:r w:rsidR="00181CA9" w:rsidRPr="00E74FEC">
        <w:rPr>
          <w:rFonts w:ascii="Proxima Nova Alt Lt" w:hAnsi="Proxima Nova Alt Lt"/>
        </w:rPr>
        <w:t>Identify if the test was</w:t>
      </w:r>
      <w:r w:rsidR="00E757A9" w:rsidRPr="00E74FEC">
        <w:rPr>
          <w:rFonts w:ascii="Proxima Nova Alt Lt" w:hAnsi="Proxima Nova Alt Lt"/>
        </w:rPr>
        <w:t xml:space="preserve"> working</w:t>
      </w:r>
      <w:r w:rsidR="00181CA9" w:rsidRPr="00E74FEC">
        <w:rPr>
          <w:rFonts w:ascii="Proxima Nova Alt Lt" w:hAnsi="Proxima Nova Alt Lt"/>
        </w:rPr>
        <w:t xml:space="preserve"> 100%</w:t>
      </w:r>
      <w:r w:rsidR="00E757A9" w:rsidRPr="00E74FEC">
        <w:rPr>
          <w:rFonts w:ascii="Proxima Nova Alt Lt" w:hAnsi="Proxima Nova Alt Lt"/>
        </w:rPr>
        <w:t xml:space="preserve">) – </w:t>
      </w:r>
      <w:r w:rsidR="00E757A9" w:rsidRPr="00E74FEC">
        <w:rPr>
          <w:rFonts w:ascii="Proxima Nova Alt Lt" w:hAnsi="Proxima Nova Alt Lt"/>
          <w:color w:val="auto"/>
        </w:rPr>
        <w:t>Add priority</w:t>
      </w:r>
    </w:p>
    <w:p w14:paraId="27A11E98" w14:textId="7110CF28" w:rsidR="00053253" w:rsidRPr="00E74FEC" w:rsidRDefault="00053253" w:rsidP="00F84DF7">
      <w:pPr>
        <w:pStyle w:val="BodyText"/>
        <w:numPr>
          <w:ilvl w:val="0"/>
          <w:numId w:val="11"/>
        </w:numPr>
        <w:rPr>
          <w:rFonts w:ascii="Proxima Nova Alt Lt" w:hAnsi="Proxima Nova Alt Lt"/>
        </w:rPr>
      </w:pPr>
      <w:r w:rsidRPr="00E74FEC">
        <w:rPr>
          <w:rFonts w:ascii="Proxima Nova Alt Lt" w:hAnsi="Proxima Nova Alt Lt"/>
        </w:rPr>
        <w:t>Integrity</w:t>
      </w:r>
      <w:r w:rsidR="00E757A9" w:rsidRPr="00E74FEC">
        <w:rPr>
          <w:rFonts w:ascii="Proxima Nova Alt Lt" w:hAnsi="Proxima Nova Alt Lt"/>
        </w:rPr>
        <w:t xml:space="preserve"> of data (secure, variables must be encrypted) – </w:t>
      </w:r>
      <w:r w:rsidR="00E757A9" w:rsidRPr="00E74FEC">
        <w:rPr>
          <w:rFonts w:ascii="Proxima Nova Alt Lt" w:hAnsi="Proxima Nova Alt Lt"/>
          <w:color w:val="auto"/>
        </w:rPr>
        <w:t>Add priority</w:t>
      </w:r>
    </w:p>
    <w:p w14:paraId="4101D33C" w14:textId="1E0FF7C4" w:rsidR="00053253" w:rsidRPr="00E74FEC" w:rsidRDefault="00053253" w:rsidP="00F84DF7">
      <w:pPr>
        <w:pStyle w:val="BodyText"/>
        <w:numPr>
          <w:ilvl w:val="0"/>
          <w:numId w:val="11"/>
        </w:numPr>
        <w:rPr>
          <w:rFonts w:ascii="Proxima Nova Alt Lt" w:hAnsi="Proxima Nova Alt Lt"/>
        </w:rPr>
      </w:pPr>
      <w:r w:rsidRPr="00E74FEC">
        <w:rPr>
          <w:rFonts w:ascii="Proxima Nova Alt Lt" w:hAnsi="Proxima Nova Alt Lt"/>
        </w:rPr>
        <w:t>Maintainability</w:t>
      </w:r>
      <w:r w:rsidR="00E757A9" w:rsidRPr="00E74FEC">
        <w:rPr>
          <w:rFonts w:ascii="Proxima Nova Alt Lt" w:hAnsi="Proxima Nova Alt Lt"/>
        </w:rPr>
        <w:t xml:space="preserve"> (Easy to add features)</w:t>
      </w:r>
      <w:r w:rsidR="003A6CFE" w:rsidRPr="00E74FEC">
        <w:rPr>
          <w:rFonts w:ascii="Proxima Nova Alt Lt" w:hAnsi="Proxima Nova Alt Lt"/>
        </w:rPr>
        <w:t xml:space="preserve"> – </w:t>
      </w:r>
      <w:r w:rsidR="003A6CFE" w:rsidRPr="00E74FEC">
        <w:rPr>
          <w:rFonts w:ascii="Proxima Nova Alt Lt" w:hAnsi="Proxima Nova Alt Lt"/>
          <w:color w:val="auto"/>
        </w:rPr>
        <w:t>Add priority</w:t>
      </w:r>
    </w:p>
    <w:p w14:paraId="39AAF815" w14:textId="0CFEBF2C" w:rsidR="00053253" w:rsidRPr="00E74FEC" w:rsidRDefault="00053253" w:rsidP="00F84DF7">
      <w:pPr>
        <w:pStyle w:val="BodyText"/>
        <w:numPr>
          <w:ilvl w:val="0"/>
          <w:numId w:val="11"/>
        </w:numPr>
        <w:rPr>
          <w:rFonts w:ascii="Proxima Nova Alt Lt" w:hAnsi="Proxima Nova Alt Lt"/>
        </w:rPr>
      </w:pPr>
      <w:r w:rsidRPr="00E74FEC">
        <w:rPr>
          <w:rFonts w:ascii="Proxima Nova Alt Lt" w:hAnsi="Proxima Nova Alt Lt"/>
        </w:rPr>
        <w:t>Availability</w:t>
      </w:r>
      <w:r w:rsidR="00E757A9" w:rsidRPr="00E74FEC">
        <w:rPr>
          <w:rFonts w:ascii="Proxima Nova Alt Lt" w:hAnsi="Proxima Nova Alt Lt"/>
        </w:rPr>
        <w:t xml:space="preserve"> (</w:t>
      </w:r>
      <w:r w:rsidR="003A6CFE" w:rsidRPr="00E74FEC">
        <w:rPr>
          <w:rFonts w:ascii="Proxima Nova Alt Lt" w:hAnsi="Proxima Nova Alt Lt"/>
        </w:rPr>
        <w:t>Set Target)</w:t>
      </w:r>
    </w:p>
    <w:p w14:paraId="58374A5B" w14:textId="14EE869B" w:rsidR="00053253" w:rsidRPr="00E74FEC" w:rsidRDefault="00053253" w:rsidP="00F84DF7">
      <w:pPr>
        <w:pStyle w:val="BodyText"/>
        <w:numPr>
          <w:ilvl w:val="0"/>
          <w:numId w:val="11"/>
        </w:numPr>
        <w:rPr>
          <w:rFonts w:ascii="Proxima Nova Alt Lt" w:hAnsi="Proxima Nova Alt Lt"/>
        </w:rPr>
      </w:pPr>
      <w:r w:rsidRPr="00E74FEC">
        <w:rPr>
          <w:rFonts w:ascii="Proxima Nova Alt Lt" w:hAnsi="Proxima Nova Alt Lt"/>
        </w:rPr>
        <w:t>Inter-operability</w:t>
      </w:r>
      <w:r w:rsidR="003A6CFE" w:rsidRPr="00E74FEC">
        <w:rPr>
          <w:rFonts w:ascii="Proxima Nova Alt Lt" w:hAnsi="Proxima Nova Alt Lt"/>
        </w:rPr>
        <w:t xml:space="preserve"> (To be able to work on </w:t>
      </w:r>
      <w:r w:rsidR="002C7221" w:rsidRPr="00E74FEC">
        <w:rPr>
          <w:rFonts w:ascii="Proxima Nova Alt Lt" w:hAnsi="Proxima Nova Alt Lt"/>
        </w:rPr>
        <w:t>Web browsers</w:t>
      </w:r>
      <w:r w:rsidR="003A6CFE" w:rsidRPr="00E74FEC">
        <w:rPr>
          <w:rFonts w:ascii="Proxima Nova Alt Lt" w:hAnsi="Proxima Nova Alt Lt"/>
        </w:rPr>
        <w:t>)</w:t>
      </w:r>
    </w:p>
    <w:p w14:paraId="0798C5AA" w14:textId="7143011E" w:rsidR="00EF0600" w:rsidRPr="005B73D5" w:rsidRDefault="00B60A08" w:rsidP="00E74FEC">
      <w:r w:rsidRPr="005B73D5">
        <w:t>Stress Testing</w:t>
      </w:r>
      <w:r w:rsidR="0053521B" w:rsidRPr="005B73D5">
        <w:t xml:space="preserve"> (</w:t>
      </w:r>
      <w:r w:rsidR="00401677" w:rsidRPr="005B73D5">
        <w:t>Test with the max possible users, requests, Error handling, security threats, memory leaks, check the stability of the systems</w:t>
      </w:r>
      <w:r w:rsidR="0053521B" w:rsidRPr="005B73D5">
        <w:t>)</w:t>
      </w:r>
      <w:r w:rsidR="00EF0600" w:rsidRPr="005B73D5">
        <w:t>.</w:t>
      </w:r>
    </w:p>
    <w:p w14:paraId="328EC912" w14:textId="07217716" w:rsidR="00EF0600" w:rsidRPr="005B73D5" w:rsidRDefault="00EF0600" w:rsidP="00E74FEC">
      <w:r w:rsidRPr="005B73D5">
        <w:t xml:space="preserve">System Performance indicators as per CaMS </w:t>
      </w:r>
      <w:r w:rsidR="00C74CD3" w:rsidRPr="005B73D5">
        <w:t>Architectural</w:t>
      </w:r>
      <w:r w:rsidRPr="005B73D5">
        <w:t xml:space="preserve"> Design Vision Document</w:t>
      </w:r>
      <w:r w:rsidR="005B73D5" w:rsidRPr="005B73D5">
        <w:t>:</w:t>
      </w:r>
    </w:p>
    <w:p w14:paraId="230D5086" w14:textId="77F94FC1" w:rsidR="005B73D5" w:rsidRPr="005B73D5" w:rsidRDefault="005B73D5" w:rsidP="005B73D5">
      <w:pPr>
        <w:pStyle w:val="ListParagraph"/>
        <w:numPr>
          <w:ilvl w:val="0"/>
          <w:numId w:val="20"/>
        </w:numPr>
      </w:pPr>
      <w:r w:rsidRPr="005B73D5">
        <w:t>System should handle 200 concurrent users</w:t>
      </w:r>
    </w:p>
    <w:p w14:paraId="73EB02BC" w14:textId="77777777" w:rsidR="005B73D5" w:rsidRPr="005B73D5" w:rsidRDefault="005B73D5" w:rsidP="005B73D5">
      <w:pPr>
        <w:pStyle w:val="TableText"/>
        <w:numPr>
          <w:ilvl w:val="0"/>
          <w:numId w:val="20"/>
        </w:numPr>
        <w:rPr>
          <w:rFonts w:ascii="Proxima Nova Alt Lt" w:hAnsi="Proxima Nova Alt Lt"/>
          <w:szCs w:val="22"/>
        </w:rPr>
      </w:pPr>
      <w:r w:rsidRPr="005B73D5">
        <w:rPr>
          <w:rFonts w:ascii="Proxima Nova Alt Lt" w:hAnsi="Proxima Nova Alt Lt"/>
          <w:szCs w:val="22"/>
        </w:rPr>
        <w:t>Page rendering time takes maximum 1 second (for pages that do not render &gt;= 100 records)</w:t>
      </w:r>
    </w:p>
    <w:p w14:paraId="32759534" w14:textId="68D28947" w:rsidR="005B73D5" w:rsidRPr="005B73D5" w:rsidRDefault="005B73D5" w:rsidP="005B73D5">
      <w:pPr>
        <w:pStyle w:val="ListParagraph"/>
        <w:numPr>
          <w:ilvl w:val="0"/>
          <w:numId w:val="20"/>
        </w:numPr>
      </w:pPr>
      <w:r w:rsidRPr="005B73D5">
        <w:t>Email/</w:t>
      </w:r>
      <w:r w:rsidR="00C74CD3" w:rsidRPr="005B73D5">
        <w:t>SMS</w:t>
      </w:r>
      <w:r w:rsidRPr="005B73D5">
        <w:t xml:space="preserve"> notification time takes maximum 1 minute</w:t>
      </w:r>
    </w:p>
    <w:p w14:paraId="2ADB8DC8" w14:textId="1EF337FF" w:rsidR="00D02D18" w:rsidRDefault="00D02D18" w:rsidP="003E3B72">
      <w:pPr>
        <w:pStyle w:val="Heading1"/>
      </w:pPr>
      <w:bookmarkStart w:id="8" w:name="_Toc43736186"/>
      <w:r w:rsidRPr="0079545B">
        <w:t>In Scope</w:t>
      </w:r>
      <w:bookmarkEnd w:id="8"/>
    </w:p>
    <w:p w14:paraId="73B802A2" w14:textId="267F4621" w:rsidR="00647444" w:rsidRDefault="00887CDA" w:rsidP="00167FA0">
      <w:pPr>
        <w:pStyle w:val="Bullet"/>
      </w:pPr>
      <w:r w:rsidRPr="00887CDA">
        <w:t>Automated Unit Testing</w:t>
      </w:r>
    </w:p>
    <w:p w14:paraId="7BB22D76" w14:textId="255FCE7F" w:rsidR="00887CDA" w:rsidRDefault="00887CDA" w:rsidP="00167FA0">
      <w:pPr>
        <w:pStyle w:val="Bullet"/>
      </w:pPr>
      <w:r>
        <w:t>Code Analysis (Static and Dynamic)</w:t>
      </w:r>
    </w:p>
    <w:p w14:paraId="6781A3BE" w14:textId="1B29E08A" w:rsidR="00887CDA" w:rsidRDefault="00887CDA" w:rsidP="00167FA0">
      <w:pPr>
        <w:pStyle w:val="Bullet"/>
      </w:pPr>
      <w:r>
        <w:t>Integration Testing</w:t>
      </w:r>
    </w:p>
    <w:p w14:paraId="3097C309" w14:textId="17975F89" w:rsidR="00887CDA" w:rsidRDefault="00887CDA" w:rsidP="00167FA0">
      <w:pPr>
        <w:pStyle w:val="Bullet"/>
      </w:pPr>
      <w:r>
        <w:t>Automated Feature and functional testing</w:t>
      </w:r>
    </w:p>
    <w:p w14:paraId="2538C5D1" w14:textId="690F2582" w:rsidR="00887CDA" w:rsidRDefault="00887CDA" w:rsidP="00167FA0">
      <w:pPr>
        <w:pStyle w:val="Bullet"/>
      </w:pPr>
      <w:r>
        <w:t>Data conversion testing</w:t>
      </w:r>
    </w:p>
    <w:p w14:paraId="051ED7FA" w14:textId="1C70EE33" w:rsidR="00887CDA" w:rsidRDefault="00887CDA" w:rsidP="00167FA0">
      <w:pPr>
        <w:pStyle w:val="Bullet"/>
      </w:pPr>
      <w:r>
        <w:t>System testing</w:t>
      </w:r>
    </w:p>
    <w:p w14:paraId="336ED2BA" w14:textId="15BD238E" w:rsidR="00887CDA" w:rsidRDefault="00887CDA" w:rsidP="00167FA0">
      <w:pPr>
        <w:pStyle w:val="Bullet"/>
      </w:pPr>
      <w:r>
        <w:t>Automated Security testing</w:t>
      </w:r>
    </w:p>
    <w:p w14:paraId="1409AC85" w14:textId="3330B49B" w:rsidR="00887CDA" w:rsidRDefault="00887CDA" w:rsidP="00167FA0">
      <w:pPr>
        <w:pStyle w:val="Bullet"/>
      </w:pPr>
      <w:r>
        <w:t>Environment Testing</w:t>
      </w:r>
    </w:p>
    <w:p w14:paraId="7FE6937C" w14:textId="77777777" w:rsidR="007F322B" w:rsidRDefault="00887CDA" w:rsidP="00167FA0">
      <w:pPr>
        <w:pStyle w:val="Bullet"/>
      </w:pPr>
      <w:r>
        <w:t>Automated Stress</w:t>
      </w:r>
    </w:p>
    <w:p w14:paraId="6E8D6171" w14:textId="3668C8DF" w:rsidR="00887CDA" w:rsidRDefault="00887CDA" w:rsidP="00167FA0">
      <w:pPr>
        <w:pStyle w:val="Bullet"/>
      </w:pPr>
      <w:r>
        <w:t>Availability testing</w:t>
      </w:r>
    </w:p>
    <w:p w14:paraId="071F9C5A" w14:textId="734B4925" w:rsidR="00887CDA" w:rsidRDefault="00887CDA" w:rsidP="00167FA0">
      <w:pPr>
        <w:pStyle w:val="Bullet"/>
      </w:pPr>
      <w:r>
        <w:t>Automated Regression Testing</w:t>
      </w:r>
    </w:p>
    <w:p w14:paraId="2A421272" w14:textId="57777E0A" w:rsidR="00887CDA" w:rsidRPr="00887CDA" w:rsidRDefault="00887CDA" w:rsidP="00167FA0">
      <w:pPr>
        <w:pStyle w:val="Bullet"/>
      </w:pPr>
      <w:r>
        <w:t>Acceptance testing</w:t>
      </w:r>
    </w:p>
    <w:p w14:paraId="6A79D27F" w14:textId="4F7742FD" w:rsidR="00D02D18" w:rsidRDefault="0079545B" w:rsidP="003E3B72">
      <w:pPr>
        <w:pStyle w:val="Heading1"/>
      </w:pPr>
      <w:bookmarkStart w:id="9" w:name="_Toc43736187"/>
      <w:r>
        <w:lastRenderedPageBreak/>
        <w:t>Out of Scope</w:t>
      </w:r>
      <w:bookmarkEnd w:id="9"/>
    </w:p>
    <w:p w14:paraId="2D51BF2D" w14:textId="7D5CD3B1" w:rsidR="00647444" w:rsidRPr="00647444" w:rsidRDefault="00647444" w:rsidP="00647444">
      <w:pPr>
        <w:pStyle w:val="BodyText"/>
        <w:rPr>
          <w:rFonts w:ascii="Proxima Nova Alt Lt" w:hAnsi="Proxima Nova Alt Lt"/>
          <w:b/>
          <w:bCs/>
          <w:color w:val="FF0000"/>
        </w:rPr>
      </w:pPr>
      <w:r w:rsidRPr="00647444">
        <w:rPr>
          <w:rFonts w:ascii="Proxima Nova Alt Lt" w:hAnsi="Proxima Nova Alt Lt"/>
          <w:b/>
          <w:bCs/>
          <w:color w:val="FF0000"/>
        </w:rPr>
        <w:t>???????</w:t>
      </w:r>
    </w:p>
    <w:p w14:paraId="35B35F43" w14:textId="77777777" w:rsidR="00F64B38" w:rsidRDefault="00F64B38">
      <w:pPr>
        <w:spacing w:before="0" w:after="160" w:line="259" w:lineRule="auto"/>
        <w:rPr>
          <w:rStyle w:val="Heading2Char"/>
        </w:rPr>
      </w:pPr>
      <w:r>
        <w:rPr>
          <w:rStyle w:val="Heading2Char"/>
          <w:b w:val="0"/>
          <w:bCs w:val="0"/>
        </w:rPr>
        <w:br w:type="page"/>
      </w:r>
    </w:p>
    <w:p w14:paraId="4A32EFC7" w14:textId="594B3815" w:rsidR="00E4349E" w:rsidRDefault="0058175A" w:rsidP="003E3B72">
      <w:pPr>
        <w:pStyle w:val="Heading1"/>
        <w:rPr>
          <w:rStyle w:val="Heading2Char"/>
          <w:b/>
          <w:bCs/>
        </w:rPr>
      </w:pPr>
      <w:bookmarkStart w:id="10" w:name="_Toc43736188"/>
      <w:r>
        <w:rPr>
          <w:rStyle w:val="Heading2Char"/>
          <w:b/>
          <w:bCs/>
        </w:rPr>
        <w:lastRenderedPageBreak/>
        <w:t>Test Levels</w:t>
      </w:r>
      <w:bookmarkEnd w:id="10"/>
    </w:p>
    <w:p w14:paraId="4742EE9A" w14:textId="6DC8E7FF" w:rsidR="00E4349E" w:rsidRDefault="004D0315" w:rsidP="00E4349E">
      <w:pPr>
        <w:pStyle w:val="BodyText"/>
      </w:pPr>
      <w:r w:rsidRPr="004D0315">
        <w:rPr>
          <w:noProof/>
          <w:lang w:val="en-ZA"/>
        </w:rPr>
        <mc:AlternateContent>
          <mc:Choice Requires="wpg">
            <w:drawing>
              <wp:anchor distT="0" distB="0" distL="114300" distR="114300" simplePos="0" relativeHeight="251662336" behindDoc="0" locked="0" layoutInCell="1" allowOverlap="1" wp14:anchorId="2D6B37E0" wp14:editId="293887B3">
                <wp:simplePos x="0" y="0"/>
                <wp:positionH relativeFrom="column">
                  <wp:posOffset>15875</wp:posOffset>
                </wp:positionH>
                <wp:positionV relativeFrom="paragraph">
                  <wp:posOffset>59055</wp:posOffset>
                </wp:positionV>
                <wp:extent cx="5776512" cy="4263387"/>
                <wp:effectExtent l="0" t="0" r="15240" b="0"/>
                <wp:wrapNone/>
                <wp:docPr id="23" name="Group 35"/>
                <wp:cNvGraphicFramePr/>
                <a:graphic xmlns:a="http://schemas.openxmlformats.org/drawingml/2006/main">
                  <a:graphicData uri="http://schemas.microsoft.com/office/word/2010/wordprocessingGroup">
                    <wpg:wgp>
                      <wpg:cNvGrpSpPr/>
                      <wpg:grpSpPr>
                        <a:xfrm>
                          <a:off x="0" y="0"/>
                          <a:ext cx="5776512" cy="4263387"/>
                          <a:chOff x="0" y="-39757"/>
                          <a:chExt cx="5776512" cy="4263387"/>
                        </a:xfrm>
                      </wpg:grpSpPr>
                      <wps:wsp>
                        <wps:cNvPr id="24" name="Rectangle 24"/>
                        <wps:cNvSpPr/>
                        <wps:spPr>
                          <a:xfrm>
                            <a:off x="2906878" y="369332"/>
                            <a:ext cx="2186086" cy="1698172"/>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2FA15" w14:textId="77777777" w:rsidR="004D0315" w:rsidRDefault="004D0315" w:rsidP="004D0315">
                              <w:pPr>
                                <w:spacing w:line="240" w:lineRule="auto"/>
                                <w:rPr>
                                  <w:sz w:val="24"/>
                                  <w:szCs w:val="24"/>
                                </w:rPr>
                              </w:pPr>
                              <w:r>
                                <w:rPr>
                                  <w:kern w:val="24"/>
                                </w:rPr>
                                <w:t>Functional Tests</w:t>
                              </w:r>
                            </w:p>
                            <w:p w14:paraId="2290DDFC" w14:textId="77777777" w:rsidR="004D0315" w:rsidRDefault="004D0315" w:rsidP="004D0315">
                              <w:pPr>
                                <w:spacing w:line="240" w:lineRule="auto"/>
                              </w:pPr>
                              <w:r>
                                <w:rPr>
                                  <w:kern w:val="24"/>
                                </w:rPr>
                                <w:t>Examples</w:t>
                              </w:r>
                            </w:p>
                            <w:p w14:paraId="2AA0C4D2" w14:textId="77777777" w:rsidR="004D0315" w:rsidRDefault="004D0315" w:rsidP="004D0315">
                              <w:pPr>
                                <w:spacing w:line="240" w:lineRule="auto"/>
                              </w:pPr>
                              <w:r>
                                <w:rPr>
                                  <w:kern w:val="24"/>
                                </w:rPr>
                                <w:t>Story Tests</w:t>
                              </w:r>
                            </w:p>
                            <w:p w14:paraId="74AB6F92" w14:textId="77777777" w:rsidR="004D0315" w:rsidRDefault="004D0315" w:rsidP="004D0315">
                              <w:pPr>
                                <w:spacing w:line="240" w:lineRule="auto"/>
                              </w:pPr>
                              <w:r>
                                <w:rPr>
                                  <w:kern w:val="24"/>
                                </w:rPr>
                                <w:t>Prototypes</w:t>
                              </w:r>
                            </w:p>
                            <w:p w14:paraId="6FE43896" w14:textId="77777777" w:rsidR="004D0315" w:rsidRDefault="004D0315" w:rsidP="004D0315">
                              <w:pPr>
                                <w:spacing w:line="240" w:lineRule="auto"/>
                              </w:pPr>
                              <w:r>
                                <w:rPr>
                                  <w:kern w:val="24"/>
                                </w:rPr>
                                <w:t>Simulation</w:t>
                              </w:r>
                            </w:p>
                          </w:txbxContent>
                        </wps:txbx>
                        <wps:bodyPr rtlCol="0" anchor="t"/>
                      </wps:wsp>
                      <wps:wsp>
                        <wps:cNvPr id="25" name="Rectangle 25"/>
                        <wps:cNvSpPr/>
                        <wps:spPr>
                          <a:xfrm>
                            <a:off x="720792" y="2067504"/>
                            <a:ext cx="2186086" cy="1698172"/>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BB8C6" w14:textId="77777777" w:rsidR="004D0315" w:rsidRDefault="004D0315" w:rsidP="004D0315">
                              <w:pPr>
                                <w:spacing w:line="240" w:lineRule="auto"/>
                                <w:rPr>
                                  <w:sz w:val="24"/>
                                  <w:szCs w:val="24"/>
                                </w:rPr>
                              </w:pPr>
                              <w:r>
                                <w:rPr>
                                  <w:kern w:val="24"/>
                                  <w:lang w:val="en-US"/>
                                </w:rPr>
                                <w:t>Exploratory Testing</w:t>
                              </w:r>
                            </w:p>
                            <w:p w14:paraId="56CC3528" w14:textId="77777777" w:rsidR="004D0315" w:rsidRDefault="004D0315" w:rsidP="004D0315">
                              <w:pPr>
                                <w:spacing w:line="240" w:lineRule="auto"/>
                              </w:pPr>
                              <w:r>
                                <w:rPr>
                                  <w:kern w:val="24"/>
                                  <w:lang w:val="en-US"/>
                                </w:rPr>
                                <w:t>Scenarios</w:t>
                              </w:r>
                            </w:p>
                            <w:p w14:paraId="73202654" w14:textId="77777777" w:rsidR="004D0315" w:rsidRDefault="004D0315" w:rsidP="004D0315">
                              <w:pPr>
                                <w:spacing w:line="240" w:lineRule="auto"/>
                              </w:pPr>
                              <w:r>
                                <w:rPr>
                                  <w:kern w:val="24"/>
                                  <w:lang w:val="en-US"/>
                                </w:rPr>
                                <w:t>Usability Testing</w:t>
                              </w:r>
                            </w:p>
                            <w:p w14:paraId="336B6CD0" w14:textId="77777777" w:rsidR="004D0315" w:rsidRDefault="004D0315" w:rsidP="004D0315">
                              <w:pPr>
                                <w:spacing w:line="240" w:lineRule="auto"/>
                              </w:pPr>
                              <w:r>
                                <w:rPr>
                                  <w:kern w:val="24"/>
                                  <w:lang w:val="en-US"/>
                                </w:rPr>
                                <w:t>User Acceptance Testing (UAT)</w:t>
                              </w:r>
                            </w:p>
                            <w:p w14:paraId="3B3A2AA0" w14:textId="77777777" w:rsidR="004D0315" w:rsidRDefault="004D0315" w:rsidP="004D0315">
                              <w:pPr>
                                <w:spacing w:line="240" w:lineRule="auto"/>
                              </w:pPr>
                              <w:r>
                                <w:rPr>
                                  <w:kern w:val="24"/>
                                  <w:lang w:val="en-US"/>
                                </w:rPr>
                                <w:t>Alpha/Beta Testing</w:t>
                              </w:r>
                            </w:p>
                          </w:txbxContent>
                        </wps:txbx>
                        <wps:bodyPr rtlCol="0" anchor="ctr"/>
                      </wps:wsp>
                      <wps:wsp>
                        <wps:cNvPr id="26" name="Rectangle 26"/>
                        <wps:cNvSpPr/>
                        <wps:spPr>
                          <a:xfrm>
                            <a:off x="720792" y="369332"/>
                            <a:ext cx="2186086" cy="1698172"/>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20568" w14:textId="77777777" w:rsidR="004D0315" w:rsidRDefault="004D0315" w:rsidP="004D0315">
                              <w:pPr>
                                <w:spacing w:line="240" w:lineRule="auto"/>
                                <w:rPr>
                                  <w:sz w:val="24"/>
                                  <w:szCs w:val="24"/>
                                </w:rPr>
                              </w:pPr>
                              <w:r>
                                <w:rPr>
                                  <w:lang w:val="en-US"/>
                                </w:rPr>
                                <w:t>Unit Tests</w:t>
                              </w:r>
                            </w:p>
                            <w:p w14:paraId="341632FC" w14:textId="77777777" w:rsidR="004D0315" w:rsidRDefault="004D0315" w:rsidP="004D0315">
                              <w:pPr>
                                <w:spacing w:line="240" w:lineRule="auto"/>
                              </w:pPr>
                              <w:r>
                                <w:rPr>
                                  <w:lang w:val="en-US"/>
                                </w:rPr>
                                <w:t>Component Test</w:t>
                              </w:r>
                            </w:p>
                          </w:txbxContent>
                        </wps:txbx>
                        <wps:bodyPr rtlCol="0" anchor="ctr"/>
                      </wps:wsp>
                      <wps:wsp>
                        <wps:cNvPr id="27" name="Rectangle 27"/>
                        <wps:cNvSpPr/>
                        <wps:spPr>
                          <a:xfrm>
                            <a:off x="2906878" y="2067504"/>
                            <a:ext cx="2186086" cy="1698172"/>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EBCF8" w14:textId="77777777" w:rsidR="004D0315" w:rsidRDefault="004D0315" w:rsidP="004D0315">
                              <w:pPr>
                                <w:spacing w:line="240" w:lineRule="auto"/>
                                <w:rPr>
                                  <w:sz w:val="24"/>
                                  <w:szCs w:val="24"/>
                                </w:rPr>
                              </w:pPr>
                              <w:r>
                                <w:rPr>
                                  <w:kern w:val="24"/>
                                  <w:lang w:val="en-US"/>
                                </w:rPr>
                                <w:t>Stress Testing</w:t>
                              </w:r>
                            </w:p>
                            <w:p w14:paraId="1494649E" w14:textId="77777777" w:rsidR="004D0315" w:rsidRDefault="004D0315" w:rsidP="004D0315">
                              <w:pPr>
                                <w:spacing w:line="240" w:lineRule="auto"/>
                              </w:pPr>
                              <w:r>
                                <w:rPr>
                                  <w:kern w:val="24"/>
                                  <w:lang w:val="en-US"/>
                                </w:rPr>
                                <w:t>Security Testing</w:t>
                              </w:r>
                            </w:p>
                          </w:txbxContent>
                        </wps:txbx>
                        <wps:bodyPr rtlCol="0" anchor="ctr"/>
                      </wps:wsp>
                      <wps:wsp>
                        <wps:cNvPr id="28" name="Oval 28"/>
                        <wps:cNvSpPr/>
                        <wps:spPr>
                          <a:xfrm>
                            <a:off x="0" y="6610"/>
                            <a:ext cx="1124339" cy="550506"/>
                          </a:xfrm>
                          <a:prstGeom prst="ellips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4B1CE" w14:textId="77777777" w:rsidR="004D0315" w:rsidRDefault="004D0315" w:rsidP="004D0315">
                              <w:pPr>
                                <w:jc w:val="center"/>
                                <w:rPr>
                                  <w:sz w:val="24"/>
                                  <w:szCs w:val="24"/>
                                </w:rPr>
                              </w:pPr>
                              <w:r>
                                <w:rPr>
                                  <w:kern w:val="24"/>
                                  <w:sz w:val="20"/>
                                  <w:szCs w:val="20"/>
                                  <w:lang w:val="en-US"/>
                                </w:rPr>
                                <w:t>Automated</w:t>
                              </w:r>
                            </w:p>
                          </w:txbxContent>
                        </wps:txbx>
                        <wps:bodyPr rtlCol="0" anchor="ctr"/>
                      </wps:wsp>
                      <wps:wsp>
                        <wps:cNvPr id="29" name="TextBox 22"/>
                        <wps:cNvSpPr txBox="1"/>
                        <wps:spPr>
                          <a:xfrm>
                            <a:off x="2465606" y="1688469"/>
                            <a:ext cx="427990" cy="661670"/>
                          </a:xfrm>
                          <a:prstGeom prst="rect">
                            <a:avLst/>
                          </a:prstGeom>
                          <a:noFill/>
                        </wps:spPr>
                        <wps:txbx>
                          <w:txbxContent>
                            <w:p w14:paraId="2F85EC5A" w14:textId="77777777" w:rsidR="004D0315" w:rsidRDefault="004D0315" w:rsidP="004D0315">
                              <w:pPr>
                                <w:rPr>
                                  <w:sz w:val="24"/>
                                  <w:szCs w:val="24"/>
                                </w:rPr>
                              </w:pPr>
                              <w:r>
                                <w:rPr>
                                  <w:kern w:val="24"/>
                                  <w:sz w:val="36"/>
                                  <w:szCs w:val="36"/>
                                  <w:lang w:val="en-US"/>
                                </w:rPr>
                                <w:t>Q1</w:t>
                              </w:r>
                            </w:p>
                          </w:txbxContent>
                        </wps:txbx>
                        <wps:bodyPr wrap="none" rtlCol="0">
                          <a:spAutoFit/>
                        </wps:bodyPr>
                      </wps:wsp>
                      <wps:wsp>
                        <wps:cNvPr id="30" name="TextBox 23"/>
                        <wps:cNvSpPr txBox="1"/>
                        <wps:spPr>
                          <a:xfrm>
                            <a:off x="2858864" y="1688470"/>
                            <a:ext cx="490855" cy="661670"/>
                          </a:xfrm>
                          <a:prstGeom prst="rect">
                            <a:avLst/>
                          </a:prstGeom>
                          <a:noFill/>
                        </wps:spPr>
                        <wps:txbx>
                          <w:txbxContent>
                            <w:p w14:paraId="3FC8FB3B" w14:textId="77777777" w:rsidR="004D0315" w:rsidRDefault="004D0315" w:rsidP="004D0315">
                              <w:pPr>
                                <w:rPr>
                                  <w:sz w:val="24"/>
                                  <w:szCs w:val="24"/>
                                </w:rPr>
                              </w:pPr>
                              <w:r>
                                <w:rPr>
                                  <w:kern w:val="24"/>
                                  <w:sz w:val="36"/>
                                  <w:szCs w:val="36"/>
                                  <w:lang w:val="en-US"/>
                                </w:rPr>
                                <w:t>Q2</w:t>
                              </w:r>
                            </w:p>
                          </w:txbxContent>
                        </wps:txbx>
                        <wps:bodyPr wrap="none" rtlCol="0">
                          <a:spAutoFit/>
                        </wps:bodyPr>
                      </wps:wsp>
                      <wps:wsp>
                        <wps:cNvPr id="31" name="TextBox 24"/>
                        <wps:cNvSpPr txBox="1"/>
                        <wps:spPr>
                          <a:xfrm>
                            <a:off x="2438122" y="2019880"/>
                            <a:ext cx="481965" cy="661670"/>
                          </a:xfrm>
                          <a:prstGeom prst="rect">
                            <a:avLst/>
                          </a:prstGeom>
                          <a:noFill/>
                        </wps:spPr>
                        <wps:txbx>
                          <w:txbxContent>
                            <w:p w14:paraId="1C5AEBAA" w14:textId="77777777" w:rsidR="004D0315" w:rsidRDefault="004D0315" w:rsidP="004D0315">
                              <w:pPr>
                                <w:rPr>
                                  <w:sz w:val="24"/>
                                  <w:szCs w:val="24"/>
                                </w:rPr>
                              </w:pPr>
                              <w:r>
                                <w:rPr>
                                  <w:kern w:val="24"/>
                                  <w:sz w:val="36"/>
                                  <w:szCs w:val="36"/>
                                  <w:lang w:val="en-US"/>
                                </w:rPr>
                                <w:t>Q3</w:t>
                              </w:r>
                            </w:p>
                          </w:txbxContent>
                        </wps:txbx>
                        <wps:bodyPr wrap="none" rtlCol="0">
                          <a:spAutoFit/>
                        </wps:bodyPr>
                      </wps:wsp>
                      <wps:wsp>
                        <wps:cNvPr id="32" name="TextBox 25"/>
                        <wps:cNvSpPr txBox="1"/>
                        <wps:spPr>
                          <a:xfrm>
                            <a:off x="2858864" y="2019880"/>
                            <a:ext cx="481330" cy="661670"/>
                          </a:xfrm>
                          <a:prstGeom prst="rect">
                            <a:avLst/>
                          </a:prstGeom>
                          <a:noFill/>
                        </wps:spPr>
                        <wps:txbx>
                          <w:txbxContent>
                            <w:p w14:paraId="670F9B71" w14:textId="77777777" w:rsidR="004D0315" w:rsidRDefault="004D0315" w:rsidP="004D0315">
                              <w:pPr>
                                <w:rPr>
                                  <w:sz w:val="24"/>
                                  <w:szCs w:val="24"/>
                                </w:rPr>
                              </w:pPr>
                              <w:r>
                                <w:rPr>
                                  <w:kern w:val="24"/>
                                  <w:sz w:val="36"/>
                                  <w:szCs w:val="36"/>
                                  <w:lang w:val="en-US"/>
                                </w:rPr>
                                <w:t>Q4</w:t>
                              </w:r>
                            </w:p>
                          </w:txbxContent>
                        </wps:txbx>
                        <wps:bodyPr wrap="none" rtlCol="0">
                          <a:spAutoFit/>
                        </wps:bodyPr>
                      </wps:wsp>
                      <wps:wsp>
                        <wps:cNvPr id="33" name="Oval 33"/>
                        <wps:cNvSpPr/>
                        <wps:spPr>
                          <a:xfrm>
                            <a:off x="4652173" y="6610"/>
                            <a:ext cx="1124339" cy="550506"/>
                          </a:xfrm>
                          <a:prstGeom prst="ellips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B3137" w14:textId="77777777" w:rsidR="004D0315" w:rsidRDefault="004D0315" w:rsidP="004D0315">
                              <w:pPr>
                                <w:jc w:val="center"/>
                                <w:rPr>
                                  <w:sz w:val="24"/>
                                  <w:szCs w:val="24"/>
                                </w:rPr>
                              </w:pPr>
                              <w:r>
                                <w:rPr>
                                  <w:kern w:val="24"/>
                                  <w:sz w:val="20"/>
                                  <w:szCs w:val="20"/>
                                  <w:lang w:val="en-US"/>
                                </w:rPr>
                                <w:t>Manual &amp;</w:t>
                              </w:r>
                            </w:p>
                            <w:p w14:paraId="7A2BEBC9" w14:textId="77777777" w:rsidR="004D0315" w:rsidRDefault="004D0315" w:rsidP="004D0315">
                              <w:pPr>
                                <w:jc w:val="center"/>
                              </w:pPr>
                              <w:r>
                                <w:rPr>
                                  <w:kern w:val="24"/>
                                  <w:sz w:val="20"/>
                                  <w:szCs w:val="20"/>
                                  <w:lang w:val="en-US"/>
                                </w:rPr>
                                <w:t>Automated</w:t>
                              </w:r>
                            </w:p>
                          </w:txbxContent>
                        </wps:txbx>
                        <wps:bodyPr rtlCol="0" anchor="ctr"/>
                      </wps:wsp>
                      <wps:wsp>
                        <wps:cNvPr id="34" name="Oval 34"/>
                        <wps:cNvSpPr/>
                        <wps:spPr>
                          <a:xfrm>
                            <a:off x="0" y="3490423"/>
                            <a:ext cx="1124339" cy="550506"/>
                          </a:xfrm>
                          <a:prstGeom prst="ellips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171F0" w14:textId="77777777" w:rsidR="004D0315" w:rsidRDefault="004D0315" w:rsidP="004D0315">
                              <w:pPr>
                                <w:jc w:val="center"/>
                                <w:rPr>
                                  <w:sz w:val="24"/>
                                  <w:szCs w:val="24"/>
                                </w:rPr>
                              </w:pPr>
                              <w:r>
                                <w:rPr>
                                  <w:kern w:val="24"/>
                                  <w:sz w:val="20"/>
                                  <w:szCs w:val="20"/>
                                  <w:lang w:val="en-US"/>
                                </w:rPr>
                                <w:t>Manual</w:t>
                              </w:r>
                            </w:p>
                          </w:txbxContent>
                        </wps:txbx>
                        <wps:bodyPr rtlCol="0" anchor="ctr"/>
                      </wps:wsp>
                      <wps:wsp>
                        <wps:cNvPr id="35" name="Oval 35"/>
                        <wps:cNvSpPr/>
                        <wps:spPr>
                          <a:xfrm>
                            <a:off x="4652172" y="3488677"/>
                            <a:ext cx="1124339" cy="550506"/>
                          </a:xfrm>
                          <a:prstGeom prst="ellipse">
                            <a:avLst/>
                          </a:prstGeom>
                          <a:solidFill>
                            <a:schemeClr val="bg1">
                              <a:lumMod val="8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CB7AB" w14:textId="77777777" w:rsidR="004D0315" w:rsidRDefault="004D0315" w:rsidP="004D0315">
                              <w:pPr>
                                <w:jc w:val="center"/>
                                <w:rPr>
                                  <w:sz w:val="24"/>
                                  <w:szCs w:val="24"/>
                                </w:rPr>
                              </w:pPr>
                              <w:r>
                                <w:rPr>
                                  <w:kern w:val="24"/>
                                  <w:sz w:val="20"/>
                                  <w:szCs w:val="20"/>
                                  <w:lang w:val="en-US"/>
                                </w:rPr>
                                <w:t>Tools</w:t>
                              </w:r>
                            </w:p>
                          </w:txbxContent>
                        </wps:txbx>
                        <wps:bodyPr rtlCol="0" anchor="ctr"/>
                      </wps:wsp>
                      <wps:wsp>
                        <wps:cNvPr id="36" name="TextBox 30"/>
                        <wps:cNvSpPr txBox="1"/>
                        <wps:spPr>
                          <a:xfrm>
                            <a:off x="2208560" y="-39757"/>
                            <a:ext cx="1209040" cy="499110"/>
                          </a:xfrm>
                          <a:prstGeom prst="rect">
                            <a:avLst/>
                          </a:prstGeom>
                          <a:noFill/>
                        </wps:spPr>
                        <wps:txbx>
                          <w:txbxContent>
                            <w:p w14:paraId="279EC66F" w14:textId="77777777" w:rsidR="004D0315" w:rsidRDefault="004D0315" w:rsidP="004D0315">
                              <w:pPr>
                                <w:rPr>
                                  <w:sz w:val="24"/>
                                  <w:szCs w:val="24"/>
                                </w:rPr>
                              </w:pPr>
                              <w:r>
                                <w:rPr>
                                  <w:b/>
                                  <w:bCs/>
                                  <w:kern w:val="24"/>
                                  <w:lang w:val="en-US"/>
                                </w:rPr>
                                <w:t>Business Facing</w:t>
                              </w:r>
                            </w:p>
                          </w:txbxContent>
                        </wps:txbx>
                        <wps:bodyPr wrap="none" rtlCol="0">
                          <a:spAutoFit/>
                        </wps:bodyPr>
                      </wps:wsp>
                      <wps:wsp>
                        <wps:cNvPr id="37" name="TextBox 31"/>
                        <wps:cNvSpPr txBox="1"/>
                        <wps:spPr>
                          <a:xfrm>
                            <a:off x="288113" y="1204215"/>
                            <a:ext cx="597535" cy="1393825"/>
                          </a:xfrm>
                          <a:prstGeom prst="rect">
                            <a:avLst/>
                          </a:prstGeom>
                          <a:noFill/>
                        </wps:spPr>
                        <wps:txbx>
                          <w:txbxContent>
                            <w:p w14:paraId="112F5A59" w14:textId="77777777" w:rsidR="004D0315" w:rsidRDefault="004D0315" w:rsidP="004D0315">
                              <w:pPr>
                                <w:rPr>
                                  <w:sz w:val="24"/>
                                  <w:szCs w:val="24"/>
                                </w:rPr>
                              </w:pPr>
                              <w:r>
                                <w:rPr>
                                  <w:b/>
                                  <w:bCs/>
                                  <w:kern w:val="24"/>
                                  <w:lang w:val="en-US"/>
                                </w:rPr>
                                <w:t>Supporting the Team</w:t>
                              </w:r>
                            </w:p>
                          </w:txbxContent>
                        </wps:txbx>
                        <wps:bodyPr vert="vert270" wrap="none" rtlCol="0">
                          <a:spAutoFit/>
                        </wps:bodyPr>
                      </wps:wsp>
                      <wps:wsp>
                        <wps:cNvPr id="38" name="TextBox 32"/>
                        <wps:cNvSpPr txBox="1"/>
                        <wps:spPr>
                          <a:xfrm>
                            <a:off x="2138716" y="3724520"/>
                            <a:ext cx="1404620" cy="499110"/>
                          </a:xfrm>
                          <a:prstGeom prst="rect">
                            <a:avLst/>
                          </a:prstGeom>
                          <a:noFill/>
                        </wps:spPr>
                        <wps:txbx>
                          <w:txbxContent>
                            <w:p w14:paraId="60A9BE3E" w14:textId="77777777" w:rsidR="004D0315" w:rsidRDefault="004D0315" w:rsidP="004D0315">
                              <w:pPr>
                                <w:rPr>
                                  <w:sz w:val="24"/>
                                  <w:szCs w:val="24"/>
                                </w:rPr>
                              </w:pPr>
                              <w:r>
                                <w:rPr>
                                  <w:b/>
                                  <w:bCs/>
                                  <w:kern w:val="24"/>
                                  <w:lang w:val="en-US"/>
                                </w:rPr>
                                <w:t>Technology Facing</w:t>
                              </w:r>
                            </w:p>
                          </w:txbxContent>
                        </wps:txbx>
                        <wps:bodyPr wrap="none" rtlCol="0">
                          <a:spAutoFit/>
                        </wps:bodyPr>
                      </wps:wsp>
                      <wps:wsp>
                        <wps:cNvPr id="39" name="TextBox 33"/>
                        <wps:cNvSpPr txBox="1"/>
                        <wps:spPr>
                          <a:xfrm>
                            <a:off x="5017256" y="1410767"/>
                            <a:ext cx="597535" cy="1088390"/>
                          </a:xfrm>
                          <a:prstGeom prst="rect">
                            <a:avLst/>
                          </a:prstGeom>
                          <a:noFill/>
                        </wps:spPr>
                        <wps:txbx>
                          <w:txbxContent>
                            <w:p w14:paraId="6AF431AA" w14:textId="77777777" w:rsidR="004D0315" w:rsidRDefault="004D0315" w:rsidP="004D0315">
                              <w:pPr>
                                <w:rPr>
                                  <w:sz w:val="24"/>
                                  <w:szCs w:val="24"/>
                                </w:rPr>
                              </w:pPr>
                              <w:r>
                                <w:rPr>
                                  <w:b/>
                                  <w:bCs/>
                                  <w:kern w:val="24"/>
                                  <w:lang w:val="en-US"/>
                                </w:rPr>
                                <w:t>Critique Product</w:t>
                              </w:r>
                            </w:p>
                          </w:txbxContent>
                        </wps:txbx>
                        <wps:bodyPr vert="vert270" wrap="none" rtlCol="0">
                          <a:spAutoFit/>
                        </wps:bodyPr>
                      </wps:wsp>
                    </wpg:wgp>
                  </a:graphicData>
                </a:graphic>
                <wp14:sizeRelV relativeFrom="margin">
                  <wp14:pctHeight>0</wp14:pctHeight>
                </wp14:sizeRelV>
              </wp:anchor>
            </w:drawing>
          </mc:Choice>
          <mc:Fallback>
            <w:pict>
              <v:group w14:anchorId="2D6B37E0" id="Group 35" o:spid="_x0000_s1027" style="position:absolute;margin-left:1.25pt;margin-top:4.65pt;width:454.85pt;height:335.7pt;z-index:251662336;mso-height-relative:margin" coordorigin=",-397" coordsize="57765,4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">
                <v:rect id="Rectangle 24" o:spid="_x0000_s1028" style="position:absolute;left:29068;top:3693;width:21861;height:16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" fillcolor="#deeaf6 [664]" strokecolor="black [3213]" strokeweight="1pt">
                  <v:textbox>
                    <w:txbxContent>
                      <w:p w14:paraId="7592FA15" w14:textId="77777777" w:rsidR="004D0315" w:rsidRDefault="004D0315" w:rsidP="004D0315">
                        <w:pPr>
                          <w:spacing w:line="240" w:lineRule="auto"/>
                          <w:rPr>
                            <w:sz w:val="24"/>
                            <w:szCs w:val="24"/>
                          </w:rPr>
                        </w:pPr>
                        <w:r>
                          <w:rPr>
                            <w:kern w:val="24"/>
                          </w:rPr>
                          <w:t>Functional Tests</w:t>
                        </w:r>
                      </w:p>
                      <w:p w14:paraId="2290DDFC" w14:textId="77777777" w:rsidR="004D0315" w:rsidRDefault="004D0315" w:rsidP="004D0315">
                        <w:pPr>
                          <w:spacing w:line="240" w:lineRule="auto"/>
                        </w:pPr>
                        <w:r>
                          <w:rPr>
                            <w:kern w:val="24"/>
                          </w:rPr>
                          <w:t>Examples</w:t>
                        </w:r>
                      </w:p>
                      <w:p w14:paraId="2AA0C4D2" w14:textId="77777777" w:rsidR="004D0315" w:rsidRDefault="004D0315" w:rsidP="004D0315">
                        <w:pPr>
                          <w:spacing w:line="240" w:lineRule="auto"/>
                        </w:pPr>
                        <w:r>
                          <w:rPr>
                            <w:kern w:val="24"/>
                          </w:rPr>
                          <w:t>Story Tests</w:t>
                        </w:r>
                      </w:p>
                      <w:p w14:paraId="74AB6F92" w14:textId="77777777" w:rsidR="004D0315" w:rsidRDefault="004D0315" w:rsidP="004D0315">
                        <w:pPr>
                          <w:spacing w:line="240" w:lineRule="auto"/>
                        </w:pPr>
                        <w:r>
                          <w:rPr>
                            <w:kern w:val="24"/>
                          </w:rPr>
                          <w:t>Prototypes</w:t>
                        </w:r>
                      </w:p>
                      <w:p w14:paraId="6FE43896" w14:textId="77777777" w:rsidR="004D0315" w:rsidRDefault="004D0315" w:rsidP="004D0315">
                        <w:pPr>
                          <w:spacing w:line="240" w:lineRule="auto"/>
                        </w:pPr>
                        <w:r>
                          <w:rPr>
                            <w:kern w:val="24"/>
                          </w:rPr>
                          <w:t>Simulation</w:t>
                        </w:r>
                      </w:p>
                    </w:txbxContent>
                  </v:textbox>
                </v:rect>
                <v:rect id="Rectangle 25" o:spid="_x0000_s1029" style="position:absolute;left:7207;top:20675;width:21861;height:1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" fillcolor="#fbe4d5 [661]" strokecolor="black [3213]" strokeweight="1pt">
                  <v:textbox>
                    <w:txbxContent>
                      <w:p w14:paraId="215BB8C6" w14:textId="77777777" w:rsidR="004D0315" w:rsidRDefault="004D0315" w:rsidP="004D0315">
                        <w:pPr>
                          <w:spacing w:line="240" w:lineRule="auto"/>
                          <w:rPr>
                            <w:sz w:val="24"/>
                            <w:szCs w:val="24"/>
                          </w:rPr>
                        </w:pPr>
                        <w:r>
                          <w:rPr>
                            <w:kern w:val="24"/>
                            <w:lang w:val="en-US"/>
                          </w:rPr>
                          <w:t>Exploratory Testing</w:t>
                        </w:r>
                      </w:p>
                      <w:p w14:paraId="56CC3528" w14:textId="77777777" w:rsidR="004D0315" w:rsidRDefault="004D0315" w:rsidP="004D0315">
                        <w:pPr>
                          <w:spacing w:line="240" w:lineRule="auto"/>
                        </w:pPr>
                        <w:r>
                          <w:rPr>
                            <w:kern w:val="24"/>
                            <w:lang w:val="en-US"/>
                          </w:rPr>
                          <w:t>Scenarios</w:t>
                        </w:r>
                      </w:p>
                      <w:p w14:paraId="73202654" w14:textId="77777777" w:rsidR="004D0315" w:rsidRDefault="004D0315" w:rsidP="004D0315">
                        <w:pPr>
                          <w:spacing w:line="240" w:lineRule="auto"/>
                        </w:pPr>
                        <w:r>
                          <w:rPr>
                            <w:kern w:val="24"/>
                            <w:lang w:val="en-US"/>
                          </w:rPr>
                          <w:t>Usability Testing</w:t>
                        </w:r>
                      </w:p>
                      <w:p w14:paraId="336B6CD0" w14:textId="77777777" w:rsidR="004D0315" w:rsidRDefault="004D0315" w:rsidP="004D0315">
                        <w:pPr>
                          <w:spacing w:line="240" w:lineRule="auto"/>
                        </w:pPr>
                        <w:r>
                          <w:rPr>
                            <w:kern w:val="24"/>
                            <w:lang w:val="en-US"/>
                          </w:rPr>
                          <w:t>User Acceptance Testing (UAT)</w:t>
                        </w:r>
                      </w:p>
                      <w:p w14:paraId="3B3A2AA0" w14:textId="77777777" w:rsidR="004D0315" w:rsidRDefault="004D0315" w:rsidP="004D0315">
                        <w:pPr>
                          <w:spacing w:line="240" w:lineRule="auto"/>
                        </w:pPr>
                        <w:r>
                          <w:rPr>
                            <w:kern w:val="24"/>
                            <w:lang w:val="en-US"/>
                          </w:rPr>
                          <w:t>Alpha/Beta Testing</w:t>
                        </w:r>
                      </w:p>
                    </w:txbxContent>
                  </v:textbox>
                </v:rect>
                <v:rect id="Rectangle 26" o:spid="_x0000_s1030" style="position:absolute;left:7207;top:3693;width:21861;height:16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" fillcolor="#e2efd9 [665]" strokecolor="black [3213]" strokeweight="1pt">
                  <v:textbox>
                    <w:txbxContent>
                      <w:p w14:paraId="41820568" w14:textId="77777777" w:rsidR="004D0315" w:rsidRDefault="004D0315" w:rsidP="004D0315">
                        <w:pPr>
                          <w:spacing w:line="240" w:lineRule="auto"/>
                          <w:rPr>
                            <w:sz w:val="24"/>
                            <w:szCs w:val="24"/>
                          </w:rPr>
                        </w:pPr>
                        <w:r>
                          <w:rPr>
                            <w:lang w:val="en-US"/>
                          </w:rPr>
                          <w:t>Unit Tests</w:t>
                        </w:r>
                      </w:p>
                      <w:p w14:paraId="341632FC" w14:textId="77777777" w:rsidR="004D0315" w:rsidRDefault="004D0315" w:rsidP="004D0315">
                        <w:pPr>
                          <w:spacing w:line="240" w:lineRule="auto"/>
                        </w:pPr>
                        <w:r>
                          <w:rPr>
                            <w:lang w:val="en-US"/>
                          </w:rPr>
                          <w:t>Component Test</w:t>
                        </w:r>
                      </w:p>
                    </w:txbxContent>
                  </v:textbox>
                </v:rect>
                <v:rect id="Rectangle 27" o:spid="_x0000_s1031" style="position:absolute;left:29068;top:20675;width:21861;height:16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" fillcolor="#fff2cc [663]" strokecolor="black [3213]" strokeweight="1pt">
                  <v:textbox>
                    <w:txbxContent>
                      <w:p w14:paraId="52AEBCF8" w14:textId="77777777" w:rsidR="004D0315" w:rsidRDefault="004D0315" w:rsidP="004D0315">
                        <w:pPr>
                          <w:spacing w:line="240" w:lineRule="auto"/>
                          <w:rPr>
                            <w:sz w:val="24"/>
                            <w:szCs w:val="24"/>
                          </w:rPr>
                        </w:pPr>
                        <w:r>
                          <w:rPr>
                            <w:kern w:val="24"/>
                            <w:lang w:val="en-US"/>
                          </w:rPr>
                          <w:t>Stress Testing</w:t>
                        </w:r>
                      </w:p>
                      <w:p w14:paraId="1494649E" w14:textId="77777777" w:rsidR="004D0315" w:rsidRDefault="004D0315" w:rsidP="004D0315">
                        <w:pPr>
                          <w:spacing w:line="240" w:lineRule="auto"/>
                        </w:pPr>
                        <w:r>
                          <w:rPr>
                            <w:kern w:val="24"/>
                            <w:lang w:val="en-US"/>
                          </w:rPr>
                          <w:t>Security Testing</w:t>
                        </w:r>
                      </w:p>
                    </w:txbxContent>
                  </v:textbox>
                </v:rect>
                <v:oval id="Oval 28" o:spid="_x0000_s1032" style="position:absolute;top:66;width:11243;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" fillcolor="#d8d8d8 [2732]" strokecolor="#7f7f7f [1612]" strokeweight="1pt">
                  <v:stroke joinstyle="miter"/>
                  <v:textbox>
                    <w:txbxContent>
                      <w:p w14:paraId="1BE4B1CE" w14:textId="77777777" w:rsidR="004D0315" w:rsidRDefault="004D0315" w:rsidP="004D0315">
                        <w:pPr>
                          <w:jc w:val="center"/>
                          <w:rPr>
                            <w:sz w:val="24"/>
                            <w:szCs w:val="24"/>
                          </w:rPr>
                        </w:pPr>
                        <w:r>
                          <w:rPr>
                            <w:kern w:val="24"/>
                            <w:sz w:val="20"/>
                            <w:szCs w:val="20"/>
                            <w:lang w:val="en-US"/>
                          </w:rPr>
                          <w:t>Automated</w:t>
                        </w:r>
                      </w:p>
                    </w:txbxContent>
                  </v:textbox>
                </v:oval>
                <v:shape id="TextBox 22" o:spid="_x0000_s1033" type="#_x0000_t202" style="position:absolute;left:24656;top:16884;width:4279;height:6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2F85EC5A" w14:textId="77777777" w:rsidR="004D0315" w:rsidRDefault="004D0315" w:rsidP="004D0315">
                        <w:pPr>
                          <w:rPr>
                            <w:sz w:val="24"/>
                            <w:szCs w:val="24"/>
                          </w:rPr>
                        </w:pPr>
                        <w:r>
                          <w:rPr>
                            <w:kern w:val="24"/>
                            <w:sz w:val="36"/>
                            <w:szCs w:val="36"/>
                            <w:lang w:val="en-US"/>
                          </w:rPr>
                          <w:t>Q1</w:t>
                        </w:r>
                      </w:p>
                    </w:txbxContent>
                  </v:textbox>
                </v:shape>
                <v:shape id="TextBox 23" o:spid="_x0000_s1034" type="#_x0000_t202" style="position:absolute;left:28588;top:16884;width:4909;height:6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FC8FB3B" w14:textId="77777777" w:rsidR="004D0315" w:rsidRDefault="004D0315" w:rsidP="004D0315">
                        <w:pPr>
                          <w:rPr>
                            <w:sz w:val="24"/>
                            <w:szCs w:val="24"/>
                          </w:rPr>
                        </w:pPr>
                        <w:r>
                          <w:rPr>
                            <w:kern w:val="24"/>
                            <w:sz w:val="36"/>
                            <w:szCs w:val="36"/>
                            <w:lang w:val="en-US"/>
                          </w:rPr>
                          <w:t>Q2</w:t>
                        </w:r>
                      </w:p>
                    </w:txbxContent>
                  </v:textbox>
                </v:shape>
                <v:shape id="TextBox 24" o:spid="_x0000_s1035" type="#_x0000_t202" style="position:absolute;left:24381;top:20198;width:4819;height:6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1C5AEBAA" w14:textId="77777777" w:rsidR="004D0315" w:rsidRDefault="004D0315" w:rsidP="004D0315">
                        <w:pPr>
                          <w:rPr>
                            <w:sz w:val="24"/>
                            <w:szCs w:val="24"/>
                          </w:rPr>
                        </w:pPr>
                        <w:r>
                          <w:rPr>
                            <w:kern w:val="24"/>
                            <w:sz w:val="36"/>
                            <w:szCs w:val="36"/>
                            <w:lang w:val="en-US"/>
                          </w:rPr>
                          <w:t>Q3</w:t>
                        </w:r>
                      </w:p>
                    </w:txbxContent>
                  </v:textbox>
                </v:shape>
                <v:shape id="TextBox 25" o:spid="_x0000_s1036" type="#_x0000_t202" style="position:absolute;left:28588;top:20198;width:4813;height:6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670F9B71" w14:textId="77777777" w:rsidR="004D0315" w:rsidRDefault="004D0315" w:rsidP="004D0315">
                        <w:pPr>
                          <w:rPr>
                            <w:sz w:val="24"/>
                            <w:szCs w:val="24"/>
                          </w:rPr>
                        </w:pPr>
                        <w:r>
                          <w:rPr>
                            <w:kern w:val="24"/>
                            <w:sz w:val="36"/>
                            <w:szCs w:val="36"/>
                            <w:lang w:val="en-US"/>
                          </w:rPr>
                          <w:t>Q4</w:t>
                        </w:r>
                      </w:p>
                    </w:txbxContent>
                  </v:textbox>
                </v:shape>
                <v:oval id="Oval 33" o:spid="_x0000_s1037" style="position:absolute;left:46521;top:66;width:11244;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" fillcolor="#d8d8d8 [2732]" strokecolor="#7f7f7f [1612]" strokeweight="1pt">
                  <v:stroke joinstyle="miter"/>
                  <v:textbox>
                    <w:txbxContent>
                      <w:p w14:paraId="5CCB3137" w14:textId="77777777" w:rsidR="004D0315" w:rsidRDefault="004D0315" w:rsidP="004D0315">
                        <w:pPr>
                          <w:jc w:val="center"/>
                          <w:rPr>
                            <w:sz w:val="24"/>
                            <w:szCs w:val="24"/>
                          </w:rPr>
                        </w:pPr>
                        <w:r>
                          <w:rPr>
                            <w:kern w:val="24"/>
                            <w:sz w:val="20"/>
                            <w:szCs w:val="20"/>
                            <w:lang w:val="en-US"/>
                          </w:rPr>
                          <w:t>Manual &amp;</w:t>
                        </w:r>
                      </w:p>
                      <w:p w14:paraId="7A2BEBC9" w14:textId="77777777" w:rsidR="004D0315" w:rsidRDefault="004D0315" w:rsidP="004D0315">
                        <w:pPr>
                          <w:jc w:val="center"/>
                        </w:pPr>
                        <w:r>
                          <w:rPr>
                            <w:kern w:val="24"/>
                            <w:sz w:val="20"/>
                            <w:szCs w:val="20"/>
                            <w:lang w:val="en-US"/>
                          </w:rPr>
                          <w:t>Automated</w:t>
                        </w:r>
                      </w:p>
                    </w:txbxContent>
                  </v:textbox>
                </v:oval>
                <v:oval id="Oval 34" o:spid="_x0000_s1038" style="position:absolute;top:34904;width:11243;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" fillcolor="#d8d8d8 [2732]" strokecolor="#7f7f7f [1612]" strokeweight="1pt">
                  <v:stroke joinstyle="miter"/>
                  <v:textbox>
                    <w:txbxContent>
                      <w:p w14:paraId="020171F0" w14:textId="77777777" w:rsidR="004D0315" w:rsidRDefault="004D0315" w:rsidP="004D0315">
                        <w:pPr>
                          <w:jc w:val="center"/>
                          <w:rPr>
                            <w:sz w:val="24"/>
                            <w:szCs w:val="24"/>
                          </w:rPr>
                        </w:pPr>
                        <w:r>
                          <w:rPr>
                            <w:kern w:val="24"/>
                            <w:sz w:val="20"/>
                            <w:szCs w:val="20"/>
                            <w:lang w:val="en-US"/>
                          </w:rPr>
                          <w:t>Manual</w:t>
                        </w:r>
                      </w:p>
                    </w:txbxContent>
                  </v:textbox>
                </v:oval>
                <v:oval id="Oval 35" o:spid="_x0000_s1039" style="position:absolute;left:46521;top:34886;width:11244;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" fillcolor="#d8d8d8 [2732]" strokecolor="#7f7f7f [1612]" strokeweight="1pt">
                  <v:stroke joinstyle="miter"/>
                  <v:textbox>
                    <w:txbxContent>
                      <w:p w14:paraId="0C7CB7AB" w14:textId="77777777" w:rsidR="004D0315" w:rsidRDefault="004D0315" w:rsidP="004D0315">
                        <w:pPr>
                          <w:jc w:val="center"/>
                          <w:rPr>
                            <w:sz w:val="24"/>
                            <w:szCs w:val="24"/>
                          </w:rPr>
                        </w:pPr>
                        <w:r>
                          <w:rPr>
                            <w:kern w:val="24"/>
                            <w:sz w:val="20"/>
                            <w:szCs w:val="20"/>
                            <w:lang w:val="en-US"/>
                          </w:rPr>
                          <w:t>Tools</w:t>
                        </w:r>
                      </w:p>
                    </w:txbxContent>
                  </v:textbox>
                </v:oval>
                <v:shape id="TextBox 30" o:spid="_x0000_s1040" type="#_x0000_t202" style="position:absolute;left:22085;top:-397;width:12091;height:49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279EC66F" w14:textId="77777777" w:rsidR="004D0315" w:rsidRDefault="004D0315" w:rsidP="004D0315">
                        <w:pPr>
                          <w:rPr>
                            <w:sz w:val="24"/>
                            <w:szCs w:val="24"/>
                          </w:rPr>
                        </w:pPr>
                        <w:r>
                          <w:rPr>
                            <w:b/>
                            <w:bCs/>
                            <w:kern w:val="24"/>
                            <w:lang w:val="en-US"/>
                          </w:rPr>
                          <w:t>Business Facing</w:t>
                        </w:r>
                      </w:p>
                    </w:txbxContent>
                  </v:textbox>
                </v:shape>
                <v:shape id="TextBox 31" o:spid="_x0000_s1041" type="#_x0000_t202" style="position:absolute;left:2881;top:12042;width:5975;height:139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" filled="f" stroked="f">
                  <v:textbox style="layout-flow:vertical;mso-layout-flow-alt:bottom-to-top;mso-fit-shape-to-text:t">
                    <w:txbxContent>
                      <w:p w14:paraId="112F5A59" w14:textId="77777777" w:rsidR="004D0315" w:rsidRDefault="004D0315" w:rsidP="004D0315">
                        <w:pPr>
                          <w:rPr>
                            <w:sz w:val="24"/>
                            <w:szCs w:val="24"/>
                          </w:rPr>
                        </w:pPr>
                        <w:r>
                          <w:rPr>
                            <w:b/>
                            <w:bCs/>
                            <w:kern w:val="24"/>
                            <w:lang w:val="en-US"/>
                          </w:rPr>
                          <w:t>Supporting the Team</w:t>
                        </w:r>
                      </w:p>
                    </w:txbxContent>
                  </v:textbox>
                </v:shape>
                <v:shape id="TextBox 32" o:spid="_x0000_s1042" type="#_x0000_t202" style="position:absolute;left:21387;top:37245;width:14046;height:4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60A9BE3E" w14:textId="77777777" w:rsidR="004D0315" w:rsidRDefault="004D0315" w:rsidP="004D0315">
                        <w:pPr>
                          <w:rPr>
                            <w:sz w:val="24"/>
                            <w:szCs w:val="24"/>
                          </w:rPr>
                        </w:pPr>
                        <w:r>
                          <w:rPr>
                            <w:b/>
                            <w:bCs/>
                            <w:kern w:val="24"/>
                            <w:lang w:val="en-US"/>
                          </w:rPr>
                          <w:t>Technology Facing</w:t>
                        </w:r>
                      </w:p>
                    </w:txbxContent>
                  </v:textbox>
                </v:shape>
                <v:shape id="TextBox 33" o:spid="_x0000_s1043" type="#_x0000_t202" style="position:absolute;left:50172;top:14107;width:5975;height:10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" filled="f" stroked="f">
                  <v:textbox style="layout-flow:vertical;mso-layout-flow-alt:bottom-to-top;mso-fit-shape-to-text:t">
                    <w:txbxContent>
                      <w:p w14:paraId="6AF431AA" w14:textId="77777777" w:rsidR="004D0315" w:rsidRDefault="004D0315" w:rsidP="004D0315">
                        <w:pPr>
                          <w:rPr>
                            <w:sz w:val="24"/>
                            <w:szCs w:val="24"/>
                          </w:rPr>
                        </w:pPr>
                        <w:r>
                          <w:rPr>
                            <w:b/>
                            <w:bCs/>
                            <w:kern w:val="24"/>
                            <w:lang w:val="en-US"/>
                          </w:rPr>
                          <w:t>Critique Product</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14:anchorId="67495674" wp14:editId="6D0748AE">
                <wp:simplePos x="0" y="0"/>
                <wp:positionH relativeFrom="column">
                  <wp:posOffset>19050</wp:posOffset>
                </wp:positionH>
                <wp:positionV relativeFrom="paragraph">
                  <wp:posOffset>222885</wp:posOffset>
                </wp:positionV>
                <wp:extent cx="5848350" cy="37242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5848350" cy="3724275"/>
                        </a:xfrm>
                        <a:prstGeom prst="rect">
                          <a:avLst/>
                        </a:prstGeom>
                        <a:solidFill>
                          <a:schemeClr val="lt1"/>
                        </a:solidFill>
                        <a:ln w="6350">
                          <a:noFill/>
                        </a:ln>
                      </wps:spPr>
                      <wps:txbx>
                        <w:txbxContent>
                          <w:p w14:paraId="5B3B8A3F" w14:textId="77777777" w:rsidR="004D0315" w:rsidRDefault="004D03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95674" id="Text Box 22" o:spid="_x0000_s1044" type="#_x0000_t202" style="position:absolute;margin-left:1.5pt;margin-top:17.55pt;width:460.5pt;height:29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" fillcolor="white [3201]" stroked="f" strokeweight=".5pt">
                <v:textbox>
                  <w:txbxContent>
                    <w:p w14:paraId="5B3B8A3F" w14:textId="77777777" w:rsidR="004D0315" w:rsidRDefault="004D0315"/>
                  </w:txbxContent>
                </v:textbox>
              </v:shape>
            </w:pict>
          </mc:Fallback>
        </mc:AlternateContent>
      </w:r>
    </w:p>
    <w:p w14:paraId="3B4CEBD5" w14:textId="77777777" w:rsidR="00E4349E" w:rsidRPr="00E4349E" w:rsidRDefault="00E4349E" w:rsidP="00E4349E">
      <w:pPr>
        <w:pStyle w:val="BodyText"/>
      </w:pPr>
    </w:p>
    <w:p w14:paraId="51DEFCCF" w14:textId="56F543EF" w:rsidR="00EC6839" w:rsidRDefault="00EC6839" w:rsidP="00EC6839">
      <w:pPr>
        <w:pStyle w:val="BodyText"/>
      </w:pPr>
    </w:p>
    <w:p w14:paraId="68A876C5" w14:textId="5537A769" w:rsidR="00EC6839" w:rsidRDefault="00EC6839" w:rsidP="00EC6839">
      <w:pPr>
        <w:pStyle w:val="BodyText"/>
      </w:pPr>
    </w:p>
    <w:p w14:paraId="531E53F1" w14:textId="050B2DF1" w:rsidR="00EC6839" w:rsidRDefault="00EC6839" w:rsidP="00EC6839">
      <w:pPr>
        <w:pStyle w:val="BodyText"/>
      </w:pPr>
    </w:p>
    <w:p w14:paraId="18EE1FB0" w14:textId="02427211" w:rsidR="00E4349E" w:rsidRDefault="00E4349E" w:rsidP="00EC6839">
      <w:pPr>
        <w:pStyle w:val="BodyText"/>
      </w:pPr>
    </w:p>
    <w:p w14:paraId="4A1EA275" w14:textId="6C1F3A0C" w:rsidR="00E4349E" w:rsidRDefault="00E4349E" w:rsidP="00EC6839">
      <w:pPr>
        <w:pStyle w:val="BodyText"/>
      </w:pPr>
    </w:p>
    <w:p w14:paraId="0502BFD8" w14:textId="03DA0B2C" w:rsidR="00E4349E" w:rsidRDefault="00E4349E" w:rsidP="00EC6839">
      <w:pPr>
        <w:pStyle w:val="BodyText"/>
      </w:pPr>
    </w:p>
    <w:p w14:paraId="5EEB552C" w14:textId="41D4ACE7" w:rsidR="00E4349E" w:rsidRDefault="00E4349E" w:rsidP="00EC6839">
      <w:pPr>
        <w:pStyle w:val="BodyText"/>
      </w:pPr>
    </w:p>
    <w:p w14:paraId="16F9E0CE" w14:textId="4DF94B17" w:rsidR="00E4349E" w:rsidRDefault="00E4349E" w:rsidP="00EC6839">
      <w:pPr>
        <w:pStyle w:val="BodyText"/>
      </w:pPr>
    </w:p>
    <w:p w14:paraId="6FC285B9" w14:textId="232F04A6" w:rsidR="00E4349E" w:rsidRDefault="00E4349E" w:rsidP="00EC6839">
      <w:pPr>
        <w:pStyle w:val="BodyText"/>
      </w:pPr>
    </w:p>
    <w:p w14:paraId="5DD21078" w14:textId="09C7FA08" w:rsidR="00E4349E" w:rsidRDefault="00E4349E" w:rsidP="00EC6839">
      <w:pPr>
        <w:pStyle w:val="BodyText"/>
      </w:pPr>
    </w:p>
    <w:p w14:paraId="57CFB7C8" w14:textId="4BABE3E4" w:rsidR="00E4349E" w:rsidRDefault="00E4349E" w:rsidP="00EC6839">
      <w:pPr>
        <w:pStyle w:val="BodyText"/>
      </w:pPr>
    </w:p>
    <w:p w14:paraId="1C5289C2" w14:textId="32632410" w:rsidR="00E4349E" w:rsidRDefault="00E4349E" w:rsidP="00EC6839">
      <w:pPr>
        <w:pStyle w:val="BodyText"/>
      </w:pPr>
    </w:p>
    <w:p w14:paraId="206B3BAD" w14:textId="78E114F9" w:rsidR="00E4349E" w:rsidRDefault="00E4349E" w:rsidP="00EC6839">
      <w:pPr>
        <w:pStyle w:val="BodyText"/>
      </w:pPr>
    </w:p>
    <w:p w14:paraId="6DEE94F5" w14:textId="4EBFB58C" w:rsidR="00E4349E" w:rsidRDefault="00E4349E" w:rsidP="00EC6839">
      <w:pPr>
        <w:pStyle w:val="BodyText"/>
      </w:pPr>
    </w:p>
    <w:p w14:paraId="77A11908" w14:textId="77777777" w:rsidR="00D4156E" w:rsidRDefault="00D4156E" w:rsidP="00AB3D9C">
      <w:pPr>
        <w:rPr>
          <w:b/>
          <w:bCs/>
          <w:sz w:val="24"/>
          <w:szCs w:val="24"/>
        </w:rPr>
      </w:pPr>
    </w:p>
    <w:p w14:paraId="622C3B6D" w14:textId="36A51EF3" w:rsidR="00E4349E" w:rsidRPr="00D4156E" w:rsidRDefault="00AB3D9C" w:rsidP="00AB3D9C">
      <w:pPr>
        <w:rPr>
          <w:b/>
          <w:bCs/>
          <w:sz w:val="24"/>
          <w:szCs w:val="24"/>
        </w:rPr>
      </w:pPr>
      <w:r w:rsidRPr="00D4156E">
        <w:rPr>
          <w:b/>
          <w:bCs/>
          <w:sz w:val="24"/>
          <w:szCs w:val="24"/>
        </w:rPr>
        <w:t>Agile Quadrant 1</w:t>
      </w:r>
    </w:p>
    <w:p w14:paraId="70163E12" w14:textId="149BF5D0" w:rsidR="00AB3D9C" w:rsidRPr="00AB3D9C" w:rsidRDefault="00AB3D9C" w:rsidP="00AB3D9C">
      <w:pPr>
        <w:rPr>
          <w:b/>
          <w:bCs/>
        </w:rPr>
      </w:pPr>
      <w:r>
        <w:rPr>
          <w:shd w:val="clear" w:color="auto" w:fill="FFFFFF"/>
        </w:rPr>
        <w:t>The internal code quality is the main focus in this quadrant, and it consists of test cases which are technology driven and are implemented to support the team, it includes</w:t>
      </w:r>
    </w:p>
    <w:p w14:paraId="4AF4FC13" w14:textId="77777777" w:rsidR="00AB3D9C" w:rsidRPr="00D87A9F" w:rsidRDefault="00AB3D9C" w:rsidP="00F84DF7">
      <w:pPr>
        <w:pStyle w:val="BodyText"/>
        <w:numPr>
          <w:ilvl w:val="0"/>
          <w:numId w:val="4"/>
        </w:numPr>
        <w:rPr>
          <w:rFonts w:ascii="Proxima Nova Alt Lt" w:hAnsi="Proxima Nova Alt Lt"/>
        </w:rPr>
      </w:pPr>
      <w:r w:rsidRPr="00D87A9F">
        <w:rPr>
          <w:rFonts w:ascii="Proxima Nova Alt Lt" w:hAnsi="Proxima Nova Alt Lt"/>
        </w:rPr>
        <w:t>Unit Tests</w:t>
      </w:r>
    </w:p>
    <w:p w14:paraId="33774988" w14:textId="3B96E6C2" w:rsidR="00AB3D9C" w:rsidRDefault="00AB3D9C" w:rsidP="00F84DF7">
      <w:pPr>
        <w:pStyle w:val="BodyText"/>
        <w:numPr>
          <w:ilvl w:val="0"/>
          <w:numId w:val="4"/>
        </w:numPr>
        <w:rPr>
          <w:rFonts w:ascii="Proxima Nova Alt Lt" w:hAnsi="Proxima Nova Alt Lt"/>
        </w:rPr>
      </w:pPr>
      <w:r w:rsidRPr="00D87A9F">
        <w:rPr>
          <w:rFonts w:ascii="Proxima Nova Alt Lt" w:hAnsi="Proxima Nova Alt Lt"/>
        </w:rPr>
        <w:t>Component Test</w:t>
      </w:r>
    </w:p>
    <w:p w14:paraId="271F80FC" w14:textId="77777777" w:rsidR="007F4818" w:rsidRDefault="007F4818" w:rsidP="007F4818">
      <w:pPr>
        <w:pStyle w:val="BodyText"/>
        <w:rPr>
          <w:rFonts w:ascii="Proxima Nova Alt Lt" w:hAnsi="Proxima Nova Alt Lt"/>
        </w:rPr>
      </w:pPr>
    </w:p>
    <w:p w14:paraId="489D30F8" w14:textId="22E1FBD0" w:rsidR="007F4818" w:rsidRDefault="007F4818" w:rsidP="007F4818">
      <w:pPr>
        <w:spacing w:before="0" w:after="100" w:afterAutospacing="1" w:line="240" w:lineRule="auto"/>
        <w:rPr>
          <w:b/>
          <w:bCs/>
          <w:lang w:eastAsia="en-ZA"/>
        </w:rPr>
      </w:pPr>
      <w:r w:rsidRPr="007F4818">
        <w:rPr>
          <w:b/>
          <w:bCs/>
          <w:lang w:eastAsia="en-ZA"/>
        </w:rPr>
        <w:t xml:space="preserve">Agile Quadrant </w:t>
      </w:r>
      <w:r w:rsidR="0033549F">
        <w:rPr>
          <w:b/>
          <w:bCs/>
          <w:lang w:eastAsia="en-ZA"/>
        </w:rPr>
        <w:t>2</w:t>
      </w:r>
    </w:p>
    <w:p w14:paraId="304E3DC5" w14:textId="0F4094BE" w:rsidR="007F4818" w:rsidRPr="007F4818" w:rsidRDefault="007F4818" w:rsidP="007F4818">
      <w:pPr>
        <w:rPr>
          <w:lang w:eastAsia="en-ZA"/>
        </w:rPr>
      </w:pPr>
      <w:r w:rsidRPr="007F4818">
        <w:rPr>
          <w:lang w:eastAsia="en-ZA"/>
        </w:rPr>
        <w:t>It contains test cases that are business driven and are implemented to support the team.  This Quadrant focuses on the requirements. The kind of test performed in this phase is</w:t>
      </w:r>
      <w:r>
        <w:rPr>
          <w:lang w:eastAsia="en-ZA"/>
        </w:rPr>
        <w:t>:</w:t>
      </w:r>
    </w:p>
    <w:p w14:paraId="44A46F61" w14:textId="2217B112" w:rsidR="007F4818" w:rsidRPr="007F4818" w:rsidRDefault="007F4818" w:rsidP="00F84DF7">
      <w:pPr>
        <w:pStyle w:val="ListParagraph"/>
        <w:numPr>
          <w:ilvl w:val="0"/>
          <w:numId w:val="7"/>
        </w:numPr>
        <w:rPr>
          <w:lang w:eastAsia="en-ZA"/>
        </w:rPr>
      </w:pPr>
      <w:r w:rsidRPr="007F4818">
        <w:rPr>
          <w:lang w:eastAsia="en-ZA"/>
        </w:rPr>
        <w:t xml:space="preserve">Testing of examples of possible scenarios and workflows </w:t>
      </w:r>
    </w:p>
    <w:p w14:paraId="7351BAA5" w14:textId="660CA14D" w:rsidR="007F4818" w:rsidRPr="007F4818" w:rsidRDefault="007F4818" w:rsidP="00F84DF7">
      <w:pPr>
        <w:pStyle w:val="ListParagraph"/>
        <w:numPr>
          <w:ilvl w:val="0"/>
          <w:numId w:val="7"/>
        </w:numPr>
        <w:rPr>
          <w:lang w:eastAsia="en-ZA"/>
        </w:rPr>
      </w:pPr>
      <w:r w:rsidRPr="007F4818">
        <w:rPr>
          <w:lang w:eastAsia="en-ZA"/>
        </w:rPr>
        <w:t xml:space="preserve">Testing of User experience such as prototypes </w:t>
      </w:r>
    </w:p>
    <w:p w14:paraId="2172470D" w14:textId="322F2990" w:rsidR="007F4818" w:rsidRPr="007F4818" w:rsidRDefault="007F4818" w:rsidP="00F84DF7">
      <w:pPr>
        <w:pStyle w:val="ListParagraph"/>
        <w:numPr>
          <w:ilvl w:val="0"/>
          <w:numId w:val="7"/>
        </w:numPr>
        <w:rPr>
          <w:lang w:eastAsia="en-ZA"/>
        </w:rPr>
      </w:pPr>
      <w:r w:rsidRPr="007F4818">
        <w:rPr>
          <w:lang w:eastAsia="en-ZA"/>
        </w:rPr>
        <w:lastRenderedPageBreak/>
        <w:t xml:space="preserve">Pair testing </w:t>
      </w:r>
    </w:p>
    <w:p w14:paraId="50F32C78" w14:textId="7A086503" w:rsidR="001939CF" w:rsidRDefault="001939CF" w:rsidP="001939CF">
      <w:pPr>
        <w:spacing w:before="0" w:after="100" w:afterAutospacing="1" w:line="240" w:lineRule="auto"/>
        <w:rPr>
          <w:b/>
          <w:bCs/>
          <w:lang w:eastAsia="en-ZA"/>
        </w:rPr>
      </w:pPr>
      <w:r w:rsidRPr="001939CF">
        <w:rPr>
          <w:b/>
          <w:bCs/>
          <w:lang w:eastAsia="en-ZA"/>
        </w:rPr>
        <w:t xml:space="preserve">Agile Quadrant </w:t>
      </w:r>
      <w:r w:rsidR="0033549F">
        <w:rPr>
          <w:b/>
          <w:bCs/>
          <w:lang w:eastAsia="en-ZA"/>
        </w:rPr>
        <w:t>3</w:t>
      </w:r>
    </w:p>
    <w:p w14:paraId="66059E76" w14:textId="56352C59" w:rsidR="001939CF" w:rsidRPr="001939CF" w:rsidRDefault="001939CF" w:rsidP="001939CF">
      <w:pPr>
        <w:spacing w:before="0" w:after="100" w:afterAutospacing="1" w:line="240" w:lineRule="auto"/>
        <w:rPr>
          <w:rFonts w:eastAsia="Times New Roman" w:cs="Times New Roman"/>
          <w:color w:val="222222"/>
          <w:lang w:eastAsia="en-ZA"/>
        </w:rPr>
      </w:pPr>
      <w:r w:rsidRPr="001939CF">
        <w:rPr>
          <w:rFonts w:eastAsia="Times New Roman" w:cs="Times New Roman"/>
          <w:color w:val="222222"/>
          <w:lang w:eastAsia="en-ZA"/>
        </w:rPr>
        <w:t xml:space="preserve">This quadrant provides feedback to quadrants one and two.  The test cases can be used as the basis to perform automation testing.  In this quadrant, many rounds of iteration reviews are carried out which builds confidence in the product.  The kind of testing done in this quadrant is </w:t>
      </w:r>
    </w:p>
    <w:p w14:paraId="009CF933" w14:textId="7058C798" w:rsidR="001939CF" w:rsidRPr="001939CF" w:rsidRDefault="001939CF" w:rsidP="00F84DF7">
      <w:pPr>
        <w:pStyle w:val="ListParagraph"/>
        <w:numPr>
          <w:ilvl w:val="0"/>
          <w:numId w:val="8"/>
        </w:numPr>
        <w:rPr>
          <w:lang w:eastAsia="en-ZA"/>
        </w:rPr>
      </w:pPr>
      <w:r w:rsidRPr="001939CF">
        <w:rPr>
          <w:lang w:eastAsia="en-ZA"/>
        </w:rPr>
        <w:t xml:space="preserve">Usability Testing </w:t>
      </w:r>
    </w:p>
    <w:p w14:paraId="2110D553" w14:textId="6B583DCA" w:rsidR="001939CF" w:rsidRPr="001939CF" w:rsidRDefault="001939CF" w:rsidP="00F84DF7">
      <w:pPr>
        <w:pStyle w:val="ListParagraph"/>
        <w:numPr>
          <w:ilvl w:val="0"/>
          <w:numId w:val="8"/>
        </w:numPr>
        <w:rPr>
          <w:lang w:eastAsia="en-ZA"/>
        </w:rPr>
      </w:pPr>
      <w:r w:rsidRPr="001939CF">
        <w:rPr>
          <w:lang w:eastAsia="en-ZA"/>
        </w:rPr>
        <w:t xml:space="preserve">Exploratory Testing </w:t>
      </w:r>
    </w:p>
    <w:p w14:paraId="1DD482AF" w14:textId="4774E4D1" w:rsidR="001939CF" w:rsidRPr="001939CF" w:rsidRDefault="001939CF" w:rsidP="00F84DF7">
      <w:pPr>
        <w:pStyle w:val="ListParagraph"/>
        <w:numPr>
          <w:ilvl w:val="0"/>
          <w:numId w:val="8"/>
        </w:numPr>
        <w:rPr>
          <w:lang w:eastAsia="en-ZA"/>
        </w:rPr>
      </w:pPr>
      <w:r w:rsidRPr="001939CF">
        <w:rPr>
          <w:lang w:eastAsia="en-ZA"/>
        </w:rPr>
        <w:t xml:space="preserve">Pair testing with customers </w:t>
      </w:r>
    </w:p>
    <w:p w14:paraId="7CA63505" w14:textId="4B1BEA3A" w:rsidR="001939CF" w:rsidRPr="001939CF" w:rsidRDefault="001939CF" w:rsidP="00F84DF7">
      <w:pPr>
        <w:pStyle w:val="ListParagraph"/>
        <w:numPr>
          <w:ilvl w:val="0"/>
          <w:numId w:val="8"/>
        </w:numPr>
        <w:rPr>
          <w:lang w:eastAsia="en-ZA"/>
        </w:rPr>
      </w:pPr>
      <w:r w:rsidRPr="001939CF">
        <w:rPr>
          <w:lang w:eastAsia="en-ZA"/>
        </w:rPr>
        <w:t xml:space="preserve">Collaborative testing </w:t>
      </w:r>
    </w:p>
    <w:p w14:paraId="0F4D0747" w14:textId="3842ACF0" w:rsidR="001939CF" w:rsidRDefault="001939CF" w:rsidP="00F84DF7">
      <w:pPr>
        <w:pStyle w:val="ListParagraph"/>
        <w:numPr>
          <w:ilvl w:val="0"/>
          <w:numId w:val="8"/>
        </w:numPr>
        <w:rPr>
          <w:lang w:eastAsia="en-ZA"/>
        </w:rPr>
      </w:pPr>
      <w:r w:rsidRPr="001939CF">
        <w:rPr>
          <w:lang w:eastAsia="en-ZA"/>
        </w:rPr>
        <w:t>User acceptance testing</w:t>
      </w:r>
    </w:p>
    <w:p w14:paraId="491040AA" w14:textId="2211F3C3" w:rsidR="0033549F" w:rsidRDefault="0033549F" w:rsidP="0033549F">
      <w:pPr>
        <w:spacing w:before="0" w:after="100" w:afterAutospacing="1" w:line="240" w:lineRule="auto"/>
        <w:rPr>
          <w:b/>
          <w:bCs/>
          <w:lang w:eastAsia="en-ZA"/>
        </w:rPr>
      </w:pPr>
      <w:r w:rsidRPr="0033549F">
        <w:rPr>
          <w:b/>
          <w:bCs/>
          <w:lang w:eastAsia="en-ZA"/>
        </w:rPr>
        <w:t xml:space="preserve">Agile Quadrant </w:t>
      </w:r>
      <w:r>
        <w:rPr>
          <w:b/>
          <w:bCs/>
          <w:lang w:eastAsia="en-ZA"/>
        </w:rPr>
        <w:t>4</w:t>
      </w:r>
    </w:p>
    <w:p w14:paraId="6D2E206D" w14:textId="77777777" w:rsidR="00246CDA" w:rsidRDefault="0033549F" w:rsidP="00246CDA">
      <w:pPr>
        <w:rPr>
          <w:lang w:eastAsia="en-ZA"/>
        </w:rPr>
      </w:pPr>
      <w:r w:rsidRPr="0033549F">
        <w:rPr>
          <w:lang w:eastAsia="en-ZA"/>
        </w:rPr>
        <w:t>This quadrant concentrates on the non-functional requirements such as performance, security, stability, etc.  With the help of this quadrant, the application is made to deliver the non-functional qualities and expected value.</w:t>
      </w:r>
    </w:p>
    <w:p w14:paraId="1CC05F3F" w14:textId="44DD8F15" w:rsidR="0033549F" w:rsidRPr="0033549F" w:rsidRDefault="0033549F" w:rsidP="00F84DF7">
      <w:pPr>
        <w:pStyle w:val="ListParagraph"/>
        <w:numPr>
          <w:ilvl w:val="0"/>
          <w:numId w:val="10"/>
        </w:numPr>
        <w:rPr>
          <w:lang w:eastAsia="en-ZA"/>
        </w:rPr>
      </w:pPr>
      <w:r w:rsidRPr="0033549F">
        <w:rPr>
          <w:lang w:eastAsia="en-ZA"/>
        </w:rPr>
        <w:t>Non-functional tests such as stress</w:t>
      </w:r>
      <w:r w:rsidR="00007BFA">
        <w:rPr>
          <w:lang w:eastAsia="en-ZA"/>
        </w:rPr>
        <w:t xml:space="preserve"> testing</w:t>
      </w:r>
      <w:r w:rsidRPr="0033549F">
        <w:rPr>
          <w:lang w:eastAsia="en-ZA"/>
        </w:rPr>
        <w:t xml:space="preserve"> </w:t>
      </w:r>
    </w:p>
    <w:p w14:paraId="1B12AA23" w14:textId="6CA3E4E7" w:rsidR="0033549F" w:rsidRPr="0033549F" w:rsidRDefault="0033549F" w:rsidP="00F84DF7">
      <w:pPr>
        <w:pStyle w:val="ListParagraph"/>
        <w:numPr>
          <w:ilvl w:val="0"/>
          <w:numId w:val="9"/>
        </w:numPr>
        <w:rPr>
          <w:lang w:eastAsia="en-ZA"/>
        </w:rPr>
      </w:pPr>
      <w:r w:rsidRPr="0033549F">
        <w:rPr>
          <w:lang w:eastAsia="en-ZA"/>
        </w:rPr>
        <w:t xml:space="preserve">Security testing with respect to authentication and hacking </w:t>
      </w:r>
    </w:p>
    <w:p w14:paraId="3615C7AC" w14:textId="334B9F51" w:rsidR="0033549F" w:rsidRPr="0033549F" w:rsidRDefault="0033549F" w:rsidP="00F84DF7">
      <w:pPr>
        <w:pStyle w:val="ListParagraph"/>
        <w:numPr>
          <w:ilvl w:val="0"/>
          <w:numId w:val="9"/>
        </w:numPr>
        <w:rPr>
          <w:lang w:eastAsia="en-ZA"/>
        </w:rPr>
      </w:pPr>
      <w:r w:rsidRPr="0033549F">
        <w:rPr>
          <w:lang w:eastAsia="en-ZA"/>
        </w:rPr>
        <w:t xml:space="preserve">Infrastructure testing </w:t>
      </w:r>
    </w:p>
    <w:p w14:paraId="7C99EBD8" w14:textId="5FF3EB53" w:rsidR="0033549F" w:rsidRPr="0033549F" w:rsidRDefault="0033549F" w:rsidP="00F84DF7">
      <w:pPr>
        <w:pStyle w:val="ListParagraph"/>
        <w:numPr>
          <w:ilvl w:val="0"/>
          <w:numId w:val="9"/>
        </w:numPr>
        <w:rPr>
          <w:lang w:eastAsia="en-ZA"/>
        </w:rPr>
      </w:pPr>
      <w:r w:rsidRPr="0033549F">
        <w:rPr>
          <w:lang w:eastAsia="en-ZA"/>
        </w:rPr>
        <w:t xml:space="preserve">Data migration testing </w:t>
      </w:r>
    </w:p>
    <w:p w14:paraId="14D83140" w14:textId="14EE04E0" w:rsidR="00AE728D" w:rsidRDefault="0033549F" w:rsidP="00F84DF7">
      <w:pPr>
        <w:pStyle w:val="ListParagraph"/>
        <w:numPr>
          <w:ilvl w:val="0"/>
          <w:numId w:val="9"/>
        </w:numPr>
      </w:pPr>
      <w:r w:rsidRPr="0033549F">
        <w:rPr>
          <w:lang w:eastAsia="en-ZA"/>
        </w:rPr>
        <w:t>Scalability testing</w:t>
      </w:r>
    </w:p>
    <w:p w14:paraId="5DBCF8E5" w14:textId="43B892A9" w:rsidR="002A275B" w:rsidRDefault="002A275B" w:rsidP="002A275B">
      <w:pPr>
        <w:pStyle w:val="Heading1"/>
      </w:pPr>
      <w:bookmarkStart w:id="11" w:name="_Toc43736189"/>
      <w:r>
        <w:t>Test design strategy</w:t>
      </w:r>
      <w:bookmarkEnd w:id="11"/>
    </w:p>
    <w:p w14:paraId="1ADF4579" w14:textId="55B14EB5" w:rsidR="002A275B" w:rsidRDefault="002A275B" w:rsidP="00F84DF7">
      <w:pPr>
        <w:pStyle w:val="BodyText"/>
        <w:numPr>
          <w:ilvl w:val="0"/>
          <w:numId w:val="12"/>
        </w:numPr>
      </w:pPr>
      <w:r>
        <w:t>Specification based techniques</w:t>
      </w:r>
    </w:p>
    <w:p w14:paraId="7FB45BC5" w14:textId="3293FBF2" w:rsidR="00A10DE0" w:rsidRPr="00EB673E" w:rsidRDefault="00A10DE0" w:rsidP="00F84DF7">
      <w:pPr>
        <w:pStyle w:val="Bullet"/>
        <w:numPr>
          <w:ilvl w:val="1"/>
          <w:numId w:val="6"/>
        </w:numPr>
      </w:pPr>
      <w:r w:rsidRPr="00EB673E">
        <w:rPr>
          <w:rStyle w:val="Strong"/>
          <w:b w:val="0"/>
          <w:bCs w:val="0"/>
        </w:rPr>
        <w:t>Equivalence Partitioning</w:t>
      </w:r>
      <w:r w:rsidRPr="00EB673E">
        <w:t xml:space="preserve"> </w:t>
      </w:r>
    </w:p>
    <w:p w14:paraId="4531996A" w14:textId="2E91C861" w:rsidR="00A10DE0" w:rsidRPr="00EB673E" w:rsidRDefault="00A10DE0" w:rsidP="00F84DF7">
      <w:pPr>
        <w:pStyle w:val="Bullet"/>
        <w:numPr>
          <w:ilvl w:val="1"/>
          <w:numId w:val="6"/>
        </w:numPr>
      </w:pPr>
      <w:r w:rsidRPr="00EB673E">
        <w:rPr>
          <w:rStyle w:val="Strong"/>
          <w:b w:val="0"/>
          <w:bCs w:val="0"/>
        </w:rPr>
        <w:t>Boundary Value Analysis</w:t>
      </w:r>
    </w:p>
    <w:p w14:paraId="1AD7534C" w14:textId="29C100E4" w:rsidR="00A10DE0" w:rsidRPr="00EB673E" w:rsidRDefault="00A10DE0" w:rsidP="00F84DF7">
      <w:pPr>
        <w:pStyle w:val="Bullet"/>
        <w:numPr>
          <w:ilvl w:val="1"/>
          <w:numId w:val="6"/>
        </w:numPr>
      </w:pPr>
      <w:r w:rsidRPr="00EB673E">
        <w:rPr>
          <w:rStyle w:val="Strong"/>
          <w:b w:val="0"/>
          <w:bCs w:val="0"/>
        </w:rPr>
        <w:t>Decision Tables</w:t>
      </w:r>
      <w:r w:rsidRPr="00EB673E">
        <w:rPr>
          <w:rStyle w:val="Emphasis"/>
          <w:i w:val="0"/>
          <w:iCs w:val="0"/>
        </w:rPr>
        <w:t> </w:t>
      </w:r>
    </w:p>
    <w:p w14:paraId="0E255165" w14:textId="5B20BCF0" w:rsidR="00A10DE0" w:rsidRPr="00A10DE0" w:rsidRDefault="00A10DE0" w:rsidP="00F84DF7">
      <w:pPr>
        <w:pStyle w:val="Bullet"/>
        <w:numPr>
          <w:ilvl w:val="1"/>
          <w:numId w:val="6"/>
        </w:numPr>
        <w:rPr>
          <w:b/>
          <w:bCs/>
        </w:rPr>
      </w:pPr>
      <w:r w:rsidRPr="00EB673E">
        <w:rPr>
          <w:rStyle w:val="Strong"/>
          <w:b w:val="0"/>
          <w:bCs w:val="0"/>
        </w:rPr>
        <w:t>State Transitioning</w:t>
      </w:r>
    </w:p>
    <w:p w14:paraId="6722696F" w14:textId="637FFDFA" w:rsidR="002A275B" w:rsidRDefault="002A275B" w:rsidP="00F84DF7">
      <w:pPr>
        <w:pStyle w:val="BodyText"/>
        <w:numPr>
          <w:ilvl w:val="0"/>
          <w:numId w:val="12"/>
        </w:numPr>
      </w:pPr>
      <w:r>
        <w:t>Structure based techniques</w:t>
      </w:r>
    </w:p>
    <w:p w14:paraId="6DACD3E4" w14:textId="7BF18560" w:rsidR="00E64EA8" w:rsidRPr="00E64EA8" w:rsidRDefault="00E64EA8" w:rsidP="00F84DF7">
      <w:pPr>
        <w:pStyle w:val="ListParagraph"/>
        <w:numPr>
          <w:ilvl w:val="1"/>
          <w:numId w:val="12"/>
        </w:numPr>
        <w:ind w:left="1434" w:hanging="357"/>
        <w:rPr>
          <w:lang w:eastAsia="en-ZA"/>
        </w:rPr>
      </w:pPr>
      <w:r w:rsidRPr="00E64EA8">
        <w:rPr>
          <w:lang w:eastAsia="en-ZA"/>
        </w:rPr>
        <w:t>Statement testing (White box approach)</w:t>
      </w:r>
    </w:p>
    <w:p w14:paraId="1A49B629" w14:textId="5D51BD81" w:rsidR="00E64EA8" w:rsidRPr="00E64EA8" w:rsidRDefault="00E64EA8" w:rsidP="00F84DF7">
      <w:pPr>
        <w:pStyle w:val="ListParagraph"/>
        <w:numPr>
          <w:ilvl w:val="1"/>
          <w:numId w:val="12"/>
        </w:numPr>
        <w:ind w:left="1434" w:hanging="357"/>
        <w:rPr>
          <w:lang w:eastAsia="en-ZA"/>
        </w:rPr>
      </w:pPr>
      <w:r w:rsidRPr="00E64EA8">
        <w:rPr>
          <w:lang w:eastAsia="en-ZA"/>
        </w:rPr>
        <w:t>Decision testing/branch testing (White box approach)</w:t>
      </w:r>
    </w:p>
    <w:p w14:paraId="18DDFEC4" w14:textId="482623E6" w:rsidR="00E64EA8" w:rsidRPr="00E64EA8" w:rsidRDefault="00E64EA8" w:rsidP="00F84DF7">
      <w:pPr>
        <w:numPr>
          <w:ilvl w:val="1"/>
          <w:numId w:val="12"/>
        </w:numPr>
        <w:spacing w:before="100" w:beforeAutospacing="1" w:after="100" w:afterAutospacing="1"/>
        <w:ind w:left="1434" w:hanging="357"/>
        <w:rPr>
          <w:rFonts w:eastAsia="Times New Roman" w:cs="Times New Roman"/>
          <w:color w:val="404040"/>
          <w:lang w:eastAsia="en-ZA"/>
        </w:rPr>
      </w:pPr>
      <w:r w:rsidRPr="00E64EA8">
        <w:rPr>
          <w:rFonts w:eastAsia="Times New Roman" w:cs="Times New Roman"/>
          <w:color w:val="404040"/>
          <w:lang w:eastAsia="en-ZA"/>
        </w:rPr>
        <w:lastRenderedPageBreak/>
        <w:t>Condition testing</w:t>
      </w:r>
      <w:r w:rsidRPr="00734E5C">
        <w:rPr>
          <w:rFonts w:eastAsia="Times New Roman" w:cs="Times New Roman"/>
          <w:color w:val="404040"/>
          <w:lang w:eastAsia="en-ZA"/>
        </w:rPr>
        <w:t xml:space="preserve"> (True of False – To get a 100% coverage)</w:t>
      </w:r>
    </w:p>
    <w:p w14:paraId="17835DB4" w14:textId="347593A6" w:rsidR="00E64EA8" w:rsidRPr="00E64EA8" w:rsidRDefault="00E64EA8" w:rsidP="00F84DF7">
      <w:pPr>
        <w:numPr>
          <w:ilvl w:val="1"/>
          <w:numId w:val="12"/>
        </w:numPr>
        <w:spacing w:before="100" w:beforeAutospacing="1" w:after="100" w:afterAutospacing="1"/>
        <w:ind w:left="1434" w:hanging="357"/>
        <w:rPr>
          <w:rFonts w:eastAsia="Times New Roman" w:cs="Times New Roman"/>
          <w:color w:val="404040"/>
          <w:lang w:eastAsia="en-ZA"/>
        </w:rPr>
      </w:pPr>
      <w:r w:rsidRPr="00E64EA8">
        <w:rPr>
          <w:rFonts w:eastAsia="Times New Roman" w:cs="Times New Roman"/>
          <w:color w:val="404040"/>
          <w:lang w:eastAsia="en-ZA"/>
        </w:rPr>
        <w:t>Multiple condition testing</w:t>
      </w:r>
    </w:p>
    <w:p w14:paraId="403F3AB5" w14:textId="72642167" w:rsidR="00E64EA8" w:rsidRPr="00734E5C" w:rsidRDefault="00E64EA8" w:rsidP="00F84DF7">
      <w:pPr>
        <w:numPr>
          <w:ilvl w:val="1"/>
          <w:numId w:val="12"/>
        </w:numPr>
        <w:spacing w:before="100" w:beforeAutospacing="1" w:after="100" w:afterAutospacing="1"/>
        <w:ind w:left="1434" w:hanging="357"/>
      </w:pPr>
      <w:r w:rsidRPr="00E64EA8">
        <w:rPr>
          <w:rFonts w:eastAsia="Times New Roman" w:cs="Times New Roman"/>
          <w:color w:val="404040"/>
          <w:lang w:eastAsia="en-ZA"/>
        </w:rPr>
        <w:t>Path testing</w:t>
      </w:r>
    </w:p>
    <w:p w14:paraId="3B7D7534" w14:textId="34B5A1E8" w:rsidR="002A275B" w:rsidRPr="00734E5C" w:rsidRDefault="002A275B" w:rsidP="00F84DF7">
      <w:pPr>
        <w:pStyle w:val="BodyText"/>
        <w:numPr>
          <w:ilvl w:val="0"/>
          <w:numId w:val="12"/>
        </w:numPr>
        <w:rPr>
          <w:rFonts w:ascii="Proxima Nova Alt Lt" w:hAnsi="Proxima Nova Alt Lt"/>
        </w:rPr>
      </w:pPr>
      <w:r w:rsidRPr="00734E5C">
        <w:rPr>
          <w:rFonts w:ascii="Proxima Nova Alt Lt" w:hAnsi="Proxima Nova Alt Lt"/>
        </w:rPr>
        <w:t>Experience base techniques</w:t>
      </w:r>
    </w:p>
    <w:p w14:paraId="37111B6C" w14:textId="1F0749AE" w:rsidR="00EB673E" w:rsidRPr="00734E5C" w:rsidRDefault="00EB673E" w:rsidP="00F84DF7">
      <w:pPr>
        <w:pStyle w:val="BodyText"/>
        <w:numPr>
          <w:ilvl w:val="1"/>
          <w:numId w:val="12"/>
        </w:numPr>
        <w:rPr>
          <w:rFonts w:ascii="Proxima Nova Alt Lt" w:hAnsi="Proxima Nova Alt Lt"/>
        </w:rPr>
      </w:pPr>
      <w:r w:rsidRPr="00734E5C">
        <w:rPr>
          <w:rFonts w:ascii="Proxima Nova Alt Lt" w:hAnsi="Proxima Nova Alt Lt" w:cs="Arial"/>
          <w:color w:val="404040"/>
          <w:shd w:val="clear" w:color="auto" w:fill="FFFFFF"/>
        </w:rPr>
        <w:t>Error Guessing</w:t>
      </w:r>
    </w:p>
    <w:p w14:paraId="75A249BC" w14:textId="1E604DCF" w:rsidR="007671BD" w:rsidRPr="00734E5C" w:rsidRDefault="007671BD" w:rsidP="00F84DF7">
      <w:pPr>
        <w:pStyle w:val="ListParagraph"/>
        <w:numPr>
          <w:ilvl w:val="1"/>
          <w:numId w:val="12"/>
        </w:numPr>
      </w:pPr>
      <w:r w:rsidRPr="00734E5C">
        <w:rPr>
          <w:shd w:val="clear" w:color="auto" w:fill="FFFFFF"/>
        </w:rPr>
        <w:t>Checklist Based Testing</w:t>
      </w:r>
    </w:p>
    <w:p w14:paraId="6F95C082" w14:textId="0859BC3C" w:rsidR="007671BD" w:rsidRPr="00734E5C" w:rsidRDefault="007671BD" w:rsidP="00F84DF7">
      <w:pPr>
        <w:pStyle w:val="ListParagraph"/>
        <w:numPr>
          <w:ilvl w:val="1"/>
          <w:numId w:val="12"/>
        </w:numPr>
        <w:rPr>
          <w:color w:val="auto"/>
        </w:rPr>
      </w:pPr>
      <w:r w:rsidRPr="00734E5C">
        <w:rPr>
          <w:rFonts w:cs="Arial"/>
          <w:color w:val="auto"/>
          <w:shd w:val="clear" w:color="auto" w:fill="FFFFFF"/>
        </w:rPr>
        <w:t>Exploratory Testing</w:t>
      </w:r>
    </w:p>
    <w:p w14:paraId="7596F075" w14:textId="04C90CA7" w:rsidR="00A05BBF" w:rsidRPr="00734E5C" w:rsidRDefault="006642D8" w:rsidP="00F84DF7">
      <w:pPr>
        <w:pStyle w:val="ListParagraph"/>
        <w:numPr>
          <w:ilvl w:val="1"/>
          <w:numId w:val="12"/>
        </w:numPr>
      </w:pPr>
      <w:r w:rsidRPr="00734E5C">
        <w:t>Attack Testing (Interaction with external interfaces, applications, system and external elements</w:t>
      </w:r>
    </w:p>
    <w:p w14:paraId="2FF70716" w14:textId="78A26603" w:rsidR="00684AD5" w:rsidRDefault="00684AD5" w:rsidP="00684AD5">
      <w:pPr>
        <w:pStyle w:val="Heading1"/>
      </w:pPr>
      <w:bookmarkStart w:id="12" w:name="_Toc43736190"/>
      <w:r>
        <w:t>Test Environment strategy</w:t>
      </w:r>
      <w:bookmarkEnd w:id="12"/>
    </w:p>
    <w:p w14:paraId="093071DC" w14:textId="19D8DCB7" w:rsidR="00684AD5" w:rsidRPr="00D07591" w:rsidRDefault="003811F4" w:rsidP="00F84DF7">
      <w:pPr>
        <w:pStyle w:val="BodyText"/>
        <w:numPr>
          <w:ilvl w:val="0"/>
          <w:numId w:val="13"/>
        </w:numPr>
        <w:rPr>
          <w:rFonts w:ascii="Proxima Nova Alt Lt" w:hAnsi="Proxima Nova Alt Lt"/>
        </w:rPr>
      </w:pPr>
      <w:r>
        <w:rPr>
          <w:rFonts w:ascii="Proxima Nova Alt Lt" w:hAnsi="Proxima Nova Alt Lt"/>
        </w:rPr>
        <w:t>QA</w:t>
      </w:r>
      <w:r w:rsidR="00684AD5" w:rsidRPr="00D07591">
        <w:rPr>
          <w:rFonts w:ascii="Proxima Nova Alt Lt" w:hAnsi="Proxima Nova Alt Lt"/>
        </w:rPr>
        <w:t xml:space="preserve"> Environment</w:t>
      </w:r>
    </w:p>
    <w:p w14:paraId="2547642D" w14:textId="05063528" w:rsidR="00EE07FC" w:rsidRPr="00D07591" w:rsidRDefault="008B7391" w:rsidP="00F84DF7">
      <w:pPr>
        <w:pStyle w:val="BodyText"/>
        <w:numPr>
          <w:ilvl w:val="1"/>
          <w:numId w:val="13"/>
        </w:numPr>
        <w:rPr>
          <w:rFonts w:ascii="Proxima Nova Alt Lt" w:hAnsi="Proxima Nova Alt Lt"/>
        </w:rPr>
      </w:pPr>
      <w:r w:rsidRPr="00D07591">
        <w:rPr>
          <w:rFonts w:ascii="Proxima Nova Alt Lt" w:hAnsi="Proxima Nova Alt Lt"/>
        </w:rPr>
        <w:t>Unit Testing</w:t>
      </w:r>
    </w:p>
    <w:p w14:paraId="5A31F9E6" w14:textId="34ED7E91" w:rsidR="008B7391" w:rsidRPr="00D07591" w:rsidRDefault="008B7391" w:rsidP="00F84DF7">
      <w:pPr>
        <w:pStyle w:val="BodyText"/>
        <w:numPr>
          <w:ilvl w:val="1"/>
          <w:numId w:val="13"/>
        </w:numPr>
        <w:rPr>
          <w:rFonts w:ascii="Proxima Nova Alt Lt" w:hAnsi="Proxima Nova Alt Lt"/>
        </w:rPr>
      </w:pPr>
      <w:r w:rsidRPr="00D07591">
        <w:rPr>
          <w:rFonts w:ascii="Proxima Nova Alt Lt" w:hAnsi="Proxima Nova Alt Lt"/>
        </w:rPr>
        <w:t>Functional Testing</w:t>
      </w:r>
    </w:p>
    <w:p w14:paraId="161D50A1" w14:textId="514B34E9" w:rsidR="008B7391" w:rsidRPr="00D07591" w:rsidRDefault="008B7391" w:rsidP="00F84DF7">
      <w:pPr>
        <w:pStyle w:val="BodyText"/>
        <w:numPr>
          <w:ilvl w:val="1"/>
          <w:numId w:val="13"/>
        </w:numPr>
        <w:rPr>
          <w:rFonts w:ascii="Proxima Nova Alt Lt" w:hAnsi="Proxima Nova Alt Lt"/>
        </w:rPr>
      </w:pPr>
      <w:r w:rsidRPr="00D07591">
        <w:rPr>
          <w:rFonts w:ascii="Proxima Nova Alt Lt" w:hAnsi="Proxima Nova Alt Lt"/>
        </w:rPr>
        <w:t>Acceptance Testing</w:t>
      </w:r>
    </w:p>
    <w:p w14:paraId="1EDAAB36" w14:textId="1C8E1954" w:rsidR="00EE07FC" w:rsidRPr="00D07591" w:rsidRDefault="00EE07FC" w:rsidP="00F84DF7">
      <w:pPr>
        <w:pStyle w:val="BodyText"/>
        <w:numPr>
          <w:ilvl w:val="0"/>
          <w:numId w:val="13"/>
        </w:numPr>
        <w:rPr>
          <w:rFonts w:ascii="Proxima Nova Alt Lt" w:hAnsi="Proxima Nova Alt Lt"/>
        </w:rPr>
      </w:pPr>
      <w:r w:rsidRPr="00D07591">
        <w:rPr>
          <w:rFonts w:ascii="Proxima Nova Alt Lt" w:hAnsi="Proxima Nova Alt Lt"/>
        </w:rPr>
        <w:t>Integration Environment</w:t>
      </w:r>
    </w:p>
    <w:p w14:paraId="3086B934" w14:textId="77777777" w:rsidR="005369DE" w:rsidRPr="00D07591" w:rsidRDefault="005369DE" w:rsidP="00F84DF7">
      <w:pPr>
        <w:pStyle w:val="BodyText"/>
        <w:numPr>
          <w:ilvl w:val="1"/>
          <w:numId w:val="13"/>
        </w:numPr>
        <w:rPr>
          <w:rFonts w:ascii="Proxima Nova Alt Lt" w:hAnsi="Proxima Nova Alt Lt"/>
        </w:rPr>
      </w:pPr>
      <w:r w:rsidRPr="00D07591">
        <w:rPr>
          <w:rFonts w:ascii="Proxima Nova Alt Lt" w:hAnsi="Proxima Nova Alt Lt"/>
        </w:rPr>
        <w:t>Unit Testing</w:t>
      </w:r>
    </w:p>
    <w:p w14:paraId="3B7BCFD7" w14:textId="77777777" w:rsidR="005369DE" w:rsidRPr="00D07591" w:rsidRDefault="005369DE" w:rsidP="00F84DF7">
      <w:pPr>
        <w:pStyle w:val="BodyText"/>
        <w:numPr>
          <w:ilvl w:val="1"/>
          <w:numId w:val="13"/>
        </w:numPr>
        <w:rPr>
          <w:rFonts w:ascii="Proxima Nova Alt Lt" w:hAnsi="Proxima Nova Alt Lt"/>
        </w:rPr>
      </w:pPr>
      <w:r w:rsidRPr="00D07591">
        <w:rPr>
          <w:rFonts w:ascii="Proxima Nova Alt Lt" w:hAnsi="Proxima Nova Alt Lt"/>
        </w:rPr>
        <w:t>Functional Testing</w:t>
      </w:r>
    </w:p>
    <w:p w14:paraId="126E6789" w14:textId="775A735F" w:rsidR="005369DE" w:rsidRPr="00D07591" w:rsidRDefault="005369DE" w:rsidP="00F84DF7">
      <w:pPr>
        <w:pStyle w:val="BodyText"/>
        <w:numPr>
          <w:ilvl w:val="1"/>
          <w:numId w:val="13"/>
        </w:numPr>
        <w:rPr>
          <w:rFonts w:ascii="Proxima Nova Alt Lt" w:hAnsi="Proxima Nova Alt Lt"/>
        </w:rPr>
      </w:pPr>
      <w:r w:rsidRPr="00D07591">
        <w:rPr>
          <w:rFonts w:ascii="Proxima Nova Alt Lt" w:hAnsi="Proxima Nova Alt Lt"/>
        </w:rPr>
        <w:t>Acceptance Testing</w:t>
      </w:r>
    </w:p>
    <w:p w14:paraId="6408EA9C" w14:textId="25634B06" w:rsidR="00C82531" w:rsidRPr="00D07591" w:rsidRDefault="00C82531" w:rsidP="00F84DF7">
      <w:pPr>
        <w:pStyle w:val="BodyText"/>
        <w:numPr>
          <w:ilvl w:val="1"/>
          <w:numId w:val="13"/>
        </w:numPr>
        <w:rPr>
          <w:rFonts w:ascii="Proxima Nova Alt Lt" w:hAnsi="Proxima Nova Alt Lt"/>
        </w:rPr>
      </w:pPr>
      <w:r w:rsidRPr="00D07591">
        <w:rPr>
          <w:rFonts w:ascii="Proxima Nova Alt Lt" w:hAnsi="Proxima Nova Alt Lt"/>
        </w:rPr>
        <w:t>Static code Analysis</w:t>
      </w:r>
    </w:p>
    <w:p w14:paraId="6D41E4A4" w14:textId="2F9811A7" w:rsidR="00025AEE" w:rsidRDefault="00473A2A" w:rsidP="00F84DF7">
      <w:pPr>
        <w:pStyle w:val="BodyText"/>
        <w:numPr>
          <w:ilvl w:val="1"/>
          <w:numId w:val="13"/>
        </w:numPr>
        <w:rPr>
          <w:rFonts w:ascii="Proxima Nova Alt Lt" w:hAnsi="Proxima Nova Alt Lt"/>
        </w:rPr>
      </w:pPr>
      <w:r w:rsidRPr="00D07591">
        <w:rPr>
          <w:rFonts w:ascii="Proxima Nova Alt Lt" w:hAnsi="Proxima Nova Alt Lt"/>
        </w:rPr>
        <w:t>Continues</w:t>
      </w:r>
      <w:r w:rsidR="00025AEE" w:rsidRPr="00D07591">
        <w:rPr>
          <w:rFonts w:ascii="Proxima Nova Alt Lt" w:hAnsi="Proxima Nova Alt Lt"/>
        </w:rPr>
        <w:t xml:space="preserve"> Integration Testing</w:t>
      </w:r>
    </w:p>
    <w:p w14:paraId="77E9FDD8" w14:textId="67E94881" w:rsidR="003811F4" w:rsidRPr="00D07591" w:rsidRDefault="003811F4" w:rsidP="00F84DF7">
      <w:pPr>
        <w:pStyle w:val="BodyText"/>
        <w:numPr>
          <w:ilvl w:val="1"/>
          <w:numId w:val="13"/>
        </w:numPr>
        <w:rPr>
          <w:rFonts w:ascii="Proxima Nova Alt Lt" w:hAnsi="Proxima Nova Alt Lt"/>
        </w:rPr>
      </w:pPr>
      <w:r>
        <w:rPr>
          <w:rFonts w:ascii="Proxima Nova Alt Lt" w:hAnsi="Proxima Nova Alt Lt"/>
        </w:rPr>
        <w:t>Stress Testing</w:t>
      </w:r>
    </w:p>
    <w:p w14:paraId="42C09200" w14:textId="1F2CDAF9" w:rsidR="00EE07FC" w:rsidRPr="00D07591" w:rsidRDefault="00EE07FC" w:rsidP="00F84DF7">
      <w:pPr>
        <w:pStyle w:val="BodyText"/>
        <w:numPr>
          <w:ilvl w:val="0"/>
          <w:numId w:val="13"/>
        </w:numPr>
        <w:rPr>
          <w:rFonts w:ascii="Proxima Nova Alt Lt" w:hAnsi="Proxima Nova Alt Lt"/>
        </w:rPr>
      </w:pPr>
      <w:r w:rsidRPr="00D07591">
        <w:rPr>
          <w:rFonts w:ascii="Proxima Nova Alt Lt" w:hAnsi="Proxima Nova Alt Lt"/>
        </w:rPr>
        <w:t>Staging Environment</w:t>
      </w:r>
    </w:p>
    <w:p w14:paraId="3A192959" w14:textId="22C106AF" w:rsidR="00D07591" w:rsidRDefault="00D07591" w:rsidP="00F84DF7">
      <w:pPr>
        <w:pStyle w:val="BodyText"/>
        <w:numPr>
          <w:ilvl w:val="1"/>
          <w:numId w:val="13"/>
        </w:numPr>
        <w:rPr>
          <w:rFonts w:ascii="Proxima Nova Alt Lt" w:hAnsi="Proxima Nova Alt Lt"/>
        </w:rPr>
      </w:pPr>
      <w:r w:rsidRPr="00D07591">
        <w:rPr>
          <w:rFonts w:ascii="Proxima Nova Alt Lt" w:hAnsi="Proxima Nova Alt Lt"/>
        </w:rPr>
        <w:t>Exploratory</w:t>
      </w:r>
      <w:r w:rsidR="00E32AB3">
        <w:rPr>
          <w:rFonts w:ascii="Proxima Nova Alt Lt" w:hAnsi="Proxima Nova Alt Lt"/>
        </w:rPr>
        <w:t xml:space="preserve"> Testing</w:t>
      </w:r>
    </w:p>
    <w:p w14:paraId="622A2025" w14:textId="78248A83" w:rsidR="00E32AB3" w:rsidRPr="00D07591" w:rsidRDefault="00E32AB3" w:rsidP="00F84DF7">
      <w:pPr>
        <w:pStyle w:val="BodyText"/>
        <w:numPr>
          <w:ilvl w:val="1"/>
          <w:numId w:val="13"/>
        </w:numPr>
        <w:rPr>
          <w:rFonts w:ascii="Proxima Nova Alt Lt" w:hAnsi="Proxima Nova Alt Lt"/>
        </w:rPr>
      </w:pPr>
      <w:r>
        <w:rPr>
          <w:rFonts w:ascii="Proxima Nova Alt Lt" w:hAnsi="Proxima Nova Alt Lt"/>
        </w:rPr>
        <w:t>Automated Testing</w:t>
      </w:r>
    </w:p>
    <w:p w14:paraId="446CB2B1" w14:textId="1FB809E8" w:rsidR="00EE07FC" w:rsidRDefault="00EE07FC" w:rsidP="00F84DF7">
      <w:pPr>
        <w:pStyle w:val="BodyText"/>
        <w:numPr>
          <w:ilvl w:val="0"/>
          <w:numId w:val="13"/>
        </w:numPr>
        <w:rPr>
          <w:rFonts w:ascii="Proxima Nova Alt Lt" w:hAnsi="Proxima Nova Alt Lt"/>
        </w:rPr>
      </w:pPr>
      <w:r w:rsidRPr="00D07591">
        <w:rPr>
          <w:rFonts w:ascii="Proxima Nova Alt Lt" w:hAnsi="Proxima Nova Alt Lt"/>
        </w:rPr>
        <w:t>Production Environment</w:t>
      </w:r>
    </w:p>
    <w:p w14:paraId="7260DCD3" w14:textId="6AB97DA2" w:rsidR="0061392D" w:rsidRDefault="0061392D" w:rsidP="00F84DF7">
      <w:pPr>
        <w:pStyle w:val="BodyText"/>
        <w:numPr>
          <w:ilvl w:val="1"/>
          <w:numId w:val="13"/>
        </w:numPr>
        <w:rPr>
          <w:rFonts w:ascii="Proxima Nova Alt Lt" w:hAnsi="Proxima Nova Alt Lt"/>
        </w:rPr>
      </w:pPr>
      <w:r>
        <w:rPr>
          <w:rFonts w:ascii="Proxima Nova Alt Lt" w:hAnsi="Proxima Nova Alt Lt"/>
        </w:rPr>
        <w:t>Production verification Testing</w:t>
      </w:r>
    </w:p>
    <w:p w14:paraId="69159F91" w14:textId="19D544B1" w:rsidR="00B024BC" w:rsidRDefault="00B024BC" w:rsidP="00B024BC">
      <w:pPr>
        <w:pStyle w:val="Heading1"/>
      </w:pPr>
      <w:bookmarkStart w:id="13" w:name="_Toc43736191"/>
      <w:r>
        <w:t>Test Execution Strategy</w:t>
      </w:r>
      <w:bookmarkEnd w:id="13"/>
    </w:p>
    <w:p w14:paraId="25B90ADA" w14:textId="0AFDB382"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Agile testing must be iterative</w:t>
      </w:r>
    </w:p>
    <w:p w14:paraId="41DC4A02" w14:textId="69A07EC4"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lastRenderedPageBreak/>
        <w:t>Testers cannot rely on having complete specification</w:t>
      </w:r>
    </w:p>
    <w:p w14:paraId="4D2C0316" w14:textId="15CC9763"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Testers should be flexible</w:t>
      </w:r>
    </w:p>
    <w:p w14:paraId="64D8736D" w14:textId="06834A91"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They need to be independent and independently empowered in order to be effective</w:t>
      </w:r>
    </w:p>
    <w:p w14:paraId="75D03E04" w14:textId="0A3AE8D7"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Tester should be generalizing specialists</w:t>
      </w:r>
    </w:p>
    <w:p w14:paraId="11033BAD" w14:textId="177EF6F2"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Testers should be prepared to work closely with developers</w:t>
      </w:r>
    </w:p>
    <w:p w14:paraId="7CD45B15" w14:textId="4B1E7322"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Should focus on value added activities</w:t>
      </w:r>
    </w:p>
    <w:p w14:paraId="6A33CD32" w14:textId="10960C32"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Focus on What and Not How to test</w:t>
      </w:r>
    </w:p>
    <w:p w14:paraId="675EA4CA" w14:textId="73CABCD7"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Testers should be embedded in the agile team</w:t>
      </w:r>
    </w:p>
    <w:p w14:paraId="43BB6716" w14:textId="2BACDAA5" w:rsidR="00B024BC" w:rsidRPr="00E74FEC" w:rsidRDefault="00B024BC" w:rsidP="00F84DF7">
      <w:pPr>
        <w:pStyle w:val="BodyText"/>
        <w:numPr>
          <w:ilvl w:val="0"/>
          <w:numId w:val="14"/>
        </w:numPr>
        <w:rPr>
          <w:rFonts w:ascii="Proxima Nova Alt Lt" w:hAnsi="Proxima Nova Alt Lt"/>
        </w:rPr>
      </w:pPr>
      <w:r w:rsidRPr="00E74FEC">
        <w:rPr>
          <w:rFonts w:ascii="Proxima Nova Alt Lt" w:hAnsi="Proxima Nova Alt Lt"/>
        </w:rPr>
        <w:t>Flexible to contribute in any way they can</w:t>
      </w:r>
    </w:p>
    <w:p w14:paraId="214CB06E" w14:textId="090C313E" w:rsidR="00E15CC3"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 xml:space="preserve">Testers must have a wide range of skills with one or more </w:t>
      </w:r>
      <w:r w:rsidR="00473A2A" w:rsidRPr="00E74FEC">
        <w:rPr>
          <w:rFonts w:ascii="Proxima Nova Alt Lt" w:hAnsi="Proxima Nova Alt Lt"/>
        </w:rPr>
        <w:t>specialties</w:t>
      </w:r>
    </w:p>
    <w:p w14:paraId="171D85FF" w14:textId="11A720DA" w:rsidR="00B024BC"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There must be shorter feedback cycles</w:t>
      </w:r>
    </w:p>
    <w:p w14:paraId="53A3F78D" w14:textId="61D93583" w:rsidR="00E15CC3"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 xml:space="preserve">Need to focus on sufficient and </w:t>
      </w:r>
      <w:r w:rsidR="00473A2A" w:rsidRPr="00E74FEC">
        <w:rPr>
          <w:rFonts w:ascii="Proxima Nova Alt Lt" w:hAnsi="Proxima Nova Alt Lt"/>
        </w:rPr>
        <w:t>straightforward</w:t>
      </w:r>
      <w:r w:rsidRPr="00E74FEC">
        <w:rPr>
          <w:rFonts w:ascii="Proxima Nova Alt Lt" w:hAnsi="Proxima Nova Alt Lt"/>
        </w:rPr>
        <w:t xml:space="preserve"> situations</w:t>
      </w:r>
    </w:p>
    <w:p w14:paraId="0F834453" w14:textId="4418B145" w:rsidR="00E15CC3"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Need to focus on exploratory testing</w:t>
      </w:r>
    </w:p>
    <w:p w14:paraId="025576F1" w14:textId="2E0C47ED" w:rsidR="00E15CC3"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Specify the meaning of “Done” for example when activities or tasks performed during the system development can be considered complete</w:t>
      </w:r>
    </w:p>
    <w:p w14:paraId="28301B60" w14:textId="0A33E8ED" w:rsidR="00E15CC3" w:rsidRPr="00E74FEC" w:rsidRDefault="00E15CC3" w:rsidP="00F84DF7">
      <w:pPr>
        <w:pStyle w:val="BodyText"/>
        <w:numPr>
          <w:ilvl w:val="0"/>
          <w:numId w:val="14"/>
        </w:numPr>
        <w:rPr>
          <w:rFonts w:ascii="Proxima Nova Alt Lt" w:hAnsi="Proxima Nova Alt Lt"/>
        </w:rPr>
      </w:pPr>
      <w:r w:rsidRPr="00E74FEC">
        <w:rPr>
          <w:rFonts w:ascii="Proxima Nova Alt Lt" w:hAnsi="Proxima Nova Alt Lt"/>
        </w:rPr>
        <w:t>Define when to continue or stop testing before delivering the system to the customer.  Specify which evaluation criteria is to be used for example time, coverage and quality and how it will be used.</w:t>
      </w:r>
    </w:p>
    <w:p w14:paraId="047B7649" w14:textId="51601CE7" w:rsidR="00331966" w:rsidRDefault="00331966" w:rsidP="00331966">
      <w:pPr>
        <w:pStyle w:val="Heading1"/>
      </w:pPr>
      <w:bookmarkStart w:id="14" w:name="_Toc43736192"/>
      <w:r>
        <w:t>Test Data Management Strategy</w:t>
      </w:r>
      <w:bookmarkEnd w:id="14"/>
    </w:p>
    <w:p w14:paraId="3F257B2D" w14:textId="539ACA98" w:rsidR="004108A7" w:rsidRPr="004108A7" w:rsidRDefault="004108A7" w:rsidP="00F84DF7">
      <w:pPr>
        <w:pStyle w:val="BodyText"/>
        <w:numPr>
          <w:ilvl w:val="0"/>
          <w:numId w:val="16"/>
        </w:numPr>
      </w:pPr>
      <w:r>
        <w:t>Consists of 2 components: Creational strategy and Cleanup Strategy</w:t>
      </w:r>
    </w:p>
    <w:p w14:paraId="51BBD36E" w14:textId="745B12CA" w:rsidR="00331966" w:rsidRDefault="00331966" w:rsidP="00331966">
      <w:pPr>
        <w:pStyle w:val="Heading1"/>
      </w:pPr>
      <w:bookmarkStart w:id="15" w:name="_Toc43736193"/>
      <w:r>
        <w:t>Test Automation Strategy</w:t>
      </w:r>
      <w:bookmarkEnd w:id="15"/>
    </w:p>
    <w:p w14:paraId="45CFDAE5" w14:textId="6DF6D465" w:rsidR="00A46905" w:rsidRDefault="00A46905" w:rsidP="00F84DF7">
      <w:pPr>
        <w:pStyle w:val="ListParagraph"/>
        <w:numPr>
          <w:ilvl w:val="0"/>
          <w:numId w:val="16"/>
        </w:numPr>
      </w:pPr>
      <w:r>
        <w:rPr>
          <w:lang w:eastAsia="en-ZA"/>
        </w:rPr>
        <w:t>Use a planned approach</w:t>
      </w:r>
    </w:p>
    <w:p w14:paraId="313F25FF" w14:textId="68968E5C" w:rsidR="00A46905" w:rsidRDefault="00A46905" w:rsidP="00F84DF7">
      <w:pPr>
        <w:pStyle w:val="ListParagraph"/>
        <w:numPr>
          <w:ilvl w:val="0"/>
          <w:numId w:val="16"/>
        </w:numPr>
      </w:pPr>
      <w:r>
        <w:rPr>
          <w:lang w:eastAsia="en-ZA"/>
        </w:rPr>
        <w:t>Increase the quality of test automation code</w:t>
      </w:r>
    </w:p>
    <w:p w14:paraId="72E0555B" w14:textId="286432C8" w:rsidR="00A46905" w:rsidRDefault="00A46905" w:rsidP="00F84DF7">
      <w:pPr>
        <w:pStyle w:val="ListParagraph"/>
        <w:numPr>
          <w:ilvl w:val="0"/>
          <w:numId w:val="16"/>
        </w:numPr>
      </w:pPr>
      <w:r>
        <w:rPr>
          <w:lang w:eastAsia="en-ZA"/>
        </w:rPr>
        <w:t>Automate stable and high priority test cases first</w:t>
      </w:r>
    </w:p>
    <w:p w14:paraId="3D4AF0FC" w14:textId="120DCB7D" w:rsidR="00331966" w:rsidRDefault="00331966" w:rsidP="00A46905">
      <w:pPr>
        <w:pStyle w:val="Heading1"/>
      </w:pPr>
      <w:bookmarkStart w:id="16" w:name="_Toc43736194"/>
      <w:r>
        <w:t>Test Management</w:t>
      </w:r>
      <w:bookmarkEnd w:id="16"/>
    </w:p>
    <w:p w14:paraId="36442499" w14:textId="2CD2BA24" w:rsidR="00E650AB" w:rsidRPr="00E74FEC" w:rsidRDefault="00E650AB" w:rsidP="00F84DF7">
      <w:pPr>
        <w:pStyle w:val="ListParagraph"/>
        <w:numPr>
          <w:ilvl w:val="0"/>
          <w:numId w:val="19"/>
        </w:numPr>
      </w:pPr>
      <w:r w:rsidRPr="00E74FEC">
        <w:t xml:space="preserve">Test </w:t>
      </w:r>
      <w:r w:rsidR="00F822FE" w:rsidRPr="00E74FEC">
        <w:t>M</w:t>
      </w:r>
      <w:r w:rsidRPr="00E74FEC">
        <w:t>anagement in Agile is self-directed and not responsible to lead the testers or a test team.</w:t>
      </w:r>
      <w:r w:rsidR="00633C0E" w:rsidRPr="00E74FEC">
        <w:t xml:space="preserve">  In this case Jira will be used.</w:t>
      </w:r>
    </w:p>
    <w:p w14:paraId="2CC06FCA" w14:textId="6144A058" w:rsidR="00331966" w:rsidRDefault="00331966" w:rsidP="00331966">
      <w:pPr>
        <w:pStyle w:val="Heading1"/>
      </w:pPr>
      <w:bookmarkStart w:id="17" w:name="_Toc43736195"/>
      <w:r>
        <w:lastRenderedPageBreak/>
        <w:t>Risks and assumptions</w:t>
      </w:r>
      <w:bookmarkEnd w:id="17"/>
    </w:p>
    <w:p w14:paraId="20C847C8" w14:textId="1A5ACA1B" w:rsidR="00376B58" w:rsidRPr="00376B58" w:rsidRDefault="00376B58" w:rsidP="00F84DF7">
      <w:pPr>
        <w:pStyle w:val="BodyText"/>
        <w:numPr>
          <w:ilvl w:val="0"/>
          <w:numId w:val="17"/>
        </w:numPr>
      </w:pPr>
      <w:r>
        <w:t xml:space="preserve">Any risks must be logged </w:t>
      </w:r>
      <w:r w:rsidR="00C74CD3">
        <w:t>immediately,</w:t>
      </w:r>
      <w:r>
        <w:t xml:space="preserve"> and the owner identified should take immediate action.</w:t>
      </w:r>
    </w:p>
    <w:p w14:paraId="62102CA7" w14:textId="4E069E17" w:rsidR="00331966" w:rsidRDefault="00331966" w:rsidP="00331966">
      <w:pPr>
        <w:pStyle w:val="Heading1"/>
      </w:pPr>
      <w:bookmarkStart w:id="18" w:name="_Toc43736196"/>
      <w:r>
        <w:t>Defect Management Strategy</w:t>
      </w:r>
      <w:bookmarkEnd w:id="18"/>
    </w:p>
    <w:p w14:paraId="6EEBBAF5" w14:textId="1B812EB7" w:rsidR="00331966" w:rsidRPr="00C70A72" w:rsidRDefault="00331966" w:rsidP="00F84DF7">
      <w:pPr>
        <w:pStyle w:val="BodyText"/>
        <w:numPr>
          <w:ilvl w:val="0"/>
          <w:numId w:val="15"/>
        </w:numPr>
        <w:rPr>
          <w:rFonts w:ascii="Proxima Nova Alt Lt" w:hAnsi="Proxima Nova Alt Lt"/>
        </w:rPr>
      </w:pPr>
      <w:r w:rsidRPr="00C70A72">
        <w:rPr>
          <w:rFonts w:ascii="Proxima Nova Alt Lt" w:hAnsi="Proxima Nova Alt Lt"/>
        </w:rPr>
        <w:t>Defect classification</w:t>
      </w:r>
      <w:r w:rsidR="003C3CE0" w:rsidRPr="00C70A72">
        <w:rPr>
          <w:rFonts w:ascii="Proxima Nova Alt Lt" w:hAnsi="Proxima Nova Alt Lt"/>
        </w:rPr>
        <w:t xml:space="preserve"> (Critical, High, </w:t>
      </w:r>
      <w:r w:rsidR="009661F2" w:rsidRPr="00C70A72">
        <w:rPr>
          <w:rFonts w:ascii="Proxima Nova Alt Lt" w:hAnsi="Proxima Nova Alt Lt"/>
        </w:rPr>
        <w:t>Medium,</w:t>
      </w:r>
      <w:r w:rsidR="00F60CF1" w:rsidRPr="00C70A72">
        <w:rPr>
          <w:rFonts w:ascii="Proxima Nova Alt Lt" w:hAnsi="Proxima Nova Alt Lt"/>
        </w:rPr>
        <w:t xml:space="preserve"> or Low</w:t>
      </w:r>
      <w:r w:rsidR="003C3CE0" w:rsidRPr="00C70A72">
        <w:rPr>
          <w:rFonts w:ascii="Proxima Nova Alt Lt" w:hAnsi="Proxima Nova Alt Lt"/>
        </w:rPr>
        <w:t>)</w:t>
      </w:r>
    </w:p>
    <w:p w14:paraId="1C347494" w14:textId="00237F85" w:rsidR="00331966" w:rsidRPr="00C70A72" w:rsidRDefault="00331966" w:rsidP="00F84DF7">
      <w:pPr>
        <w:pStyle w:val="BodyText"/>
        <w:numPr>
          <w:ilvl w:val="0"/>
          <w:numId w:val="15"/>
        </w:numPr>
        <w:rPr>
          <w:rFonts w:ascii="Proxima Nova Alt Lt" w:hAnsi="Proxima Nova Alt Lt"/>
        </w:rPr>
      </w:pPr>
      <w:r w:rsidRPr="00C70A72">
        <w:rPr>
          <w:rFonts w:ascii="Proxima Nova Alt Lt" w:hAnsi="Proxima Nova Alt Lt"/>
        </w:rPr>
        <w:t>Defect life cycle</w:t>
      </w:r>
    </w:p>
    <w:p w14:paraId="775EB531" w14:textId="77777777" w:rsidR="00C70A72" w:rsidRPr="00C70A72" w:rsidRDefault="00C70A72" w:rsidP="00F84DF7">
      <w:pPr>
        <w:pStyle w:val="ListParagraph"/>
        <w:numPr>
          <w:ilvl w:val="0"/>
          <w:numId w:val="18"/>
        </w:numPr>
        <w:ind w:left="1080"/>
        <w:rPr>
          <w:lang w:eastAsia="en-ZA"/>
        </w:rPr>
      </w:pPr>
      <w:r w:rsidRPr="00C70A72">
        <w:rPr>
          <w:lang w:eastAsia="en-ZA"/>
        </w:rPr>
        <w:t>Capture information using the bug work item type</w:t>
      </w:r>
    </w:p>
    <w:p w14:paraId="075A1197" w14:textId="77777777" w:rsidR="00C70A72" w:rsidRPr="00C70A72" w:rsidRDefault="00C70A72" w:rsidP="00F84DF7">
      <w:pPr>
        <w:pStyle w:val="ListParagraph"/>
        <w:numPr>
          <w:ilvl w:val="0"/>
          <w:numId w:val="18"/>
        </w:numPr>
        <w:ind w:left="1080"/>
        <w:rPr>
          <w:lang w:eastAsia="en-ZA"/>
        </w:rPr>
      </w:pPr>
      <w:r w:rsidRPr="00C70A72">
        <w:rPr>
          <w:lang w:eastAsia="en-ZA"/>
        </w:rPr>
        <w:t>Triage bugs by assigning a priority</w:t>
      </w:r>
    </w:p>
    <w:p w14:paraId="256179D7" w14:textId="77777777" w:rsidR="00C70A72" w:rsidRPr="00C70A72" w:rsidRDefault="00C70A72" w:rsidP="00F84DF7">
      <w:pPr>
        <w:pStyle w:val="ListParagraph"/>
        <w:numPr>
          <w:ilvl w:val="0"/>
          <w:numId w:val="18"/>
        </w:numPr>
        <w:ind w:left="1080"/>
        <w:rPr>
          <w:lang w:eastAsia="en-ZA"/>
        </w:rPr>
      </w:pPr>
      <w:r w:rsidRPr="00C70A72">
        <w:rPr>
          <w:lang w:eastAsia="en-ZA"/>
        </w:rPr>
        <w:t>Update bug status throughout the bug lifecycle</w:t>
      </w:r>
    </w:p>
    <w:p w14:paraId="6CDFBF78" w14:textId="500BD1EB" w:rsidR="00C70A72" w:rsidRPr="00C70A72" w:rsidRDefault="00C70A72" w:rsidP="00F84DF7">
      <w:pPr>
        <w:pStyle w:val="ListParagraph"/>
        <w:numPr>
          <w:ilvl w:val="0"/>
          <w:numId w:val="18"/>
        </w:numPr>
        <w:ind w:left="1080"/>
        <w:rPr>
          <w:lang w:eastAsia="en-ZA"/>
        </w:rPr>
      </w:pPr>
      <w:r w:rsidRPr="00C70A72">
        <w:rPr>
          <w:lang w:eastAsia="en-ZA"/>
        </w:rPr>
        <w:t>Monitor bug assignments and trends</w:t>
      </w:r>
    </w:p>
    <w:p w14:paraId="099E14D8" w14:textId="7AFC9717" w:rsidR="00294623" w:rsidRDefault="00B871DC" w:rsidP="00B871DC">
      <w:pPr>
        <w:pStyle w:val="Heading1"/>
      </w:pPr>
      <w:bookmarkStart w:id="19" w:name="_Toc43736197"/>
      <w:r>
        <w:t>Installation/Configuration</w:t>
      </w:r>
      <w:bookmarkEnd w:id="19"/>
    </w:p>
    <w:tbl>
      <w:tblPr>
        <w:tblStyle w:val="TableGrid"/>
        <w:tblW w:w="0" w:type="auto"/>
        <w:tblLook w:val="04A0" w:firstRow="1" w:lastRow="0" w:firstColumn="1" w:lastColumn="0" w:noHBand="0" w:noVBand="1"/>
      </w:tblPr>
      <w:tblGrid>
        <w:gridCol w:w="4508"/>
        <w:gridCol w:w="4508"/>
      </w:tblGrid>
      <w:tr w:rsidR="00B871DC" w14:paraId="2166DFF5" w14:textId="77777777" w:rsidTr="00B871DC">
        <w:tc>
          <w:tcPr>
            <w:tcW w:w="4508" w:type="dxa"/>
          </w:tcPr>
          <w:p w14:paraId="160D8DBF" w14:textId="5617BAFB" w:rsidR="00B871DC" w:rsidRDefault="00B871DC" w:rsidP="00B871DC">
            <w:pPr>
              <w:pStyle w:val="BodyText"/>
            </w:pPr>
            <w:r>
              <w:t>Operating System</w:t>
            </w:r>
          </w:p>
        </w:tc>
        <w:tc>
          <w:tcPr>
            <w:tcW w:w="4508" w:type="dxa"/>
          </w:tcPr>
          <w:p w14:paraId="2103948E" w14:textId="3E74F151" w:rsidR="00B871DC" w:rsidRDefault="00B871DC" w:rsidP="00B871DC">
            <w:pPr>
              <w:pStyle w:val="BodyText"/>
            </w:pPr>
            <w:r>
              <w:t>Windows 10</w:t>
            </w:r>
          </w:p>
        </w:tc>
      </w:tr>
      <w:tr w:rsidR="00B871DC" w14:paraId="1A13F5A9" w14:textId="77777777" w:rsidTr="00B871DC">
        <w:tc>
          <w:tcPr>
            <w:tcW w:w="4508" w:type="dxa"/>
          </w:tcPr>
          <w:p w14:paraId="3C27640F" w14:textId="0D323AC5" w:rsidR="00B871DC" w:rsidRDefault="00C9053E" w:rsidP="00B871DC">
            <w:pPr>
              <w:pStyle w:val="BodyText"/>
            </w:pPr>
            <w:r>
              <w:t>Testing Tool</w:t>
            </w:r>
            <w:r w:rsidR="0075040D">
              <w:t>s</w:t>
            </w:r>
          </w:p>
        </w:tc>
        <w:tc>
          <w:tcPr>
            <w:tcW w:w="4508" w:type="dxa"/>
          </w:tcPr>
          <w:p w14:paraId="74A9BBD7" w14:textId="77777777" w:rsidR="0075040D" w:rsidRDefault="00C9053E" w:rsidP="00B871DC">
            <w:pPr>
              <w:pStyle w:val="BodyText"/>
            </w:pPr>
            <w:r>
              <w:t>Visual Studio 2019</w:t>
            </w:r>
          </w:p>
          <w:p w14:paraId="6F2477D2" w14:textId="77777777" w:rsidR="0075040D" w:rsidRDefault="00C9053E" w:rsidP="00B871DC">
            <w:pPr>
              <w:pStyle w:val="BodyText"/>
            </w:pPr>
            <w:r>
              <w:t>Selenium</w:t>
            </w:r>
          </w:p>
          <w:p w14:paraId="08386CB4" w14:textId="77777777" w:rsidR="00B871DC" w:rsidRDefault="00C9053E" w:rsidP="00B871DC">
            <w:pPr>
              <w:pStyle w:val="BodyText"/>
            </w:pPr>
            <w:r>
              <w:t>C#</w:t>
            </w:r>
          </w:p>
          <w:p w14:paraId="091B5B3F" w14:textId="77777777" w:rsidR="0075040D" w:rsidRDefault="0075040D" w:rsidP="00B871DC">
            <w:pPr>
              <w:pStyle w:val="BodyText"/>
            </w:pPr>
            <w:r>
              <w:t>JMeter</w:t>
            </w:r>
          </w:p>
          <w:p w14:paraId="4E36742E" w14:textId="5E23C65B" w:rsidR="007E3624" w:rsidRDefault="007E3624" w:rsidP="00B871DC">
            <w:pPr>
              <w:pStyle w:val="BodyText"/>
            </w:pPr>
            <w:r>
              <w:t>Azure Dev</w:t>
            </w:r>
            <w:r w:rsidR="00473A2A">
              <w:t>O</w:t>
            </w:r>
            <w:r>
              <w:t>ps</w:t>
            </w:r>
          </w:p>
        </w:tc>
      </w:tr>
    </w:tbl>
    <w:p w14:paraId="473D59B2" w14:textId="77777777" w:rsidR="00B871DC" w:rsidRPr="00B871DC" w:rsidRDefault="00B871DC" w:rsidP="00B871DC">
      <w:pPr>
        <w:pStyle w:val="BodyText"/>
      </w:pPr>
    </w:p>
    <w:p w14:paraId="6E0EC2EB" w14:textId="4758AB0E" w:rsidR="00542C31" w:rsidRDefault="00542C31" w:rsidP="00542C31">
      <w:pPr>
        <w:pStyle w:val="BodyText"/>
      </w:pPr>
    </w:p>
    <w:p w14:paraId="2FA71154" w14:textId="77777777" w:rsidR="00542C31" w:rsidRPr="00542C31" w:rsidRDefault="00542C31" w:rsidP="00542C31">
      <w:pPr>
        <w:pStyle w:val="BodyText"/>
      </w:pPr>
    </w:p>
    <w:sectPr w:rsidR="00542C31" w:rsidRPr="00542C31" w:rsidSect="00227656">
      <w:headerReference w:type="default" r:id="rId20"/>
      <w:footerReference w:type="default" r:id="rId21"/>
      <w:headerReference w:type="first" r:id="rId22"/>
      <w:footerReference w:type="first" r:id="rId23"/>
      <w:pgSz w:w="11906" w:h="16838"/>
      <w:pgMar w:top="567" w:right="1440" w:bottom="1440" w:left="1440" w:header="0" w:footer="153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0FA38" w14:textId="77777777" w:rsidR="00657A45" w:rsidRDefault="00657A45" w:rsidP="00157D6D">
      <w:pPr>
        <w:spacing w:after="0" w:line="240" w:lineRule="auto"/>
      </w:pPr>
      <w:r>
        <w:separator/>
      </w:r>
    </w:p>
  </w:endnote>
  <w:endnote w:type="continuationSeparator" w:id="0">
    <w:p w14:paraId="1A2805D7" w14:textId="77777777" w:rsidR="00657A45" w:rsidRDefault="00657A45" w:rsidP="0015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Proxima Nova Rg">
    <w:panose1 w:val="02000506030000020004"/>
    <w:charset w:val="00"/>
    <w:family w:val="modern"/>
    <w:notTrueType/>
    <w:pitch w:val="variable"/>
    <w:sig w:usb0="A00002EF" w:usb1="5000E0F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C8B67" w14:textId="77777777" w:rsidR="005263D0" w:rsidRDefault="005263D0">
    <w:pPr>
      <w:pStyle w:val="Footer"/>
    </w:pPr>
    <w:r>
      <w:rPr>
        <w:noProof/>
        <w:lang w:val="en-GB" w:eastAsia="en-GB"/>
      </w:rPr>
      <w:drawing>
        <wp:anchor distT="0" distB="0" distL="114300" distR="114300" simplePos="0" relativeHeight="251665408" behindDoc="1" locked="0" layoutInCell="1" allowOverlap="1" wp14:anchorId="30A34246" wp14:editId="0FB82184">
          <wp:simplePos x="0" y="0"/>
          <wp:positionH relativeFrom="margin">
            <wp:posOffset>-501561</wp:posOffset>
          </wp:positionH>
          <wp:positionV relativeFrom="paragraph">
            <wp:posOffset>49530</wp:posOffset>
          </wp:positionV>
          <wp:extent cx="6882018" cy="651053"/>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846_uniprint_footer2.jpg"/>
                  <pic:cNvPicPr/>
                </pic:nvPicPr>
                <pic:blipFill>
                  <a:blip r:embed="rId1">
                    <a:extLst>
                      <a:ext uri="{28A0092B-C50C-407E-A947-70E740481C1C}">
                        <a14:useLocalDpi xmlns:a14="http://schemas.microsoft.com/office/drawing/2010/main" val="0"/>
                      </a:ext>
                    </a:extLst>
                  </a:blip>
                  <a:stretch>
                    <a:fillRect/>
                  </a:stretch>
                </pic:blipFill>
                <pic:spPr>
                  <a:xfrm>
                    <a:off x="0" y="0"/>
                    <a:ext cx="6882018" cy="651053"/>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6EA6C" w14:textId="77777777" w:rsidR="0053092A" w:rsidRPr="006E155F" w:rsidRDefault="006E155F" w:rsidP="006E155F">
    <w:pPr>
      <w:pStyle w:val="Footer"/>
    </w:pPr>
    <w:r>
      <w:rPr>
        <w:noProof/>
        <w:lang w:val="en-GB" w:eastAsia="en-GB"/>
      </w:rPr>
      <w:drawing>
        <wp:anchor distT="0" distB="0" distL="114300" distR="114300" simplePos="0" relativeHeight="251661312" behindDoc="1" locked="0" layoutInCell="1" allowOverlap="1" wp14:anchorId="34B776F1" wp14:editId="1182FEAC">
          <wp:simplePos x="0" y="0"/>
          <wp:positionH relativeFrom="margin">
            <wp:posOffset>-535940</wp:posOffset>
          </wp:positionH>
          <wp:positionV relativeFrom="paragraph">
            <wp:posOffset>55880</wp:posOffset>
          </wp:positionV>
          <wp:extent cx="6882018" cy="651053"/>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846_uniprint_footer2.jpg"/>
                  <pic:cNvPicPr/>
                </pic:nvPicPr>
                <pic:blipFill>
                  <a:blip r:embed="rId1">
                    <a:extLst>
                      <a:ext uri="{28A0092B-C50C-407E-A947-70E740481C1C}">
                        <a14:useLocalDpi xmlns:a14="http://schemas.microsoft.com/office/drawing/2010/main" val="0"/>
                      </a:ext>
                    </a:extLst>
                  </a:blip>
                  <a:stretch>
                    <a:fillRect/>
                  </a:stretch>
                </pic:blipFill>
                <pic:spPr>
                  <a:xfrm>
                    <a:off x="0" y="0"/>
                    <a:ext cx="6882018" cy="65105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C5A88" w14:textId="77777777" w:rsidR="00657A45" w:rsidRDefault="00657A45" w:rsidP="00157D6D">
      <w:pPr>
        <w:spacing w:after="0" w:line="240" w:lineRule="auto"/>
      </w:pPr>
      <w:r>
        <w:separator/>
      </w:r>
    </w:p>
  </w:footnote>
  <w:footnote w:type="continuationSeparator" w:id="0">
    <w:p w14:paraId="33924195" w14:textId="77777777" w:rsidR="00657A45" w:rsidRDefault="00657A45" w:rsidP="00157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2CC3" w14:textId="0F427BEA" w:rsidR="00676B54" w:rsidRPr="008B6389" w:rsidRDefault="00BB196E" w:rsidP="00676B54">
    <w:pPr>
      <w:pStyle w:val="Headertitle"/>
      <w:rPr>
        <w:b w:val="0"/>
        <w:bCs/>
      </w:rPr>
    </w:pPr>
    <w:r>
      <w:rPr>
        <w:noProof/>
      </w:rPr>
      <w:drawing>
        <wp:anchor distT="0" distB="0" distL="114300" distR="114300" simplePos="0" relativeHeight="251663360" behindDoc="0" locked="0" layoutInCell="1" allowOverlap="1" wp14:anchorId="2F9FBA39" wp14:editId="001F4289">
          <wp:simplePos x="0" y="0"/>
          <wp:positionH relativeFrom="column">
            <wp:posOffset>-843280</wp:posOffset>
          </wp:positionH>
          <wp:positionV relativeFrom="paragraph">
            <wp:posOffset>-1905</wp:posOffset>
          </wp:positionV>
          <wp:extent cx="880110" cy="800100"/>
          <wp:effectExtent l="0" t="0" r="0" b="0"/>
          <wp:wrapNone/>
          <wp:docPr id="8" name="Picture 8">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011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B54">
      <w:tab/>
    </w:r>
    <w:r w:rsidR="00676B54" w:rsidRPr="008B6389">
      <w:rPr>
        <w:b w:val="0"/>
        <w:bCs/>
      </w:rPr>
      <w:tab/>
    </w:r>
    <w:sdt>
      <w:sdtPr>
        <w:rPr>
          <w:b w:val="0"/>
          <w:bCs/>
        </w:rPr>
        <w:alias w:val="Title"/>
        <w:id w:val="-1556385195"/>
        <w:showingPlcHdr/>
        <w:dataBinding w:prefixMappings="xmlns:ns0='http://schemas.openxmlformats.org/package/2006/metadata/core-properties' xmlns:ns1='http://purl.org/dc/elements/1.1/'" w:xpath="/ns0:coreProperties[1]/ns1:title[1]" w:storeItemID="{6C3C8BC8-F283-45AE-878A-BAB7291924A1}"/>
        <w:text/>
      </w:sdtPr>
      <w:sdtEndPr/>
      <w:sdtContent>
        <w:r w:rsidR="00EF0600">
          <w:rPr>
            <w:b w:val="0"/>
            <w:bCs/>
          </w:rPr>
          <w:t xml:space="preserve">     </w:t>
        </w:r>
      </w:sdtContent>
    </w:sdt>
    <w:r w:rsidR="00676B54" w:rsidRPr="008B6389">
      <w:rPr>
        <w:b w:val="0"/>
        <w:bCs/>
      </w:rPr>
      <w:t xml:space="preserve">  </w:t>
    </w:r>
  </w:p>
  <w:p w14:paraId="24A8FBB9" w14:textId="0993E569" w:rsidR="00676B54" w:rsidRPr="008B6389" w:rsidRDefault="00676B54" w:rsidP="007B327E">
    <w:pPr>
      <w:pStyle w:val="Headertitle"/>
      <w:jc w:val="right"/>
      <w:rPr>
        <w:b w:val="0"/>
        <w:bCs/>
      </w:rPr>
    </w:pPr>
    <w:r w:rsidRPr="008B6389">
      <w:rPr>
        <w:b w:val="0"/>
        <w:bCs/>
      </w:rPr>
      <w:t xml:space="preserve">Version </w:t>
    </w:r>
    <w:sdt>
      <w:sdtPr>
        <w:rPr>
          <w:b w:val="0"/>
          <w:bCs/>
        </w:rPr>
        <w:alias w:val="Status"/>
        <w:tag w:val=""/>
        <w:id w:val="-516149744"/>
        <w:dataBinding w:prefixMappings="xmlns:ns0='http://purl.org/dc/elements/1.1/' xmlns:ns1='http://schemas.openxmlformats.org/package/2006/metadata/core-properties' " w:xpath="/ns1:coreProperties[1]/ns1:contentStatus[1]" w:storeItemID="{6C3C8BC8-F283-45AE-878A-BAB7291924A1}"/>
        <w:text/>
      </w:sdtPr>
      <w:sdtEndPr/>
      <w:sdtContent>
        <w:r w:rsidR="00657221">
          <w:rPr>
            <w:b w:val="0"/>
            <w:bCs/>
          </w:rPr>
          <w:t>Draft</w:t>
        </w:r>
      </w:sdtContent>
    </w:sdt>
  </w:p>
  <w:p w14:paraId="01CDBB9B" w14:textId="77777777" w:rsidR="00BB196E" w:rsidRPr="00676B54" w:rsidRDefault="00BB196E">
    <w:pPr>
      <w:pStyle w:val="Header"/>
      <w:rPr>
        <w:lang w:val="en-US"/>
      </w:rPr>
    </w:pPr>
  </w:p>
  <w:p w14:paraId="4CA2E327" w14:textId="77777777" w:rsidR="00BB196E" w:rsidRDefault="00BB1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58D" w14:textId="26E9E3FD" w:rsidR="0047510F" w:rsidRDefault="007B327E" w:rsidP="0032459C">
    <w:pPr>
      <w:pStyle w:val="Header"/>
      <w:spacing w:before="100" w:beforeAutospacing="1"/>
      <w:ind w:left="-113" w:hanging="1134"/>
    </w:pPr>
    <w:r>
      <w:rPr>
        <w:noProof/>
        <w:lang w:val="en-GB" w:eastAsia="en-GB"/>
      </w:rPr>
      <w:drawing>
        <wp:anchor distT="0" distB="0" distL="114300" distR="114300" simplePos="0" relativeHeight="251667456" behindDoc="1" locked="0" layoutInCell="1" allowOverlap="1" wp14:anchorId="75DC1894" wp14:editId="727D6432">
          <wp:simplePos x="0" y="0"/>
          <wp:positionH relativeFrom="margin">
            <wp:posOffset>-895350</wp:posOffset>
          </wp:positionH>
          <wp:positionV relativeFrom="paragraph">
            <wp:posOffset>0</wp:posOffset>
          </wp:positionV>
          <wp:extent cx="1870710" cy="18497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846_uniprint_header.jpg"/>
                  <pic:cNvPicPr/>
                </pic:nvPicPr>
                <pic:blipFill>
                  <a:blip r:embed="rId1">
                    <a:extLst>
                      <a:ext uri="{28A0092B-C50C-407E-A947-70E740481C1C}">
                        <a14:useLocalDpi xmlns:a14="http://schemas.microsoft.com/office/drawing/2010/main" val="0"/>
                      </a:ext>
                    </a:extLst>
                  </a:blip>
                  <a:stretch>
                    <a:fillRect/>
                  </a:stretch>
                </pic:blipFill>
                <pic:spPr>
                  <a:xfrm>
                    <a:off x="0" y="0"/>
                    <a:ext cx="1870710" cy="1849785"/>
                  </a:xfrm>
                  <a:prstGeom prst="rect">
                    <a:avLst/>
                  </a:prstGeom>
                </pic:spPr>
              </pic:pic>
            </a:graphicData>
          </a:graphic>
          <wp14:sizeRelH relativeFrom="margin">
            <wp14:pctWidth>0</wp14:pctWidth>
          </wp14:sizeRelH>
          <wp14:sizeRelV relativeFrom="margin">
            <wp14:pctHeight>0</wp14:pctHeight>
          </wp14:sizeRelV>
        </wp:anchor>
      </w:drawing>
    </w:r>
  </w:p>
  <w:p w14:paraId="5BCA6B81" w14:textId="77777777" w:rsidR="00227656" w:rsidRDefault="00227656">
    <w:pPr>
      <w:pStyle w:val="Header"/>
    </w:pPr>
  </w:p>
  <w:p w14:paraId="190EB0B9" w14:textId="77777777" w:rsidR="00227656" w:rsidRDefault="00227656">
    <w:pPr>
      <w:pStyle w:val="Header"/>
    </w:pPr>
  </w:p>
  <w:p w14:paraId="4F50607C" w14:textId="77777777" w:rsidR="00227656" w:rsidRDefault="00227656">
    <w:pPr>
      <w:pStyle w:val="Header"/>
    </w:pPr>
  </w:p>
  <w:p w14:paraId="5D61E6B4" w14:textId="77777777" w:rsidR="00227656" w:rsidRDefault="00227656">
    <w:pPr>
      <w:pStyle w:val="Header"/>
    </w:pPr>
  </w:p>
  <w:p w14:paraId="1748468D" w14:textId="77777777" w:rsidR="00227656" w:rsidRDefault="00227656">
    <w:pPr>
      <w:pStyle w:val="Header"/>
    </w:pPr>
  </w:p>
  <w:p w14:paraId="5DCEAB3A" w14:textId="77777777" w:rsidR="00227656" w:rsidRDefault="00227656">
    <w:pPr>
      <w:pStyle w:val="Header"/>
    </w:pPr>
  </w:p>
  <w:p w14:paraId="765B11CB" w14:textId="77777777" w:rsidR="00227656" w:rsidRDefault="00227656">
    <w:pPr>
      <w:pStyle w:val="Header"/>
    </w:pPr>
  </w:p>
  <w:p w14:paraId="44762D8F" w14:textId="77777777" w:rsidR="00227656" w:rsidRDefault="00227656">
    <w:pPr>
      <w:pStyle w:val="Header"/>
    </w:pPr>
  </w:p>
  <w:p w14:paraId="1EDE41AE" w14:textId="7630329A" w:rsidR="0053092A" w:rsidRDefault="003B63B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74E3"/>
    <w:multiLevelType w:val="hybridMultilevel"/>
    <w:tmpl w:val="B6206B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21693A"/>
    <w:multiLevelType w:val="hybridMultilevel"/>
    <w:tmpl w:val="459E56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8A6166"/>
    <w:multiLevelType w:val="hybridMultilevel"/>
    <w:tmpl w:val="80CA56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9E73B2"/>
    <w:multiLevelType w:val="hybridMultilevel"/>
    <w:tmpl w:val="899C8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0529EA"/>
    <w:multiLevelType w:val="hybridMultilevel"/>
    <w:tmpl w:val="6F46395C"/>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B33578C"/>
    <w:multiLevelType w:val="hybridMultilevel"/>
    <w:tmpl w:val="CD4C5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E3F42D3"/>
    <w:multiLevelType w:val="hybridMultilevel"/>
    <w:tmpl w:val="DA7EC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1D96BEF"/>
    <w:multiLevelType w:val="hybridMultilevel"/>
    <w:tmpl w:val="F95861FE"/>
    <w:lvl w:ilvl="0" w:tplc="FA40FC9C">
      <w:start w:val="1"/>
      <w:numFmt w:val="bullet"/>
      <w:pStyle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4D25FD2"/>
    <w:multiLevelType w:val="hybridMultilevel"/>
    <w:tmpl w:val="6038CC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E168C3"/>
    <w:multiLevelType w:val="hybridMultilevel"/>
    <w:tmpl w:val="B67648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9446CC"/>
    <w:multiLevelType w:val="hybridMultilevel"/>
    <w:tmpl w:val="8946B9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CA22EEA"/>
    <w:multiLevelType w:val="hybridMultilevel"/>
    <w:tmpl w:val="064030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17C57B4"/>
    <w:multiLevelType w:val="hybridMultilevel"/>
    <w:tmpl w:val="C3F2A5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D431EE8"/>
    <w:multiLevelType w:val="hybridMultilevel"/>
    <w:tmpl w:val="E750A482"/>
    <w:lvl w:ilvl="0" w:tplc="5E90559E">
      <w:start w:val="3"/>
      <w:numFmt w:val="decimal"/>
      <w:pStyle w:val="Heading3"/>
      <w:suff w:val="space"/>
      <w:lvlText w:val="1.%1.1"/>
      <w:lvlJc w:val="left"/>
      <w:pPr>
        <w:ind w:left="567" w:hanging="567"/>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pStyle w:val="Heading4"/>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DCC342E"/>
    <w:multiLevelType w:val="hybridMultilevel"/>
    <w:tmpl w:val="31BE8D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6F42EE"/>
    <w:multiLevelType w:val="hybridMultilevel"/>
    <w:tmpl w:val="074EBD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C3B34"/>
    <w:multiLevelType w:val="hybridMultilevel"/>
    <w:tmpl w:val="16DAEF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C892213"/>
    <w:multiLevelType w:val="multilevel"/>
    <w:tmpl w:val="9E5CB6F0"/>
    <w:lvl w:ilvl="0">
      <w:start w:val="1"/>
      <w:numFmt w:val="decimal"/>
      <w:pStyle w:val="Heading1"/>
      <w:lvlText w:val="%1."/>
      <w:lvlJc w:val="left"/>
      <w:pPr>
        <w:ind w:left="360" w:hanging="360"/>
      </w:pPr>
      <w:rPr>
        <w:rFonts w:ascii="Proxima Nova Alt Lt" w:hAnsi="Proxima Nova Alt Lt" w:hint="default"/>
        <w:b/>
        <w:i w:val="0"/>
        <w:sz w:val="24"/>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102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CB23A54"/>
    <w:multiLevelType w:val="multilevel"/>
    <w:tmpl w:val="CFD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B087E"/>
    <w:multiLevelType w:val="hybridMultilevel"/>
    <w:tmpl w:val="7CECC8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648DA"/>
    <w:multiLevelType w:val="hybridMultilevel"/>
    <w:tmpl w:val="442A63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44499C"/>
    <w:multiLevelType w:val="hybridMultilevel"/>
    <w:tmpl w:val="9D1A88EA"/>
    <w:lvl w:ilvl="0" w:tplc="328C9E68">
      <w:start w:val="2"/>
      <w:numFmt w:val="decimal"/>
      <w:pStyle w:val="Heading2"/>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3A0145C"/>
    <w:multiLevelType w:val="hybridMultilevel"/>
    <w:tmpl w:val="7F3EE3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8837C75"/>
    <w:multiLevelType w:val="multilevel"/>
    <w:tmpl w:val="EE6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22"/>
  </w:num>
  <w:num w:numId="4">
    <w:abstractNumId w:val="2"/>
  </w:num>
  <w:num w:numId="5">
    <w:abstractNumId w:val="13"/>
  </w:num>
  <w:num w:numId="6">
    <w:abstractNumId w:val="7"/>
  </w:num>
  <w:num w:numId="7">
    <w:abstractNumId w:val="23"/>
  </w:num>
  <w:num w:numId="8">
    <w:abstractNumId w:val="11"/>
  </w:num>
  <w:num w:numId="9">
    <w:abstractNumId w:val="6"/>
  </w:num>
  <w:num w:numId="10">
    <w:abstractNumId w:val="3"/>
  </w:num>
  <w:num w:numId="11">
    <w:abstractNumId w:val="5"/>
  </w:num>
  <w:num w:numId="12">
    <w:abstractNumId w:val="0"/>
  </w:num>
  <w:num w:numId="13">
    <w:abstractNumId w:val="14"/>
  </w:num>
  <w:num w:numId="14">
    <w:abstractNumId w:val="9"/>
  </w:num>
  <w:num w:numId="15">
    <w:abstractNumId w:val="15"/>
  </w:num>
  <w:num w:numId="16">
    <w:abstractNumId w:val="10"/>
  </w:num>
  <w:num w:numId="17">
    <w:abstractNumId w:val="19"/>
  </w:num>
  <w:num w:numId="18">
    <w:abstractNumId w:val="4"/>
  </w:num>
  <w:num w:numId="19">
    <w:abstractNumId w:val="12"/>
  </w:num>
  <w:num w:numId="20">
    <w:abstractNumId w:val="8"/>
  </w:num>
  <w:num w:numId="21">
    <w:abstractNumId w:val="1"/>
  </w:num>
  <w:num w:numId="22">
    <w:abstractNumId w:val="18"/>
  </w:num>
  <w:num w:numId="23">
    <w:abstractNumId w:val="21"/>
  </w:num>
  <w:num w:numId="24">
    <w:abstractNumId w:val="24"/>
  </w:num>
  <w:num w:numId="2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10"/>
    <w:rsid w:val="0000263F"/>
    <w:rsid w:val="00005731"/>
    <w:rsid w:val="00007BFA"/>
    <w:rsid w:val="0001221F"/>
    <w:rsid w:val="0002189A"/>
    <w:rsid w:val="00025AEE"/>
    <w:rsid w:val="00030BA5"/>
    <w:rsid w:val="0003373A"/>
    <w:rsid w:val="00037252"/>
    <w:rsid w:val="00040A48"/>
    <w:rsid w:val="00053253"/>
    <w:rsid w:val="000575D3"/>
    <w:rsid w:val="0005797F"/>
    <w:rsid w:val="00057AEB"/>
    <w:rsid w:val="00070620"/>
    <w:rsid w:val="00077842"/>
    <w:rsid w:val="00081365"/>
    <w:rsid w:val="00090794"/>
    <w:rsid w:val="000A448B"/>
    <w:rsid w:val="000C129B"/>
    <w:rsid w:val="000E0E24"/>
    <w:rsid w:val="000E1A0A"/>
    <w:rsid w:val="000F0384"/>
    <w:rsid w:val="000F24C4"/>
    <w:rsid w:val="00102087"/>
    <w:rsid w:val="00111C26"/>
    <w:rsid w:val="0011531F"/>
    <w:rsid w:val="001308B0"/>
    <w:rsid w:val="00131C2C"/>
    <w:rsid w:val="001350B9"/>
    <w:rsid w:val="00136A60"/>
    <w:rsid w:val="00137E3C"/>
    <w:rsid w:val="00157D6D"/>
    <w:rsid w:val="00165E60"/>
    <w:rsid w:val="00167FA0"/>
    <w:rsid w:val="00170199"/>
    <w:rsid w:val="00174496"/>
    <w:rsid w:val="00181CA9"/>
    <w:rsid w:val="00181E3E"/>
    <w:rsid w:val="00182645"/>
    <w:rsid w:val="00187C01"/>
    <w:rsid w:val="001939CF"/>
    <w:rsid w:val="001A591A"/>
    <w:rsid w:val="001A5C0D"/>
    <w:rsid w:val="001B318D"/>
    <w:rsid w:val="001C0C10"/>
    <w:rsid w:val="001C2CF7"/>
    <w:rsid w:val="001D223A"/>
    <w:rsid w:val="001D456C"/>
    <w:rsid w:val="001D743F"/>
    <w:rsid w:val="001F1317"/>
    <w:rsid w:val="001F5F89"/>
    <w:rsid w:val="00205250"/>
    <w:rsid w:val="00220096"/>
    <w:rsid w:val="00227656"/>
    <w:rsid w:val="0023403A"/>
    <w:rsid w:val="00244206"/>
    <w:rsid w:val="00246CDA"/>
    <w:rsid w:val="00247BB9"/>
    <w:rsid w:val="0026501A"/>
    <w:rsid w:val="002665C4"/>
    <w:rsid w:val="00271E4F"/>
    <w:rsid w:val="00274A6D"/>
    <w:rsid w:val="00282B39"/>
    <w:rsid w:val="00285654"/>
    <w:rsid w:val="00294623"/>
    <w:rsid w:val="002A275B"/>
    <w:rsid w:val="002A4BA8"/>
    <w:rsid w:val="002B0566"/>
    <w:rsid w:val="002B3DA5"/>
    <w:rsid w:val="002B4F89"/>
    <w:rsid w:val="002C261E"/>
    <w:rsid w:val="002C7221"/>
    <w:rsid w:val="002D1D13"/>
    <w:rsid w:val="002D68EA"/>
    <w:rsid w:val="002D77C0"/>
    <w:rsid w:val="002E11C2"/>
    <w:rsid w:val="002E3611"/>
    <w:rsid w:val="002E3E2B"/>
    <w:rsid w:val="002E7959"/>
    <w:rsid w:val="002F57D9"/>
    <w:rsid w:val="00303D27"/>
    <w:rsid w:val="00303FD6"/>
    <w:rsid w:val="0030596E"/>
    <w:rsid w:val="00315098"/>
    <w:rsid w:val="00317E63"/>
    <w:rsid w:val="00320CCA"/>
    <w:rsid w:val="0032459C"/>
    <w:rsid w:val="0032644F"/>
    <w:rsid w:val="00331966"/>
    <w:rsid w:val="0033549F"/>
    <w:rsid w:val="0034223B"/>
    <w:rsid w:val="00344421"/>
    <w:rsid w:val="003501A0"/>
    <w:rsid w:val="00367FB2"/>
    <w:rsid w:val="00376B58"/>
    <w:rsid w:val="003811F4"/>
    <w:rsid w:val="00387A2A"/>
    <w:rsid w:val="003A33E2"/>
    <w:rsid w:val="003A6CFE"/>
    <w:rsid w:val="003B0985"/>
    <w:rsid w:val="003B1863"/>
    <w:rsid w:val="003B63BA"/>
    <w:rsid w:val="003B68F9"/>
    <w:rsid w:val="003C3CE0"/>
    <w:rsid w:val="003C72EC"/>
    <w:rsid w:val="003D03B9"/>
    <w:rsid w:val="003D20A7"/>
    <w:rsid w:val="003D3030"/>
    <w:rsid w:val="003E3B72"/>
    <w:rsid w:val="003E5796"/>
    <w:rsid w:val="003F7EEB"/>
    <w:rsid w:val="00401677"/>
    <w:rsid w:val="0041032F"/>
    <w:rsid w:val="004104D7"/>
    <w:rsid w:val="004108A7"/>
    <w:rsid w:val="00410C60"/>
    <w:rsid w:val="004219BA"/>
    <w:rsid w:val="00421A43"/>
    <w:rsid w:val="00423632"/>
    <w:rsid w:val="00425392"/>
    <w:rsid w:val="00425F86"/>
    <w:rsid w:val="00431C46"/>
    <w:rsid w:val="0045442D"/>
    <w:rsid w:val="00463807"/>
    <w:rsid w:val="004710AB"/>
    <w:rsid w:val="00473A2A"/>
    <w:rsid w:val="0047510F"/>
    <w:rsid w:val="00476885"/>
    <w:rsid w:val="00481683"/>
    <w:rsid w:val="00486E1B"/>
    <w:rsid w:val="00487A68"/>
    <w:rsid w:val="00496AE2"/>
    <w:rsid w:val="004A0A63"/>
    <w:rsid w:val="004A0D0D"/>
    <w:rsid w:val="004A0E15"/>
    <w:rsid w:val="004A7AB1"/>
    <w:rsid w:val="004B2D86"/>
    <w:rsid w:val="004B31F1"/>
    <w:rsid w:val="004B6646"/>
    <w:rsid w:val="004D0315"/>
    <w:rsid w:val="004D6FCA"/>
    <w:rsid w:val="004E68FF"/>
    <w:rsid w:val="004F1A84"/>
    <w:rsid w:val="004F441A"/>
    <w:rsid w:val="004F57DC"/>
    <w:rsid w:val="004F587C"/>
    <w:rsid w:val="005021CF"/>
    <w:rsid w:val="00503782"/>
    <w:rsid w:val="005062AA"/>
    <w:rsid w:val="005122DC"/>
    <w:rsid w:val="005172BF"/>
    <w:rsid w:val="00524CD0"/>
    <w:rsid w:val="005263D0"/>
    <w:rsid w:val="0053092A"/>
    <w:rsid w:val="0053521B"/>
    <w:rsid w:val="00535E0F"/>
    <w:rsid w:val="005369DE"/>
    <w:rsid w:val="00542C31"/>
    <w:rsid w:val="00546CCF"/>
    <w:rsid w:val="00547D54"/>
    <w:rsid w:val="00550B77"/>
    <w:rsid w:val="005524F7"/>
    <w:rsid w:val="00564EE4"/>
    <w:rsid w:val="0058175A"/>
    <w:rsid w:val="005924CC"/>
    <w:rsid w:val="005955B3"/>
    <w:rsid w:val="00596A40"/>
    <w:rsid w:val="005A2E3B"/>
    <w:rsid w:val="005A6A03"/>
    <w:rsid w:val="005B07BB"/>
    <w:rsid w:val="005B1B90"/>
    <w:rsid w:val="005B3138"/>
    <w:rsid w:val="005B378E"/>
    <w:rsid w:val="005B73D5"/>
    <w:rsid w:val="005C4353"/>
    <w:rsid w:val="005C71E8"/>
    <w:rsid w:val="005C7EE1"/>
    <w:rsid w:val="005E6F39"/>
    <w:rsid w:val="005F2E21"/>
    <w:rsid w:val="005F3038"/>
    <w:rsid w:val="005F7626"/>
    <w:rsid w:val="0061392D"/>
    <w:rsid w:val="00616BF9"/>
    <w:rsid w:val="0062606D"/>
    <w:rsid w:val="00633C0E"/>
    <w:rsid w:val="006373BC"/>
    <w:rsid w:val="006413DB"/>
    <w:rsid w:val="00647444"/>
    <w:rsid w:val="0065186D"/>
    <w:rsid w:val="00653510"/>
    <w:rsid w:val="00657221"/>
    <w:rsid w:val="00657A45"/>
    <w:rsid w:val="00660390"/>
    <w:rsid w:val="0066255E"/>
    <w:rsid w:val="006642D8"/>
    <w:rsid w:val="00672EFD"/>
    <w:rsid w:val="00676B54"/>
    <w:rsid w:val="00677D6E"/>
    <w:rsid w:val="00681A2F"/>
    <w:rsid w:val="00682687"/>
    <w:rsid w:val="00684AD5"/>
    <w:rsid w:val="0068752C"/>
    <w:rsid w:val="006A63F9"/>
    <w:rsid w:val="006A68DA"/>
    <w:rsid w:val="006B2EFC"/>
    <w:rsid w:val="006C1506"/>
    <w:rsid w:val="006C1E07"/>
    <w:rsid w:val="006D0BF0"/>
    <w:rsid w:val="006E0793"/>
    <w:rsid w:val="006E155F"/>
    <w:rsid w:val="006E7BF6"/>
    <w:rsid w:val="006F0817"/>
    <w:rsid w:val="006F790F"/>
    <w:rsid w:val="007001AD"/>
    <w:rsid w:val="007057EF"/>
    <w:rsid w:val="00707259"/>
    <w:rsid w:val="00714E2E"/>
    <w:rsid w:val="00723723"/>
    <w:rsid w:val="00723BC5"/>
    <w:rsid w:val="0072625F"/>
    <w:rsid w:val="00734E5C"/>
    <w:rsid w:val="00745C6E"/>
    <w:rsid w:val="0075040D"/>
    <w:rsid w:val="00757BB8"/>
    <w:rsid w:val="00757DE2"/>
    <w:rsid w:val="007614AC"/>
    <w:rsid w:val="007629A3"/>
    <w:rsid w:val="00762D2F"/>
    <w:rsid w:val="00765F50"/>
    <w:rsid w:val="007671BD"/>
    <w:rsid w:val="00774895"/>
    <w:rsid w:val="00776291"/>
    <w:rsid w:val="007767BF"/>
    <w:rsid w:val="00776F89"/>
    <w:rsid w:val="00780DEC"/>
    <w:rsid w:val="007858BA"/>
    <w:rsid w:val="0079545B"/>
    <w:rsid w:val="007A5C4E"/>
    <w:rsid w:val="007A6079"/>
    <w:rsid w:val="007A6A64"/>
    <w:rsid w:val="007B327E"/>
    <w:rsid w:val="007B4FDA"/>
    <w:rsid w:val="007C10F8"/>
    <w:rsid w:val="007C576D"/>
    <w:rsid w:val="007E1187"/>
    <w:rsid w:val="007E3624"/>
    <w:rsid w:val="007F322B"/>
    <w:rsid w:val="007F4818"/>
    <w:rsid w:val="007F5EDB"/>
    <w:rsid w:val="007F745B"/>
    <w:rsid w:val="00806C8E"/>
    <w:rsid w:val="00807064"/>
    <w:rsid w:val="00810B11"/>
    <w:rsid w:val="00811D57"/>
    <w:rsid w:val="00812E70"/>
    <w:rsid w:val="00832371"/>
    <w:rsid w:val="00843DA2"/>
    <w:rsid w:val="00847572"/>
    <w:rsid w:val="00856E1B"/>
    <w:rsid w:val="00867DC4"/>
    <w:rsid w:val="008815A9"/>
    <w:rsid w:val="00886122"/>
    <w:rsid w:val="00886D1A"/>
    <w:rsid w:val="00887CDA"/>
    <w:rsid w:val="008946AC"/>
    <w:rsid w:val="008A1919"/>
    <w:rsid w:val="008B457F"/>
    <w:rsid w:val="008B6389"/>
    <w:rsid w:val="008B7391"/>
    <w:rsid w:val="008D5D38"/>
    <w:rsid w:val="008E7433"/>
    <w:rsid w:val="008F0CC4"/>
    <w:rsid w:val="008F7054"/>
    <w:rsid w:val="008F76DE"/>
    <w:rsid w:val="00903BE5"/>
    <w:rsid w:val="00904BFF"/>
    <w:rsid w:val="00905821"/>
    <w:rsid w:val="00907AC4"/>
    <w:rsid w:val="00911852"/>
    <w:rsid w:val="00912483"/>
    <w:rsid w:val="0092299F"/>
    <w:rsid w:val="009323EB"/>
    <w:rsid w:val="00936D5E"/>
    <w:rsid w:val="00941DDD"/>
    <w:rsid w:val="00942E9D"/>
    <w:rsid w:val="00947B86"/>
    <w:rsid w:val="0096163F"/>
    <w:rsid w:val="009661F2"/>
    <w:rsid w:val="00976D9E"/>
    <w:rsid w:val="009813E1"/>
    <w:rsid w:val="009B3045"/>
    <w:rsid w:val="009B526E"/>
    <w:rsid w:val="009C2DE7"/>
    <w:rsid w:val="009C38B5"/>
    <w:rsid w:val="009C43A8"/>
    <w:rsid w:val="009C7B88"/>
    <w:rsid w:val="009C7EB4"/>
    <w:rsid w:val="009D48A7"/>
    <w:rsid w:val="009D5FFC"/>
    <w:rsid w:val="009D7EEC"/>
    <w:rsid w:val="009E44F5"/>
    <w:rsid w:val="009E4C23"/>
    <w:rsid w:val="009F0632"/>
    <w:rsid w:val="009F68E0"/>
    <w:rsid w:val="009F7696"/>
    <w:rsid w:val="009F782A"/>
    <w:rsid w:val="00A04095"/>
    <w:rsid w:val="00A05BBF"/>
    <w:rsid w:val="00A06D95"/>
    <w:rsid w:val="00A10120"/>
    <w:rsid w:val="00A10D56"/>
    <w:rsid w:val="00A10DE0"/>
    <w:rsid w:val="00A14845"/>
    <w:rsid w:val="00A23769"/>
    <w:rsid w:val="00A31EC9"/>
    <w:rsid w:val="00A46905"/>
    <w:rsid w:val="00A5335E"/>
    <w:rsid w:val="00A53EF6"/>
    <w:rsid w:val="00A5608B"/>
    <w:rsid w:val="00A57397"/>
    <w:rsid w:val="00A65C93"/>
    <w:rsid w:val="00A8167B"/>
    <w:rsid w:val="00A86B1F"/>
    <w:rsid w:val="00A86CB3"/>
    <w:rsid w:val="00A92496"/>
    <w:rsid w:val="00A96D93"/>
    <w:rsid w:val="00AA27DC"/>
    <w:rsid w:val="00AB3D9C"/>
    <w:rsid w:val="00AC06D0"/>
    <w:rsid w:val="00AC0CA8"/>
    <w:rsid w:val="00AC11C3"/>
    <w:rsid w:val="00AE728D"/>
    <w:rsid w:val="00AF03C2"/>
    <w:rsid w:val="00AF0AE9"/>
    <w:rsid w:val="00AF0D3C"/>
    <w:rsid w:val="00AF5330"/>
    <w:rsid w:val="00B024BC"/>
    <w:rsid w:val="00B14A5F"/>
    <w:rsid w:val="00B226D7"/>
    <w:rsid w:val="00B24F1C"/>
    <w:rsid w:val="00B33CEC"/>
    <w:rsid w:val="00B37E86"/>
    <w:rsid w:val="00B53E09"/>
    <w:rsid w:val="00B56565"/>
    <w:rsid w:val="00B608D0"/>
    <w:rsid w:val="00B60A08"/>
    <w:rsid w:val="00B654FF"/>
    <w:rsid w:val="00B72BD4"/>
    <w:rsid w:val="00B76F08"/>
    <w:rsid w:val="00B76FB1"/>
    <w:rsid w:val="00B7765D"/>
    <w:rsid w:val="00B80B86"/>
    <w:rsid w:val="00B837BB"/>
    <w:rsid w:val="00B871DC"/>
    <w:rsid w:val="00BA4A24"/>
    <w:rsid w:val="00BA7532"/>
    <w:rsid w:val="00BB196E"/>
    <w:rsid w:val="00BC0761"/>
    <w:rsid w:val="00BC624B"/>
    <w:rsid w:val="00BC680C"/>
    <w:rsid w:val="00BD589C"/>
    <w:rsid w:val="00BF2F4D"/>
    <w:rsid w:val="00BF7FA9"/>
    <w:rsid w:val="00C163C9"/>
    <w:rsid w:val="00C17412"/>
    <w:rsid w:val="00C24C74"/>
    <w:rsid w:val="00C36E86"/>
    <w:rsid w:val="00C70336"/>
    <w:rsid w:val="00C70A72"/>
    <w:rsid w:val="00C741BE"/>
    <w:rsid w:val="00C74CD3"/>
    <w:rsid w:val="00C81B9F"/>
    <w:rsid w:val="00C82531"/>
    <w:rsid w:val="00C86FD3"/>
    <w:rsid w:val="00C9053E"/>
    <w:rsid w:val="00C97F60"/>
    <w:rsid w:val="00CA3181"/>
    <w:rsid w:val="00CC2F14"/>
    <w:rsid w:val="00CE7516"/>
    <w:rsid w:val="00D02D18"/>
    <w:rsid w:val="00D07400"/>
    <w:rsid w:val="00D07591"/>
    <w:rsid w:val="00D25EFF"/>
    <w:rsid w:val="00D272E4"/>
    <w:rsid w:val="00D328FE"/>
    <w:rsid w:val="00D34540"/>
    <w:rsid w:val="00D414F4"/>
    <w:rsid w:val="00D4156E"/>
    <w:rsid w:val="00D41641"/>
    <w:rsid w:val="00D425AF"/>
    <w:rsid w:val="00D4288B"/>
    <w:rsid w:val="00D60D0B"/>
    <w:rsid w:val="00D756AE"/>
    <w:rsid w:val="00D8521A"/>
    <w:rsid w:val="00D87A9F"/>
    <w:rsid w:val="00D95B82"/>
    <w:rsid w:val="00D974BB"/>
    <w:rsid w:val="00DA597C"/>
    <w:rsid w:val="00DC3BC3"/>
    <w:rsid w:val="00DC4842"/>
    <w:rsid w:val="00DD3719"/>
    <w:rsid w:val="00DD6E69"/>
    <w:rsid w:val="00DE398F"/>
    <w:rsid w:val="00DE6272"/>
    <w:rsid w:val="00DE7690"/>
    <w:rsid w:val="00DF372F"/>
    <w:rsid w:val="00DF5FE6"/>
    <w:rsid w:val="00DF67F4"/>
    <w:rsid w:val="00E10BDD"/>
    <w:rsid w:val="00E15CC3"/>
    <w:rsid w:val="00E20716"/>
    <w:rsid w:val="00E2190D"/>
    <w:rsid w:val="00E32AB3"/>
    <w:rsid w:val="00E334D4"/>
    <w:rsid w:val="00E34731"/>
    <w:rsid w:val="00E40B64"/>
    <w:rsid w:val="00E42B3D"/>
    <w:rsid w:val="00E4349E"/>
    <w:rsid w:val="00E44A9D"/>
    <w:rsid w:val="00E61746"/>
    <w:rsid w:val="00E64A7F"/>
    <w:rsid w:val="00E64EA8"/>
    <w:rsid w:val="00E650AB"/>
    <w:rsid w:val="00E71A83"/>
    <w:rsid w:val="00E74FEC"/>
    <w:rsid w:val="00E757A9"/>
    <w:rsid w:val="00E76F62"/>
    <w:rsid w:val="00E83618"/>
    <w:rsid w:val="00E9066B"/>
    <w:rsid w:val="00E90DDB"/>
    <w:rsid w:val="00EA7C14"/>
    <w:rsid w:val="00EB25C0"/>
    <w:rsid w:val="00EB4741"/>
    <w:rsid w:val="00EB673E"/>
    <w:rsid w:val="00EC243D"/>
    <w:rsid w:val="00EC28EC"/>
    <w:rsid w:val="00EC6839"/>
    <w:rsid w:val="00EE07FC"/>
    <w:rsid w:val="00EE2D63"/>
    <w:rsid w:val="00EF0600"/>
    <w:rsid w:val="00EF761E"/>
    <w:rsid w:val="00F06407"/>
    <w:rsid w:val="00F06B91"/>
    <w:rsid w:val="00F11BEA"/>
    <w:rsid w:val="00F25BB1"/>
    <w:rsid w:val="00F33099"/>
    <w:rsid w:val="00F3407A"/>
    <w:rsid w:val="00F47864"/>
    <w:rsid w:val="00F562FC"/>
    <w:rsid w:val="00F60CF1"/>
    <w:rsid w:val="00F615DF"/>
    <w:rsid w:val="00F64B38"/>
    <w:rsid w:val="00F725C0"/>
    <w:rsid w:val="00F75422"/>
    <w:rsid w:val="00F80BC8"/>
    <w:rsid w:val="00F822FE"/>
    <w:rsid w:val="00F840E1"/>
    <w:rsid w:val="00F84DF7"/>
    <w:rsid w:val="00F85869"/>
    <w:rsid w:val="00F929C8"/>
    <w:rsid w:val="00F92F05"/>
    <w:rsid w:val="00F94B7A"/>
    <w:rsid w:val="00F97E32"/>
    <w:rsid w:val="00FA07B6"/>
    <w:rsid w:val="00FC0F0B"/>
    <w:rsid w:val="00FC5299"/>
    <w:rsid w:val="00FC65C7"/>
    <w:rsid w:val="00FD15F6"/>
    <w:rsid w:val="00FF0D28"/>
    <w:rsid w:val="00FF4C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D077C"/>
  <w15:chartTrackingRefBased/>
  <w15:docId w15:val="{79F1B839-7DA4-4B66-89B2-0B0339D5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D9C"/>
    <w:pPr>
      <w:spacing w:before="120" w:after="120" w:line="360" w:lineRule="auto"/>
    </w:pPr>
    <w:rPr>
      <w:rFonts w:ascii="Proxima Nova Alt Lt" w:hAnsi="Proxima Nova Alt Lt"/>
      <w:color w:val="000000" w:themeColor="text1"/>
    </w:rPr>
  </w:style>
  <w:style w:type="paragraph" w:styleId="Heading1">
    <w:name w:val="heading 1"/>
    <w:basedOn w:val="Normal"/>
    <w:next w:val="BodyText"/>
    <w:link w:val="Heading1Char"/>
    <w:uiPriority w:val="9"/>
    <w:qFormat/>
    <w:rsid w:val="00E4349E"/>
    <w:pPr>
      <w:keepNext/>
      <w:keepLines/>
      <w:numPr>
        <w:numId w:val="2"/>
      </w:numPr>
      <w:tabs>
        <w:tab w:val="left" w:pos="630"/>
      </w:tabs>
      <w:spacing w:before="480" w:after="240"/>
      <w:outlineLvl w:val="0"/>
    </w:pPr>
    <w:rPr>
      <w:rFonts w:eastAsia="MS Gothic" w:cs="Open Sans"/>
      <w:b/>
      <w:bCs/>
      <w:color w:val="000000"/>
      <w:sz w:val="24"/>
      <w:szCs w:val="60"/>
      <w:lang w:val="en-US" w:eastAsia="zh-TW"/>
    </w:rPr>
  </w:style>
  <w:style w:type="paragraph" w:styleId="Heading2">
    <w:name w:val="heading 2"/>
    <w:basedOn w:val="Normal"/>
    <w:next w:val="BodyText"/>
    <w:link w:val="Heading2Char"/>
    <w:uiPriority w:val="9"/>
    <w:unhideWhenUsed/>
    <w:qFormat/>
    <w:rsid w:val="00F64B38"/>
    <w:pPr>
      <w:keepNext/>
      <w:keepLines/>
      <w:numPr>
        <w:numId w:val="3"/>
      </w:numPr>
      <w:outlineLvl w:val="1"/>
    </w:pPr>
    <w:rPr>
      <w:rFonts w:eastAsia="MS Gothic" w:cs="Open Sans"/>
      <w:b/>
      <w:bCs/>
      <w:color w:val="000000"/>
      <w:sz w:val="24"/>
      <w:szCs w:val="48"/>
      <w:lang w:val="en-US" w:eastAsia="zh-TW"/>
    </w:rPr>
  </w:style>
  <w:style w:type="paragraph" w:styleId="Heading3">
    <w:name w:val="heading 3"/>
    <w:basedOn w:val="Normal"/>
    <w:next w:val="BodyText"/>
    <w:link w:val="Heading3Char"/>
    <w:uiPriority w:val="9"/>
    <w:unhideWhenUsed/>
    <w:qFormat/>
    <w:rsid w:val="0058175A"/>
    <w:pPr>
      <w:keepNext/>
      <w:keepLines/>
      <w:numPr>
        <w:numId w:val="5"/>
      </w:numPr>
      <w:outlineLvl w:val="2"/>
    </w:pPr>
    <w:rPr>
      <w:rFonts w:eastAsia="MS Gothic" w:cs="Open Sans"/>
      <w:b/>
      <w:bCs/>
      <w:color w:val="000000"/>
      <w:sz w:val="24"/>
      <w:lang w:val="en-US" w:eastAsia="zh-TW"/>
    </w:rPr>
  </w:style>
  <w:style w:type="paragraph" w:styleId="Heading4">
    <w:name w:val="heading 4"/>
    <w:basedOn w:val="Heading3"/>
    <w:next w:val="BodyText"/>
    <w:link w:val="Heading4Char"/>
    <w:uiPriority w:val="9"/>
    <w:unhideWhenUsed/>
    <w:qFormat/>
    <w:rsid w:val="00524CD0"/>
    <w:pPr>
      <w:numPr>
        <w:ilvl w:val="3"/>
      </w:numPr>
      <w:ind w:left="864"/>
      <w:outlineLvl w:val="3"/>
    </w:pPr>
  </w:style>
  <w:style w:type="paragraph" w:styleId="Heading5">
    <w:name w:val="heading 5"/>
    <w:basedOn w:val="Normal"/>
    <w:next w:val="Normal"/>
    <w:link w:val="Heading5Char"/>
    <w:uiPriority w:val="9"/>
    <w:unhideWhenUsed/>
    <w:qFormat/>
    <w:rsid w:val="00524CD0"/>
    <w:pPr>
      <w:keepNext/>
      <w:keepLines/>
      <w:numPr>
        <w:ilvl w:val="4"/>
        <w:numId w:val="2"/>
      </w:numPr>
      <w:spacing w:before="200" w:after="0" w:line="240" w:lineRule="auto"/>
      <w:outlineLvl w:val="4"/>
    </w:pPr>
    <w:rPr>
      <w:rFonts w:ascii="Open Sans" w:eastAsia="MS Gothic" w:hAnsi="Open Sans" w:cs="Times New Roman"/>
      <w:color w:val="526041"/>
      <w:lang w:val="en-US" w:eastAsia="zh-TW"/>
    </w:rPr>
  </w:style>
  <w:style w:type="paragraph" w:styleId="Heading6">
    <w:name w:val="heading 6"/>
    <w:basedOn w:val="Normal"/>
    <w:next w:val="Normal"/>
    <w:link w:val="Heading6Char"/>
    <w:uiPriority w:val="9"/>
    <w:unhideWhenUsed/>
    <w:qFormat/>
    <w:rsid w:val="00524CD0"/>
    <w:pPr>
      <w:keepNext/>
      <w:keepLines/>
      <w:numPr>
        <w:ilvl w:val="5"/>
        <w:numId w:val="2"/>
      </w:numPr>
      <w:spacing w:before="200" w:after="0" w:line="240" w:lineRule="auto"/>
      <w:outlineLvl w:val="5"/>
    </w:pPr>
    <w:rPr>
      <w:rFonts w:ascii="Open Sans" w:eastAsia="MS Gothic" w:hAnsi="Open Sans" w:cs="Times New Roman"/>
      <w:i/>
      <w:iCs/>
      <w:color w:val="515D65"/>
      <w:lang w:val="en-US" w:eastAsia="zh-TW"/>
    </w:rPr>
  </w:style>
  <w:style w:type="paragraph" w:styleId="Heading7">
    <w:name w:val="heading 7"/>
    <w:basedOn w:val="Normal"/>
    <w:next w:val="Normal"/>
    <w:link w:val="Heading7Char"/>
    <w:uiPriority w:val="9"/>
    <w:unhideWhenUsed/>
    <w:qFormat/>
    <w:rsid w:val="00524CD0"/>
    <w:pPr>
      <w:keepNext/>
      <w:keepLines/>
      <w:numPr>
        <w:ilvl w:val="6"/>
        <w:numId w:val="2"/>
      </w:numPr>
      <w:spacing w:before="200" w:after="0" w:line="240" w:lineRule="auto"/>
      <w:outlineLvl w:val="6"/>
    </w:pPr>
    <w:rPr>
      <w:rFonts w:ascii="Open Sans" w:eastAsia="MS Gothic" w:hAnsi="Open Sans" w:cs="Times New Roman"/>
      <w:i/>
      <w:iCs/>
      <w:color w:val="515D65"/>
      <w:lang w:val="en-US" w:eastAsia="zh-TW"/>
    </w:rPr>
  </w:style>
  <w:style w:type="paragraph" w:styleId="Heading8">
    <w:name w:val="heading 8"/>
    <w:basedOn w:val="Normal"/>
    <w:next w:val="Normal"/>
    <w:link w:val="Heading8Char"/>
    <w:uiPriority w:val="9"/>
    <w:unhideWhenUsed/>
    <w:qFormat/>
    <w:rsid w:val="00524CD0"/>
    <w:pPr>
      <w:keepNext/>
      <w:keepLines/>
      <w:numPr>
        <w:ilvl w:val="7"/>
        <w:numId w:val="2"/>
      </w:numPr>
      <w:spacing w:before="200" w:after="0" w:line="240" w:lineRule="auto"/>
      <w:outlineLvl w:val="7"/>
    </w:pPr>
    <w:rPr>
      <w:rFonts w:ascii="Open Sans" w:eastAsia="MS Gothic" w:hAnsi="Open Sans" w:cs="Times New Roman"/>
      <w:color w:val="404040"/>
      <w:sz w:val="18"/>
      <w:szCs w:val="20"/>
      <w:lang w:val="en-US" w:eastAsia="zh-TW"/>
    </w:rPr>
  </w:style>
  <w:style w:type="paragraph" w:styleId="Heading9">
    <w:name w:val="heading 9"/>
    <w:basedOn w:val="Normal"/>
    <w:next w:val="Normal"/>
    <w:link w:val="Heading9Char"/>
    <w:uiPriority w:val="9"/>
    <w:unhideWhenUsed/>
    <w:qFormat/>
    <w:rsid w:val="00524CD0"/>
    <w:pPr>
      <w:keepNext/>
      <w:keepLines/>
      <w:numPr>
        <w:ilvl w:val="8"/>
        <w:numId w:val="2"/>
      </w:numPr>
      <w:spacing w:before="200" w:after="0" w:line="240" w:lineRule="auto"/>
      <w:outlineLvl w:val="8"/>
    </w:pPr>
    <w:rPr>
      <w:rFonts w:ascii="Open Sans" w:eastAsia="MS Gothic" w:hAnsi="Open Sans" w:cs="Times New Roman"/>
      <w:i/>
      <w:iCs/>
      <w:color w:val="404040"/>
      <w:sz w:val="18"/>
      <w:szCs w:val="20"/>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rsid w:val="00D95B82"/>
    <w:pPr>
      <w:spacing w:before="60" w:after="60" w:line="240" w:lineRule="auto"/>
      <w:ind w:left="72" w:right="72"/>
    </w:pPr>
    <w:rPr>
      <w:rFonts w:ascii="Open Sans" w:eastAsia="Times New Roman" w:hAnsi="Open Sans" w:cs="Times New Roman"/>
      <w:szCs w:val="24"/>
      <w:lang w:val="en-US"/>
    </w:rPr>
  </w:style>
  <w:style w:type="paragraph" w:customStyle="1" w:styleId="TableTextCentered">
    <w:name w:val="Table Text Centered"/>
    <w:basedOn w:val="Normal"/>
    <w:rsid w:val="00D95B82"/>
    <w:pPr>
      <w:spacing w:before="60" w:after="60" w:line="240" w:lineRule="auto"/>
      <w:ind w:left="72" w:right="72"/>
      <w:jc w:val="center"/>
    </w:pPr>
    <w:rPr>
      <w:rFonts w:ascii="Open Sans" w:eastAsia="Times New Roman" w:hAnsi="Open Sans" w:cs="Times New Roman"/>
      <w:szCs w:val="20"/>
      <w:lang w:val="en-US"/>
    </w:rPr>
  </w:style>
  <w:style w:type="paragraph" w:customStyle="1" w:styleId="TableHeader">
    <w:name w:val="Table Header"/>
    <w:basedOn w:val="TableText"/>
    <w:qFormat/>
    <w:rsid w:val="008B6389"/>
    <w:rPr>
      <w:rFonts w:ascii="Proxima Nova Rg" w:hAnsi="Proxima Nova Rg"/>
      <w:b/>
      <w:color w:val="FFFFFF"/>
    </w:rPr>
  </w:style>
  <w:style w:type="table" w:customStyle="1" w:styleId="Tableblack">
    <w:name w:val="Table_black"/>
    <w:basedOn w:val="TableNormal"/>
    <w:uiPriority w:val="99"/>
    <w:rsid w:val="00D95B82"/>
    <w:pPr>
      <w:spacing w:after="0" w:line="240" w:lineRule="auto"/>
    </w:pPr>
    <w:rPr>
      <w:rFonts w:ascii="Open Sans" w:eastAsia="MS Mincho" w:hAnsi="Open Sans" w:cs="Times New Roman"/>
      <w:sz w:val="20"/>
      <w:szCs w:val="20"/>
      <w:lang w:val="en-U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table" w:customStyle="1" w:styleId="Tableblack1">
    <w:name w:val="Table_black1"/>
    <w:basedOn w:val="TableNormal"/>
    <w:uiPriority w:val="99"/>
    <w:rsid w:val="003C72EC"/>
    <w:pPr>
      <w:spacing w:after="0" w:line="240" w:lineRule="auto"/>
    </w:pPr>
    <w:rPr>
      <w:rFonts w:ascii="Open Sans" w:eastAsia="MS Mincho" w:hAnsi="Open Sans" w:cs="Times New Roman"/>
      <w:sz w:val="20"/>
      <w:szCs w:val="20"/>
      <w:lang w:val="en-U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paragraph" w:customStyle="1" w:styleId="TableTextBullet">
    <w:name w:val="Table Text Bullet"/>
    <w:basedOn w:val="Normal"/>
    <w:qFormat/>
    <w:rsid w:val="008B6389"/>
    <w:pPr>
      <w:numPr>
        <w:numId w:val="1"/>
      </w:numPr>
      <w:spacing w:before="60" w:after="60" w:line="240" w:lineRule="auto"/>
      <w:ind w:right="72"/>
    </w:pPr>
    <w:rPr>
      <w:rFonts w:eastAsia="Times New Roman" w:cs="Times New Roman"/>
      <w:szCs w:val="20"/>
      <w:lang w:val="ru-RU"/>
    </w:rPr>
  </w:style>
  <w:style w:type="paragraph" w:styleId="BodyText">
    <w:name w:val="Body Text"/>
    <w:basedOn w:val="Normal"/>
    <w:link w:val="BodyTextChar"/>
    <w:uiPriority w:val="99"/>
    <w:unhideWhenUsed/>
    <w:rsid w:val="00714E2E"/>
    <w:pPr>
      <w:spacing w:line="240" w:lineRule="auto"/>
    </w:pPr>
    <w:rPr>
      <w:rFonts w:ascii="Open Sans" w:eastAsia="MS Mincho" w:hAnsi="Open Sans" w:cs="Times New Roman"/>
      <w:lang w:val="en-US" w:eastAsia="zh-TW"/>
    </w:rPr>
  </w:style>
  <w:style w:type="character" w:customStyle="1" w:styleId="BodyTextChar">
    <w:name w:val="Body Text Char"/>
    <w:basedOn w:val="DefaultParagraphFont"/>
    <w:link w:val="BodyText"/>
    <w:uiPriority w:val="99"/>
    <w:rsid w:val="00714E2E"/>
    <w:rPr>
      <w:rFonts w:ascii="Open Sans" w:eastAsia="MS Mincho" w:hAnsi="Open Sans" w:cs="Times New Roman"/>
      <w:lang w:val="en-US" w:eastAsia="zh-TW"/>
    </w:rPr>
  </w:style>
  <w:style w:type="character" w:customStyle="1" w:styleId="Heading1Char">
    <w:name w:val="Heading 1 Char"/>
    <w:basedOn w:val="DefaultParagraphFont"/>
    <w:link w:val="Heading1"/>
    <w:uiPriority w:val="9"/>
    <w:rsid w:val="00E4349E"/>
    <w:rPr>
      <w:rFonts w:ascii="Proxima Nova Alt Lt" w:eastAsia="MS Gothic" w:hAnsi="Proxima Nova Alt Lt" w:cs="Open Sans"/>
      <w:b/>
      <w:bCs/>
      <w:color w:val="000000"/>
      <w:sz w:val="24"/>
      <w:szCs w:val="60"/>
      <w:lang w:val="en-US" w:eastAsia="zh-TW"/>
    </w:rPr>
  </w:style>
  <w:style w:type="character" w:customStyle="1" w:styleId="Heading2Char">
    <w:name w:val="Heading 2 Char"/>
    <w:basedOn w:val="DefaultParagraphFont"/>
    <w:link w:val="Heading2"/>
    <w:uiPriority w:val="9"/>
    <w:rsid w:val="00D02D18"/>
    <w:rPr>
      <w:rFonts w:ascii="Proxima Nova Alt Lt" w:eastAsia="MS Gothic" w:hAnsi="Proxima Nova Alt Lt" w:cs="Open Sans"/>
      <w:b/>
      <w:bCs/>
      <w:color w:val="000000"/>
      <w:sz w:val="24"/>
      <w:szCs w:val="48"/>
      <w:lang w:val="en-US" w:eastAsia="zh-TW"/>
    </w:rPr>
  </w:style>
  <w:style w:type="character" w:customStyle="1" w:styleId="Heading3Char">
    <w:name w:val="Heading 3 Char"/>
    <w:basedOn w:val="DefaultParagraphFont"/>
    <w:link w:val="Heading3"/>
    <w:uiPriority w:val="9"/>
    <w:rsid w:val="0079545B"/>
    <w:rPr>
      <w:rFonts w:ascii="Proxima Nova Alt Lt" w:eastAsia="MS Gothic" w:hAnsi="Proxima Nova Alt Lt" w:cs="Open Sans"/>
      <w:b/>
      <w:bCs/>
      <w:color w:val="000000"/>
      <w:sz w:val="24"/>
      <w:lang w:val="en-US" w:eastAsia="zh-TW"/>
    </w:rPr>
  </w:style>
  <w:style w:type="character" w:customStyle="1" w:styleId="Heading4Char">
    <w:name w:val="Heading 4 Char"/>
    <w:basedOn w:val="DefaultParagraphFont"/>
    <w:link w:val="Heading4"/>
    <w:uiPriority w:val="9"/>
    <w:rsid w:val="00524CD0"/>
    <w:rPr>
      <w:rFonts w:ascii="Proxima Nova Alt Lt" w:eastAsia="MS Gothic" w:hAnsi="Proxima Nova Alt Lt" w:cs="Open Sans"/>
      <w:b/>
      <w:bCs/>
      <w:color w:val="000000"/>
      <w:sz w:val="24"/>
      <w:lang w:val="en-US" w:eastAsia="zh-TW"/>
    </w:rPr>
  </w:style>
  <w:style w:type="character" w:customStyle="1" w:styleId="Heading5Char">
    <w:name w:val="Heading 5 Char"/>
    <w:basedOn w:val="DefaultParagraphFont"/>
    <w:link w:val="Heading5"/>
    <w:uiPriority w:val="9"/>
    <w:rsid w:val="00524CD0"/>
    <w:rPr>
      <w:rFonts w:ascii="Open Sans" w:eastAsia="MS Gothic" w:hAnsi="Open Sans" w:cs="Times New Roman"/>
      <w:color w:val="526041"/>
      <w:lang w:val="en-US" w:eastAsia="zh-TW"/>
    </w:rPr>
  </w:style>
  <w:style w:type="character" w:customStyle="1" w:styleId="Heading6Char">
    <w:name w:val="Heading 6 Char"/>
    <w:basedOn w:val="DefaultParagraphFont"/>
    <w:link w:val="Heading6"/>
    <w:uiPriority w:val="9"/>
    <w:rsid w:val="00524CD0"/>
    <w:rPr>
      <w:rFonts w:ascii="Open Sans" w:eastAsia="MS Gothic" w:hAnsi="Open Sans" w:cs="Times New Roman"/>
      <w:i/>
      <w:iCs/>
      <w:color w:val="515D65"/>
      <w:lang w:val="en-US" w:eastAsia="zh-TW"/>
    </w:rPr>
  </w:style>
  <w:style w:type="character" w:customStyle="1" w:styleId="Heading7Char">
    <w:name w:val="Heading 7 Char"/>
    <w:basedOn w:val="DefaultParagraphFont"/>
    <w:link w:val="Heading7"/>
    <w:uiPriority w:val="9"/>
    <w:rsid w:val="00524CD0"/>
    <w:rPr>
      <w:rFonts w:ascii="Open Sans" w:eastAsia="MS Gothic" w:hAnsi="Open Sans" w:cs="Times New Roman"/>
      <w:i/>
      <w:iCs/>
      <w:color w:val="515D65"/>
      <w:lang w:val="en-US" w:eastAsia="zh-TW"/>
    </w:rPr>
  </w:style>
  <w:style w:type="character" w:customStyle="1" w:styleId="Heading8Char">
    <w:name w:val="Heading 8 Char"/>
    <w:basedOn w:val="DefaultParagraphFont"/>
    <w:link w:val="Heading8"/>
    <w:uiPriority w:val="9"/>
    <w:rsid w:val="00524CD0"/>
    <w:rPr>
      <w:rFonts w:ascii="Open Sans" w:eastAsia="MS Gothic" w:hAnsi="Open Sans" w:cs="Times New Roman"/>
      <w:color w:val="404040"/>
      <w:sz w:val="18"/>
      <w:szCs w:val="20"/>
      <w:lang w:val="en-US" w:eastAsia="zh-TW"/>
    </w:rPr>
  </w:style>
  <w:style w:type="character" w:customStyle="1" w:styleId="Heading9Char">
    <w:name w:val="Heading 9 Char"/>
    <w:basedOn w:val="DefaultParagraphFont"/>
    <w:link w:val="Heading9"/>
    <w:uiPriority w:val="9"/>
    <w:rsid w:val="00524CD0"/>
    <w:rPr>
      <w:rFonts w:ascii="Open Sans" w:eastAsia="MS Gothic" w:hAnsi="Open Sans" w:cs="Times New Roman"/>
      <w:i/>
      <w:iCs/>
      <w:color w:val="404040"/>
      <w:sz w:val="18"/>
      <w:szCs w:val="20"/>
      <w:lang w:val="en-US" w:eastAsia="zh-TW"/>
    </w:rPr>
  </w:style>
  <w:style w:type="character" w:styleId="Hyperlink">
    <w:name w:val="Hyperlink"/>
    <w:basedOn w:val="DefaultParagraphFont"/>
    <w:uiPriority w:val="99"/>
    <w:unhideWhenUsed/>
    <w:rsid w:val="00757DE2"/>
    <w:rPr>
      <w:color w:val="0000FF"/>
      <w:u w:val="single"/>
    </w:rPr>
  </w:style>
  <w:style w:type="paragraph" w:styleId="Header">
    <w:name w:val="header"/>
    <w:basedOn w:val="Normal"/>
    <w:link w:val="HeaderChar"/>
    <w:unhideWhenUsed/>
    <w:rsid w:val="00157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D6D"/>
  </w:style>
  <w:style w:type="paragraph" w:styleId="Footer">
    <w:name w:val="footer"/>
    <w:basedOn w:val="Normal"/>
    <w:link w:val="FooterChar"/>
    <w:uiPriority w:val="99"/>
    <w:unhideWhenUsed/>
    <w:rsid w:val="00157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D6D"/>
  </w:style>
  <w:style w:type="paragraph" w:styleId="NoSpacing">
    <w:name w:val="No Spacing"/>
    <w:link w:val="NoSpacingChar"/>
    <w:uiPriority w:val="1"/>
    <w:qFormat/>
    <w:rsid w:val="004D0315"/>
    <w:pPr>
      <w:spacing w:after="0" w:line="240" w:lineRule="auto"/>
    </w:pPr>
    <w:rPr>
      <w:rFonts w:ascii="Proxima Nova Alt Lt" w:eastAsiaTheme="minorEastAsia" w:hAnsi="Proxima Nova Alt Lt"/>
      <w:color w:val="000000" w:themeColor="text1"/>
      <w:lang w:val="en-US"/>
    </w:rPr>
  </w:style>
  <w:style w:type="character" w:customStyle="1" w:styleId="NoSpacingChar">
    <w:name w:val="No Spacing Char"/>
    <w:basedOn w:val="DefaultParagraphFont"/>
    <w:link w:val="NoSpacing"/>
    <w:uiPriority w:val="1"/>
    <w:rsid w:val="004D0315"/>
    <w:rPr>
      <w:rFonts w:ascii="Proxima Nova Alt Lt" w:eastAsiaTheme="minorEastAsia" w:hAnsi="Proxima Nova Alt Lt"/>
      <w:color w:val="000000" w:themeColor="text1"/>
      <w:lang w:val="en-US"/>
    </w:rPr>
  </w:style>
  <w:style w:type="paragraph" w:customStyle="1" w:styleId="Titlepage1">
    <w:name w:val="Title page1"/>
    <w:basedOn w:val="NoSpacing"/>
    <w:qFormat/>
    <w:rsid w:val="008B6389"/>
    <w:pPr>
      <w:spacing w:before="4400"/>
    </w:pPr>
    <w:rPr>
      <w:rFonts w:ascii="Proxima Nova Rg" w:eastAsia="MS Mincho" w:hAnsi="Proxima Nova Rg" w:cs="Segoe UI"/>
      <w:caps/>
      <w:color w:val="000000"/>
      <w:sz w:val="24"/>
      <w:szCs w:val="64"/>
      <w:lang w:eastAsia="zh-TW"/>
    </w:rPr>
  </w:style>
  <w:style w:type="paragraph" w:customStyle="1" w:styleId="Titlepage2">
    <w:name w:val="Title page2"/>
    <w:basedOn w:val="NoSpacing"/>
    <w:qFormat/>
    <w:rsid w:val="00542C31"/>
    <w:pPr>
      <w:spacing w:before="840" w:after="120"/>
    </w:pPr>
    <w:rPr>
      <w:rFonts w:ascii="Proxima Nova Rg" w:eastAsia="MS Mincho" w:hAnsi="Proxima Nova Rg" w:cs="Open Sans"/>
      <w:color w:val="000000"/>
      <w:sz w:val="24"/>
      <w:szCs w:val="40"/>
      <w:lang w:eastAsia="zh-TW"/>
    </w:rPr>
  </w:style>
  <w:style w:type="paragraph" w:customStyle="1" w:styleId="Titlepage3">
    <w:name w:val="Title page3"/>
    <w:basedOn w:val="NoSpacing"/>
    <w:qFormat/>
    <w:rsid w:val="007001AD"/>
    <w:pPr>
      <w:spacing w:before="360" w:after="120"/>
    </w:pPr>
    <w:rPr>
      <w:rFonts w:ascii="Open Sans" w:eastAsia="MS Mincho" w:hAnsi="Open Sans" w:cs="Open Sans"/>
      <w:color w:val="000000"/>
      <w:sz w:val="28"/>
      <w:lang w:eastAsia="zh-TW"/>
    </w:rPr>
  </w:style>
  <w:style w:type="character" w:styleId="PlaceholderText">
    <w:name w:val="Placeholder Text"/>
    <w:basedOn w:val="DefaultParagraphFont"/>
    <w:uiPriority w:val="99"/>
    <w:semiHidden/>
    <w:rsid w:val="007001AD"/>
    <w:rPr>
      <w:color w:val="808080"/>
    </w:rPr>
  </w:style>
  <w:style w:type="paragraph" w:customStyle="1" w:styleId="Headertitle">
    <w:name w:val="Header title"/>
    <w:basedOn w:val="Header"/>
    <w:qFormat/>
    <w:rsid w:val="008B6389"/>
    <w:pPr>
      <w:spacing w:before="240" w:line="360" w:lineRule="auto"/>
    </w:pPr>
    <w:rPr>
      <w:rFonts w:eastAsia="MS Mincho" w:cs="Segoe UI"/>
      <w:b/>
      <w:caps/>
      <w:color w:val="000000"/>
      <w:sz w:val="24"/>
      <w:szCs w:val="20"/>
      <w:lang w:val="en-US" w:eastAsia="zh-TW"/>
    </w:rPr>
  </w:style>
  <w:style w:type="paragraph" w:customStyle="1" w:styleId="Table">
    <w:name w:val="Table"/>
    <w:basedOn w:val="Normal"/>
    <w:rsid w:val="00DE6272"/>
    <w:pPr>
      <w:spacing w:before="60" w:after="40" w:line="240" w:lineRule="auto"/>
    </w:pPr>
    <w:rPr>
      <w:rFonts w:ascii="Arial" w:eastAsia="SimSun" w:hAnsi="Arial" w:cs="Times New Roman"/>
      <w:sz w:val="18"/>
      <w:szCs w:val="20"/>
      <w:lang w:val="en-CA" w:eastAsia="zh-CN"/>
    </w:rPr>
  </w:style>
  <w:style w:type="paragraph" w:styleId="TOC1">
    <w:name w:val="toc 1"/>
    <w:basedOn w:val="Normal"/>
    <w:next w:val="Normal"/>
    <w:autoRedefine/>
    <w:uiPriority w:val="39"/>
    <w:unhideWhenUsed/>
    <w:rsid w:val="00D02D18"/>
    <w:pPr>
      <w:tabs>
        <w:tab w:val="left" w:pos="440"/>
        <w:tab w:val="right" w:leader="dot" w:pos="9016"/>
      </w:tabs>
      <w:spacing w:after="100"/>
    </w:pPr>
    <w:rPr>
      <w:b/>
    </w:rPr>
  </w:style>
  <w:style w:type="paragraph" w:styleId="TOC2">
    <w:name w:val="toc 2"/>
    <w:basedOn w:val="Normal"/>
    <w:next w:val="Normal"/>
    <w:autoRedefine/>
    <w:uiPriority w:val="39"/>
    <w:unhideWhenUsed/>
    <w:rsid w:val="003D20A7"/>
    <w:pPr>
      <w:spacing w:after="100"/>
      <w:ind w:left="220"/>
    </w:pPr>
    <w:rPr>
      <w:b/>
    </w:rPr>
  </w:style>
  <w:style w:type="paragraph" w:styleId="Title">
    <w:name w:val="Title"/>
    <w:basedOn w:val="Normal"/>
    <w:next w:val="Normal"/>
    <w:link w:val="TitleChar"/>
    <w:uiPriority w:val="10"/>
    <w:qFormat/>
    <w:rsid w:val="003A3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389"/>
    <w:pPr>
      <w:numPr>
        <w:ilvl w:val="1"/>
      </w:numPr>
    </w:pPr>
    <w:rPr>
      <w:rFonts w:eastAsiaTheme="minorEastAsia"/>
      <w:spacing w:val="15"/>
    </w:rPr>
  </w:style>
  <w:style w:type="character" w:customStyle="1" w:styleId="SubtitleChar">
    <w:name w:val="Subtitle Char"/>
    <w:basedOn w:val="DefaultParagraphFont"/>
    <w:link w:val="Subtitle"/>
    <w:uiPriority w:val="11"/>
    <w:rsid w:val="008B6389"/>
    <w:rPr>
      <w:rFonts w:ascii="Proxima Nova Rg" w:eastAsiaTheme="minorEastAsia" w:hAnsi="Proxima Nova Rg"/>
      <w:spacing w:val="15"/>
    </w:rPr>
  </w:style>
  <w:style w:type="paragraph" w:customStyle="1" w:styleId="NormalText">
    <w:name w:val="Normal Text"/>
    <w:basedOn w:val="Normal"/>
    <w:link w:val="NormalTextChar"/>
    <w:rsid w:val="008B6389"/>
    <w:rPr>
      <w:rFonts w:cstheme="minorHAnsi"/>
    </w:rPr>
  </w:style>
  <w:style w:type="paragraph" w:styleId="BalloonText">
    <w:name w:val="Balloon Text"/>
    <w:basedOn w:val="Normal"/>
    <w:link w:val="BalloonTextChar"/>
    <w:uiPriority w:val="99"/>
    <w:semiHidden/>
    <w:unhideWhenUsed/>
    <w:rsid w:val="004710AB"/>
    <w:pPr>
      <w:spacing w:before="0" w:after="0" w:line="240" w:lineRule="auto"/>
    </w:pPr>
    <w:rPr>
      <w:rFonts w:ascii="Segoe UI" w:hAnsi="Segoe UI" w:cs="Segoe UI"/>
      <w:sz w:val="18"/>
      <w:szCs w:val="18"/>
    </w:rPr>
  </w:style>
  <w:style w:type="character" w:customStyle="1" w:styleId="NormalTextChar">
    <w:name w:val="Normal Text Char"/>
    <w:basedOn w:val="DefaultParagraphFont"/>
    <w:link w:val="NormalText"/>
    <w:rsid w:val="008B6389"/>
    <w:rPr>
      <w:rFonts w:ascii="Proxima Nova Rg" w:hAnsi="Proxima Nova Rg" w:cstheme="minorHAnsi"/>
    </w:rPr>
  </w:style>
  <w:style w:type="character" w:customStyle="1" w:styleId="BalloonTextChar">
    <w:name w:val="Balloon Text Char"/>
    <w:basedOn w:val="DefaultParagraphFont"/>
    <w:link w:val="BalloonText"/>
    <w:uiPriority w:val="99"/>
    <w:semiHidden/>
    <w:rsid w:val="004710AB"/>
    <w:rPr>
      <w:rFonts w:ascii="Segoe UI" w:hAnsi="Segoe UI" w:cs="Segoe UI"/>
      <w:sz w:val="18"/>
      <w:szCs w:val="18"/>
    </w:rPr>
  </w:style>
  <w:style w:type="paragraph" w:customStyle="1" w:styleId="Default">
    <w:name w:val="Default"/>
    <w:rsid w:val="004710AB"/>
    <w:pPr>
      <w:autoSpaceDE w:val="0"/>
      <w:autoSpaceDN w:val="0"/>
      <w:adjustRightInd w:val="0"/>
      <w:spacing w:after="0" w:line="240" w:lineRule="auto"/>
    </w:pPr>
    <w:rPr>
      <w:rFonts w:ascii="Arial" w:eastAsia="Times New Roman" w:hAnsi="Arial" w:cs="Arial"/>
      <w:color w:val="000000"/>
      <w:sz w:val="24"/>
      <w:szCs w:val="24"/>
      <w:lang w:eastAsia="en-ZA"/>
    </w:rPr>
  </w:style>
  <w:style w:type="character" w:styleId="Emphasis">
    <w:name w:val="Emphasis"/>
    <w:basedOn w:val="DefaultParagraphFont"/>
    <w:uiPriority w:val="20"/>
    <w:qFormat/>
    <w:rsid w:val="00F725C0"/>
    <w:rPr>
      <w:i/>
      <w:iCs/>
    </w:rPr>
  </w:style>
  <w:style w:type="paragraph" w:styleId="NormalWeb">
    <w:name w:val="Normal (Web)"/>
    <w:basedOn w:val="Normal"/>
    <w:uiPriority w:val="99"/>
    <w:semiHidden/>
    <w:unhideWhenUsed/>
    <w:rsid w:val="00EB25C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EB25C0"/>
    <w:pPr>
      <w:ind w:left="720"/>
      <w:contextualSpacing/>
    </w:pPr>
  </w:style>
  <w:style w:type="paragraph" w:styleId="TOC3">
    <w:name w:val="toc 3"/>
    <w:basedOn w:val="Normal"/>
    <w:next w:val="Normal"/>
    <w:autoRedefine/>
    <w:uiPriority w:val="39"/>
    <w:unhideWhenUsed/>
    <w:rsid w:val="003D20A7"/>
    <w:pPr>
      <w:spacing w:after="100"/>
      <w:ind w:left="440"/>
    </w:pPr>
    <w:rPr>
      <w:b/>
    </w:rPr>
  </w:style>
  <w:style w:type="paragraph" w:customStyle="1" w:styleId="Bullet">
    <w:name w:val="Bullet"/>
    <w:basedOn w:val="BodyText"/>
    <w:link w:val="BulletChar"/>
    <w:qFormat/>
    <w:rsid w:val="00D07400"/>
    <w:pPr>
      <w:numPr>
        <w:numId w:val="6"/>
      </w:numPr>
    </w:pPr>
    <w:rPr>
      <w:rFonts w:ascii="Proxima Nova Alt Lt" w:hAnsi="Proxima Nova Alt Lt"/>
    </w:rPr>
  </w:style>
  <w:style w:type="character" w:styleId="Strong">
    <w:name w:val="Strong"/>
    <w:basedOn w:val="DefaultParagraphFont"/>
    <w:uiPriority w:val="22"/>
    <w:qFormat/>
    <w:rsid w:val="007F4818"/>
    <w:rPr>
      <w:b/>
      <w:bCs/>
    </w:rPr>
  </w:style>
  <w:style w:type="character" w:customStyle="1" w:styleId="BulletChar">
    <w:name w:val="Bullet Char"/>
    <w:basedOn w:val="BodyTextChar"/>
    <w:link w:val="Bullet"/>
    <w:rsid w:val="00D07400"/>
    <w:rPr>
      <w:rFonts w:ascii="Proxima Nova Alt Lt" w:eastAsia="MS Mincho" w:hAnsi="Proxima Nova Alt Lt" w:cs="Times New Roman"/>
      <w:color w:val="000000" w:themeColor="text1"/>
      <w:lang w:val="en-US" w:eastAsia="zh-TW"/>
    </w:rPr>
  </w:style>
  <w:style w:type="paragraph" w:customStyle="1" w:styleId="trt0xe">
    <w:name w:val="trt0xe"/>
    <w:basedOn w:val="Normal"/>
    <w:rsid w:val="00B37E86"/>
    <w:pPr>
      <w:spacing w:before="100" w:beforeAutospacing="1" w:after="100" w:afterAutospacing="1" w:line="240" w:lineRule="auto"/>
    </w:pPr>
    <w:rPr>
      <w:rFonts w:ascii="Times New Roman" w:eastAsia="Times New Roman" w:hAnsi="Times New Roman" w:cs="Times New Roman"/>
      <w:color w:val="auto"/>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2101">
      <w:bodyDiv w:val="1"/>
      <w:marLeft w:val="0"/>
      <w:marRight w:val="0"/>
      <w:marTop w:val="0"/>
      <w:marBottom w:val="0"/>
      <w:divBdr>
        <w:top w:val="none" w:sz="0" w:space="0" w:color="auto"/>
        <w:left w:val="none" w:sz="0" w:space="0" w:color="auto"/>
        <w:bottom w:val="none" w:sz="0" w:space="0" w:color="auto"/>
        <w:right w:val="none" w:sz="0" w:space="0" w:color="auto"/>
      </w:divBdr>
    </w:div>
    <w:div w:id="45299276">
      <w:bodyDiv w:val="1"/>
      <w:marLeft w:val="0"/>
      <w:marRight w:val="0"/>
      <w:marTop w:val="0"/>
      <w:marBottom w:val="0"/>
      <w:divBdr>
        <w:top w:val="none" w:sz="0" w:space="0" w:color="auto"/>
        <w:left w:val="none" w:sz="0" w:space="0" w:color="auto"/>
        <w:bottom w:val="none" w:sz="0" w:space="0" w:color="auto"/>
        <w:right w:val="none" w:sz="0" w:space="0" w:color="auto"/>
      </w:divBdr>
    </w:div>
    <w:div w:id="48917450">
      <w:bodyDiv w:val="1"/>
      <w:marLeft w:val="0"/>
      <w:marRight w:val="0"/>
      <w:marTop w:val="0"/>
      <w:marBottom w:val="0"/>
      <w:divBdr>
        <w:top w:val="none" w:sz="0" w:space="0" w:color="auto"/>
        <w:left w:val="none" w:sz="0" w:space="0" w:color="auto"/>
        <w:bottom w:val="none" w:sz="0" w:space="0" w:color="auto"/>
        <w:right w:val="none" w:sz="0" w:space="0" w:color="auto"/>
      </w:divBdr>
    </w:div>
    <w:div w:id="109132188">
      <w:bodyDiv w:val="1"/>
      <w:marLeft w:val="0"/>
      <w:marRight w:val="0"/>
      <w:marTop w:val="0"/>
      <w:marBottom w:val="0"/>
      <w:divBdr>
        <w:top w:val="none" w:sz="0" w:space="0" w:color="auto"/>
        <w:left w:val="none" w:sz="0" w:space="0" w:color="auto"/>
        <w:bottom w:val="none" w:sz="0" w:space="0" w:color="auto"/>
        <w:right w:val="none" w:sz="0" w:space="0" w:color="auto"/>
      </w:divBdr>
    </w:div>
    <w:div w:id="530073657">
      <w:bodyDiv w:val="1"/>
      <w:marLeft w:val="0"/>
      <w:marRight w:val="0"/>
      <w:marTop w:val="0"/>
      <w:marBottom w:val="0"/>
      <w:divBdr>
        <w:top w:val="none" w:sz="0" w:space="0" w:color="auto"/>
        <w:left w:val="none" w:sz="0" w:space="0" w:color="auto"/>
        <w:bottom w:val="none" w:sz="0" w:space="0" w:color="auto"/>
        <w:right w:val="none" w:sz="0" w:space="0" w:color="auto"/>
      </w:divBdr>
    </w:div>
    <w:div w:id="590118568">
      <w:bodyDiv w:val="1"/>
      <w:marLeft w:val="0"/>
      <w:marRight w:val="0"/>
      <w:marTop w:val="0"/>
      <w:marBottom w:val="0"/>
      <w:divBdr>
        <w:top w:val="none" w:sz="0" w:space="0" w:color="auto"/>
        <w:left w:val="none" w:sz="0" w:space="0" w:color="auto"/>
        <w:bottom w:val="none" w:sz="0" w:space="0" w:color="auto"/>
        <w:right w:val="none" w:sz="0" w:space="0" w:color="auto"/>
      </w:divBdr>
    </w:div>
    <w:div w:id="783962093">
      <w:bodyDiv w:val="1"/>
      <w:marLeft w:val="0"/>
      <w:marRight w:val="0"/>
      <w:marTop w:val="0"/>
      <w:marBottom w:val="0"/>
      <w:divBdr>
        <w:top w:val="none" w:sz="0" w:space="0" w:color="auto"/>
        <w:left w:val="none" w:sz="0" w:space="0" w:color="auto"/>
        <w:bottom w:val="none" w:sz="0" w:space="0" w:color="auto"/>
        <w:right w:val="none" w:sz="0" w:space="0" w:color="auto"/>
      </w:divBdr>
      <w:divsChild>
        <w:div w:id="29294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85048">
      <w:bodyDiv w:val="1"/>
      <w:marLeft w:val="0"/>
      <w:marRight w:val="0"/>
      <w:marTop w:val="0"/>
      <w:marBottom w:val="0"/>
      <w:divBdr>
        <w:top w:val="none" w:sz="0" w:space="0" w:color="auto"/>
        <w:left w:val="none" w:sz="0" w:space="0" w:color="auto"/>
        <w:bottom w:val="none" w:sz="0" w:space="0" w:color="auto"/>
        <w:right w:val="none" w:sz="0" w:space="0" w:color="auto"/>
      </w:divBdr>
    </w:div>
    <w:div w:id="913122034">
      <w:bodyDiv w:val="1"/>
      <w:marLeft w:val="0"/>
      <w:marRight w:val="0"/>
      <w:marTop w:val="0"/>
      <w:marBottom w:val="0"/>
      <w:divBdr>
        <w:top w:val="none" w:sz="0" w:space="0" w:color="auto"/>
        <w:left w:val="none" w:sz="0" w:space="0" w:color="auto"/>
        <w:bottom w:val="none" w:sz="0" w:space="0" w:color="auto"/>
        <w:right w:val="none" w:sz="0" w:space="0" w:color="auto"/>
      </w:divBdr>
    </w:div>
    <w:div w:id="1101530593">
      <w:bodyDiv w:val="1"/>
      <w:marLeft w:val="0"/>
      <w:marRight w:val="0"/>
      <w:marTop w:val="0"/>
      <w:marBottom w:val="0"/>
      <w:divBdr>
        <w:top w:val="none" w:sz="0" w:space="0" w:color="auto"/>
        <w:left w:val="none" w:sz="0" w:space="0" w:color="auto"/>
        <w:bottom w:val="none" w:sz="0" w:space="0" w:color="auto"/>
        <w:right w:val="none" w:sz="0" w:space="0" w:color="auto"/>
      </w:divBdr>
    </w:div>
    <w:div w:id="1160923843">
      <w:bodyDiv w:val="1"/>
      <w:marLeft w:val="0"/>
      <w:marRight w:val="0"/>
      <w:marTop w:val="0"/>
      <w:marBottom w:val="0"/>
      <w:divBdr>
        <w:top w:val="none" w:sz="0" w:space="0" w:color="auto"/>
        <w:left w:val="none" w:sz="0" w:space="0" w:color="auto"/>
        <w:bottom w:val="none" w:sz="0" w:space="0" w:color="auto"/>
        <w:right w:val="none" w:sz="0" w:space="0" w:color="auto"/>
      </w:divBdr>
    </w:div>
    <w:div w:id="1210848775">
      <w:bodyDiv w:val="1"/>
      <w:marLeft w:val="0"/>
      <w:marRight w:val="0"/>
      <w:marTop w:val="0"/>
      <w:marBottom w:val="0"/>
      <w:divBdr>
        <w:top w:val="none" w:sz="0" w:space="0" w:color="auto"/>
        <w:left w:val="none" w:sz="0" w:space="0" w:color="auto"/>
        <w:bottom w:val="none" w:sz="0" w:space="0" w:color="auto"/>
        <w:right w:val="none" w:sz="0" w:space="0" w:color="auto"/>
      </w:divBdr>
    </w:div>
    <w:div w:id="1331373598">
      <w:bodyDiv w:val="1"/>
      <w:marLeft w:val="0"/>
      <w:marRight w:val="0"/>
      <w:marTop w:val="0"/>
      <w:marBottom w:val="0"/>
      <w:divBdr>
        <w:top w:val="none" w:sz="0" w:space="0" w:color="auto"/>
        <w:left w:val="none" w:sz="0" w:space="0" w:color="auto"/>
        <w:bottom w:val="none" w:sz="0" w:space="0" w:color="auto"/>
        <w:right w:val="none" w:sz="0" w:space="0" w:color="auto"/>
      </w:divBdr>
    </w:div>
    <w:div w:id="1482237801">
      <w:bodyDiv w:val="1"/>
      <w:marLeft w:val="0"/>
      <w:marRight w:val="0"/>
      <w:marTop w:val="0"/>
      <w:marBottom w:val="0"/>
      <w:divBdr>
        <w:top w:val="none" w:sz="0" w:space="0" w:color="auto"/>
        <w:left w:val="none" w:sz="0" w:space="0" w:color="auto"/>
        <w:bottom w:val="none" w:sz="0" w:space="0" w:color="auto"/>
        <w:right w:val="none" w:sz="0" w:space="0" w:color="auto"/>
      </w:divBdr>
    </w:div>
    <w:div w:id="1490827966">
      <w:bodyDiv w:val="1"/>
      <w:marLeft w:val="0"/>
      <w:marRight w:val="0"/>
      <w:marTop w:val="0"/>
      <w:marBottom w:val="0"/>
      <w:divBdr>
        <w:top w:val="none" w:sz="0" w:space="0" w:color="auto"/>
        <w:left w:val="none" w:sz="0" w:space="0" w:color="auto"/>
        <w:bottom w:val="none" w:sz="0" w:space="0" w:color="auto"/>
        <w:right w:val="none" w:sz="0" w:space="0" w:color="auto"/>
      </w:divBdr>
      <w:divsChild>
        <w:div w:id="202879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1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1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878027">
      <w:bodyDiv w:val="1"/>
      <w:marLeft w:val="0"/>
      <w:marRight w:val="0"/>
      <w:marTop w:val="0"/>
      <w:marBottom w:val="0"/>
      <w:divBdr>
        <w:top w:val="none" w:sz="0" w:space="0" w:color="auto"/>
        <w:left w:val="none" w:sz="0" w:space="0" w:color="auto"/>
        <w:bottom w:val="none" w:sz="0" w:space="0" w:color="auto"/>
        <w:right w:val="none" w:sz="0" w:space="0" w:color="auto"/>
      </w:divBdr>
    </w:div>
    <w:div w:id="210688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mbysoft.com/essays/agileTesting.html" TargetMode="External"/><Relationship Id="rId18" Type="http://schemas.openxmlformats.org/officeDocument/2006/relationships/hyperlink" Target="http://www.ambysoft.com/essays/agileTesting.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www.ambysoft.com/essays/agileTesting.html" TargetMode="External"/><Relationship Id="rId17" Type="http://schemas.openxmlformats.org/officeDocument/2006/relationships/hyperlink" Target="http://www.ambysoft.com/essays/agileTesting.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mbysoft.com/essays/agileTesting.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ambysoft.com/essays/agileTesting.html"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ambysoft.com/essays/agileTesting.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mbysoft.com/essays/agileTesting.html"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connectbusinesssolutions.co.uk/Affinity-Signatures/Grou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AFFINITY%20SOFTWARE\CaMS%20-%20TESTING%20DOCUMENTS\Tech%20Template%20doc%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94F0B6C1A14822A79A246FE695BD91"/>
        <w:category>
          <w:name w:val="General"/>
          <w:gallery w:val="placeholder"/>
        </w:category>
        <w:types>
          <w:type w:val="bbPlcHdr"/>
        </w:types>
        <w:behaviors>
          <w:behavior w:val="content"/>
        </w:behaviors>
        <w:guid w:val="{1F47B789-E095-4DD9-8917-FF5BF5759F69}"/>
      </w:docPartPr>
      <w:docPartBody>
        <w:p w:rsidR="00560EE8" w:rsidRDefault="00B113EE">
          <w:pPr>
            <w:pStyle w:val="1694F0B6C1A14822A79A246FE695BD91"/>
          </w:pPr>
          <w:r w:rsidRPr="00DF282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Proxima Nova Rg">
    <w:panose1 w:val="02000506030000020004"/>
    <w:charset w:val="00"/>
    <w:family w:val="modern"/>
    <w:notTrueType/>
    <w:pitch w:val="variable"/>
    <w:sig w:usb0="A00002EF" w:usb1="5000E0F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E"/>
    <w:rsid w:val="00295A15"/>
    <w:rsid w:val="00334BAB"/>
    <w:rsid w:val="003D266E"/>
    <w:rsid w:val="004D05FB"/>
    <w:rsid w:val="00560EE8"/>
    <w:rsid w:val="006C25AF"/>
    <w:rsid w:val="007162A4"/>
    <w:rsid w:val="007500AD"/>
    <w:rsid w:val="00822E44"/>
    <w:rsid w:val="008C5D65"/>
    <w:rsid w:val="00B113EE"/>
    <w:rsid w:val="00B64AA2"/>
    <w:rsid w:val="00D0701A"/>
    <w:rsid w:val="00E229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94F0B6C1A14822A79A246FE695BD91">
    <w:name w:val="1694F0B6C1A14822A79A246FE695B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E2F2856669404183FD77043068414D" ma:contentTypeVersion="2" ma:contentTypeDescription="Create a new document." ma:contentTypeScope="" ma:versionID="64add6f75046ba92d5004bfbdaf4f461">
  <xsd:schema xmlns:xsd="http://www.w3.org/2001/XMLSchema" xmlns:xs="http://www.w3.org/2001/XMLSchema" xmlns:p="http://schemas.microsoft.com/office/2006/metadata/properties" xmlns:ns3="365cd13c-4ad9-4fe5-a697-3e740095c96a" targetNamespace="http://schemas.microsoft.com/office/2006/metadata/properties" ma:root="true" ma:fieldsID="4fcaec73f959ea07cbd09530bf9b76a9" ns3:_="">
    <xsd:import namespace="365cd13c-4ad9-4fe5-a697-3e740095c96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cd13c-4ad9-4fe5-a697-3e740095c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DD1F3-FF8A-43E8-9A63-2EA53D9D1D31}">
  <ds:schemaRefs>
    <ds:schemaRef ds:uri="http://schemas.openxmlformats.org/officeDocument/2006/bibliography"/>
  </ds:schemaRefs>
</ds:datastoreItem>
</file>

<file path=customXml/itemProps3.xml><?xml version="1.0" encoding="utf-8"?>
<ds:datastoreItem xmlns:ds="http://schemas.openxmlformats.org/officeDocument/2006/customXml" ds:itemID="{D4AA964F-4A64-42BA-92FF-AA187C76125B}">
  <ds:schemaRefs>
    <ds:schemaRef ds:uri="http://schemas.microsoft.com/sharepoint/v3/contenttype/forms"/>
  </ds:schemaRefs>
</ds:datastoreItem>
</file>

<file path=customXml/itemProps4.xml><?xml version="1.0" encoding="utf-8"?>
<ds:datastoreItem xmlns:ds="http://schemas.openxmlformats.org/officeDocument/2006/customXml" ds:itemID="{7FE62415-2838-47BF-A0EE-904D9D72E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cd13c-4ad9-4fe5-a697-3e740095c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57B0B3-AE44-4668-88F7-676AFE800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 Template doc </Template>
  <TotalTime>1184</TotalTime>
  <Pages>16</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CaMS – TEST STRATEGY</vt:lpstr>
    </vt:vector>
  </TitlesOfParts>
  <Company>Affinity Solutions</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Anneline</dc:creator>
  <cp:keywords/>
  <dc:description/>
  <cp:lastModifiedBy>Anneline van der Merwe</cp:lastModifiedBy>
  <cp:revision>24</cp:revision>
  <dcterms:created xsi:type="dcterms:W3CDTF">2020-06-22T14:35:00Z</dcterms:created>
  <dcterms:modified xsi:type="dcterms:W3CDTF">2020-06-24T06:05:00Z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0x010100B1E2F2856669404183FD77043068414D</vt:lpwstr>
  </property>
</Properties>
</file>